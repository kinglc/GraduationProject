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A05A9" w14:textId="402145D1" w:rsidR="008E16CE" w:rsidRDefault="008E16CE" w:rsidP="00885B8D">
      <w:pPr>
        <w:tabs>
          <w:tab w:val="left" w:pos="3240"/>
        </w:tabs>
        <w:jc w:val="center"/>
        <w:rPr>
          <w:rFonts w:ascii="华文新魏" w:eastAsia="华文新魏"/>
          <w:b/>
          <w:color w:val="000000"/>
          <w:sz w:val="72"/>
          <w:szCs w:val="21"/>
        </w:rPr>
      </w:pPr>
    </w:p>
    <w:p w14:paraId="55F7E38F" w14:textId="77777777" w:rsidR="0013560C" w:rsidRPr="00885B8D" w:rsidRDefault="0013560C" w:rsidP="0013560C">
      <w:pPr>
        <w:tabs>
          <w:tab w:val="left" w:pos="3240"/>
        </w:tabs>
        <w:spacing w:afterLines="50" w:after="156" w:line="360" w:lineRule="auto"/>
        <w:jc w:val="center"/>
        <w:rPr>
          <w:rFonts w:ascii="华文新魏" w:eastAsia="华文新魏"/>
          <w:b/>
          <w:color w:val="000000"/>
          <w:sz w:val="72"/>
          <w:szCs w:val="21"/>
        </w:rPr>
      </w:pPr>
      <w:r>
        <w:rPr>
          <w:noProof/>
        </w:rPr>
        <w:drawing>
          <wp:inline distT="0" distB="0" distL="0" distR="0" wp14:anchorId="2DCBB16F" wp14:editId="7A62B54E">
            <wp:extent cx="3552825" cy="703566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1483" cy="77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C383" w14:textId="77777777" w:rsidR="00885B8D" w:rsidRPr="00885B8D" w:rsidRDefault="00885B8D" w:rsidP="00C22102">
      <w:pPr>
        <w:spacing w:line="400" w:lineRule="atLeast"/>
        <w:jc w:val="center"/>
        <w:rPr>
          <w:rFonts w:ascii="宋体" w:hAnsi="宋体"/>
          <w:b/>
          <w:spacing w:val="60"/>
          <w:kern w:val="44"/>
          <w:sz w:val="72"/>
          <w:szCs w:val="72"/>
        </w:rPr>
      </w:pPr>
      <w:r w:rsidRPr="00885B8D">
        <w:rPr>
          <w:rFonts w:ascii="宋体" w:hAnsi="宋体" w:hint="eastAsia"/>
          <w:b/>
          <w:spacing w:val="60"/>
          <w:kern w:val="44"/>
          <w:sz w:val="72"/>
          <w:szCs w:val="72"/>
        </w:rPr>
        <w:t>本科生毕业设计</w:t>
      </w:r>
      <w:r w:rsidRPr="00885B8D">
        <w:rPr>
          <w:rFonts w:ascii="宋体" w:hAnsi="宋体"/>
          <w:b/>
          <w:spacing w:val="60"/>
          <w:kern w:val="44"/>
          <w:sz w:val="72"/>
          <w:szCs w:val="72"/>
        </w:rPr>
        <w:t>(</w:t>
      </w:r>
      <w:r w:rsidRPr="00885B8D">
        <w:rPr>
          <w:rFonts w:ascii="宋体" w:hAnsi="宋体" w:hint="eastAsia"/>
          <w:b/>
          <w:spacing w:val="60"/>
          <w:kern w:val="44"/>
          <w:sz w:val="72"/>
          <w:szCs w:val="72"/>
        </w:rPr>
        <w:t>论文)</w:t>
      </w:r>
    </w:p>
    <w:p w14:paraId="6D1634E8" w14:textId="77777777" w:rsidR="00C26963" w:rsidRDefault="00C26963" w:rsidP="006E28B3">
      <w:pPr>
        <w:spacing w:beforeLines="100" w:before="312" w:afterLines="100" w:after="312"/>
        <w:jc w:val="center"/>
        <w:rPr>
          <w:rFonts w:eastAsia="黑体"/>
          <w:b/>
          <w:color w:val="000000"/>
          <w:szCs w:val="21"/>
        </w:rPr>
      </w:pPr>
    </w:p>
    <w:p w14:paraId="64E98251" w14:textId="21D673B2" w:rsidR="00BA6DA9" w:rsidRDefault="004E67F5" w:rsidP="00C730F5">
      <w:pPr>
        <w:snapToGrid w:val="0"/>
        <w:spacing w:line="300" w:lineRule="auto"/>
        <w:jc w:val="center"/>
      </w:pPr>
      <w:r w:rsidRPr="004E67F5">
        <w:rPr>
          <w:rFonts w:ascii="华文细黑" w:eastAsia="华文细黑" w:hAnsi="华文细黑" w:hint="eastAsia"/>
          <w:b/>
          <w:sz w:val="44"/>
          <w:szCs w:val="44"/>
          <w:lang w:bidi="en-US"/>
        </w:rPr>
        <w:t>游戏</w:t>
      </w:r>
      <w:proofErr w:type="gramStart"/>
      <w:r w:rsidRPr="004E67F5">
        <w:rPr>
          <w:rFonts w:ascii="华文细黑" w:eastAsia="华文细黑" w:hAnsi="华文细黑" w:hint="eastAsia"/>
          <w:b/>
          <w:sz w:val="44"/>
          <w:szCs w:val="44"/>
          <w:lang w:bidi="en-US"/>
        </w:rPr>
        <w:t>化个人</w:t>
      </w:r>
      <w:proofErr w:type="gramEnd"/>
      <w:r w:rsidRPr="004E67F5">
        <w:rPr>
          <w:rFonts w:ascii="华文细黑" w:eastAsia="华文细黑" w:hAnsi="华文细黑" w:hint="eastAsia"/>
          <w:b/>
          <w:sz w:val="44"/>
          <w:szCs w:val="44"/>
          <w:lang w:bidi="en-US"/>
        </w:rPr>
        <w:t>管理Android App的设计与实现</w:t>
      </w:r>
      <w:r w:rsidR="00F46500" w:rsidRPr="00F46500">
        <w:rPr>
          <w:b/>
          <w:color w:val="000000"/>
          <w:sz w:val="32"/>
          <w:szCs w:val="32"/>
        </w:rPr>
        <w:t>Design and Implementation of Android App for Gamified Personal Management</w:t>
      </w:r>
    </w:p>
    <w:p w14:paraId="6D3957DB" w14:textId="77777777" w:rsidR="00BA6DA9" w:rsidRPr="00BA6DA9" w:rsidRDefault="00BA6DA9" w:rsidP="001B148D">
      <w:pPr>
        <w:jc w:val="left"/>
        <w:rPr>
          <w:rFonts w:ascii="黑体" w:eastAsia="黑体" w:hAnsi="黑体"/>
          <w:b/>
          <w:sz w:val="36"/>
          <w:szCs w:val="36"/>
        </w:rPr>
      </w:pPr>
    </w:p>
    <w:p w14:paraId="4BEC651E" w14:textId="77777777" w:rsidR="001B148D" w:rsidRDefault="001B148D" w:rsidP="001B148D">
      <w:pPr>
        <w:jc w:val="center"/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1"/>
        <w:gridCol w:w="4415"/>
      </w:tblGrid>
      <w:tr w:rsidR="005D5B52" w:rsidRPr="000820EF" w14:paraId="6D5B289D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6F013C7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院：</w:t>
            </w:r>
          </w:p>
        </w:tc>
        <w:tc>
          <w:tcPr>
            <w:tcW w:w="4415" w:type="dxa"/>
            <w:tcBorders>
              <w:bottom w:val="single" w:sz="8" w:space="0" w:color="auto"/>
            </w:tcBorders>
            <w:vAlign w:val="bottom"/>
          </w:tcPr>
          <w:p w14:paraId="03339802" w14:textId="2CCB53AA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计算机学院</w:t>
            </w:r>
          </w:p>
        </w:tc>
      </w:tr>
      <w:tr w:rsidR="005D5B52" w:rsidRPr="000820EF" w14:paraId="552E229B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5D320F77" w14:textId="77777777" w:rsidR="005D5B52" w:rsidRPr="000820EF" w:rsidRDefault="005D5B52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专</w:t>
            </w:r>
            <w:r w:rsidR="00760527" w:rsidRPr="000820EF">
              <w:rPr>
                <w:rFonts w:hint="eastAsia"/>
                <w:sz w:val="32"/>
                <w:szCs w:val="32"/>
              </w:rPr>
              <w:t xml:space="preserve"> </w:t>
            </w:r>
            <w:r w:rsidR="00760527"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4881F85" w14:textId="0F55653F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软件工程</w:t>
            </w:r>
          </w:p>
        </w:tc>
      </w:tr>
      <w:tr w:rsidR="005D5B52" w:rsidRPr="000820EF" w14:paraId="1310C2DA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65F286B9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学生姓名：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4274F0F" w14:textId="5A19D61C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金晨</w:t>
            </w:r>
            <w:proofErr w:type="gramEnd"/>
          </w:p>
        </w:tc>
      </w:tr>
      <w:tr w:rsidR="005D5B52" w:rsidRPr="000820EF" w14:paraId="0E898F80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050FD4DB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学</w:t>
            </w:r>
            <w:r w:rsidRPr="000820EF">
              <w:rPr>
                <w:rFonts w:hint="eastAsia"/>
                <w:sz w:val="32"/>
                <w:szCs w:val="32"/>
              </w:rPr>
              <w:t xml:space="preserve"> </w:t>
            </w:r>
            <w:r w:rsidRPr="000820EF">
              <w:rPr>
                <w:sz w:val="32"/>
                <w:szCs w:val="32"/>
              </w:rPr>
              <w:t xml:space="preserve">   </w:t>
            </w:r>
            <w:r w:rsidRPr="000820EF"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4B6576C0" w14:textId="7B29416A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>120161943</w:t>
            </w:r>
          </w:p>
        </w:tc>
      </w:tr>
      <w:tr w:rsidR="005D5B52" w:rsidRPr="000820EF" w14:paraId="34AE8803" w14:textId="77777777" w:rsidTr="00B72DE1">
        <w:trPr>
          <w:trHeight w:val="680"/>
          <w:jc w:val="center"/>
        </w:trPr>
        <w:tc>
          <w:tcPr>
            <w:tcW w:w="2101" w:type="dxa"/>
            <w:vAlign w:val="bottom"/>
          </w:tcPr>
          <w:p w14:paraId="4E52DC9E" w14:textId="77777777" w:rsidR="005D5B52" w:rsidRPr="000820EF" w:rsidRDefault="00760527" w:rsidP="00B72DE1">
            <w:pPr>
              <w:jc w:val="right"/>
              <w:rPr>
                <w:sz w:val="32"/>
                <w:szCs w:val="32"/>
              </w:rPr>
            </w:pPr>
            <w:r w:rsidRPr="000820EF"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4415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5BE67F4D" w14:textId="78BF6B07" w:rsidR="005D5B52" w:rsidRPr="000820EF" w:rsidRDefault="004E67F5" w:rsidP="00B72DE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赵丰年</w:t>
            </w:r>
          </w:p>
        </w:tc>
      </w:tr>
    </w:tbl>
    <w:p w14:paraId="26A4A92B" w14:textId="6279DE8E" w:rsidR="005D5B52" w:rsidRDefault="005D5B52" w:rsidP="001B148D">
      <w:pPr>
        <w:jc w:val="center"/>
      </w:pPr>
    </w:p>
    <w:p w14:paraId="15FA9471" w14:textId="77777777" w:rsidR="001B148D" w:rsidRPr="00617DD7" w:rsidRDefault="001B148D" w:rsidP="001B148D">
      <w:pPr>
        <w:jc w:val="center"/>
        <w:rPr>
          <w:rFonts w:asciiTheme="minorEastAsia" w:hAnsiTheme="minorEastAsia"/>
          <w:sz w:val="36"/>
          <w:szCs w:val="36"/>
        </w:rPr>
      </w:pPr>
    </w:p>
    <w:p w14:paraId="491D60E8" w14:textId="77777777" w:rsidR="001B148D" w:rsidRDefault="001B148D" w:rsidP="001B148D">
      <w:pPr>
        <w:jc w:val="center"/>
      </w:pPr>
    </w:p>
    <w:p w14:paraId="071B846B" w14:textId="736BACAA" w:rsidR="001B148D" w:rsidRPr="00B72DE1" w:rsidRDefault="00D83400" w:rsidP="001B148D">
      <w:pPr>
        <w:jc w:val="center"/>
        <w:rPr>
          <w:rFonts w:ascii="宋体" w:hAnsi="宋体"/>
          <w:sz w:val="32"/>
          <w:szCs w:val="32"/>
        </w:rPr>
      </w:pPr>
      <w:r w:rsidRPr="00B72DE1">
        <w:rPr>
          <w:rFonts w:ascii="宋体" w:hAnsi="宋体"/>
          <w:kern w:val="0"/>
          <w:sz w:val="32"/>
          <w:szCs w:val="32"/>
        </w:rPr>
        <w:t>20</w:t>
      </w:r>
      <w:r w:rsidR="004E67F5">
        <w:rPr>
          <w:rFonts w:ascii="宋体" w:hAnsi="宋体"/>
          <w:kern w:val="0"/>
          <w:sz w:val="32"/>
          <w:szCs w:val="32"/>
        </w:rPr>
        <w:t>20</w:t>
      </w:r>
      <w:r w:rsidRPr="00B72DE1">
        <w:rPr>
          <w:rFonts w:ascii="宋体" w:hAnsi="宋体" w:cs="宋体" w:hint="eastAsia"/>
          <w:kern w:val="0"/>
          <w:sz w:val="32"/>
          <w:szCs w:val="32"/>
        </w:rPr>
        <w:t>年</w:t>
      </w:r>
      <w:r w:rsidRPr="00B72DE1">
        <w:rPr>
          <w:rFonts w:ascii="宋体" w:hAnsi="宋体" w:cs="宋体"/>
          <w:kern w:val="0"/>
          <w:sz w:val="32"/>
          <w:szCs w:val="32"/>
        </w:rPr>
        <w:t xml:space="preserve"> </w:t>
      </w:r>
      <w:r w:rsidR="00327527">
        <w:rPr>
          <w:rFonts w:ascii="宋体" w:hAnsi="宋体" w:cs="宋体"/>
          <w:kern w:val="0"/>
          <w:sz w:val="32"/>
          <w:szCs w:val="32"/>
        </w:rPr>
        <w:t xml:space="preserve"> </w:t>
      </w:r>
      <w:r w:rsidRPr="00B72DE1">
        <w:rPr>
          <w:rFonts w:ascii="宋体" w:hAnsi="宋体"/>
          <w:kern w:val="0"/>
          <w:sz w:val="32"/>
          <w:szCs w:val="32"/>
        </w:rPr>
        <w:t xml:space="preserve"> </w:t>
      </w:r>
      <w:r w:rsidRPr="00B72DE1">
        <w:rPr>
          <w:rFonts w:ascii="宋体" w:hAnsi="宋体" w:cs="宋体" w:hint="eastAsia"/>
          <w:kern w:val="0"/>
          <w:sz w:val="32"/>
          <w:szCs w:val="32"/>
        </w:rPr>
        <w:t>月</w:t>
      </w:r>
      <w:r w:rsidRPr="00B72DE1">
        <w:rPr>
          <w:rFonts w:ascii="宋体" w:hAnsi="宋体" w:cs="宋体"/>
          <w:kern w:val="0"/>
          <w:sz w:val="32"/>
          <w:szCs w:val="32"/>
        </w:rPr>
        <w:t xml:space="preserve"> </w:t>
      </w:r>
      <w:r w:rsidR="00327527">
        <w:rPr>
          <w:rFonts w:ascii="宋体" w:hAnsi="宋体" w:cs="宋体"/>
          <w:kern w:val="0"/>
          <w:sz w:val="32"/>
          <w:szCs w:val="32"/>
        </w:rPr>
        <w:t xml:space="preserve"> </w:t>
      </w:r>
      <w:r w:rsidRPr="00B72DE1">
        <w:rPr>
          <w:rFonts w:ascii="宋体" w:hAnsi="宋体"/>
          <w:kern w:val="0"/>
          <w:sz w:val="32"/>
          <w:szCs w:val="32"/>
        </w:rPr>
        <w:t xml:space="preserve"> </w:t>
      </w:r>
      <w:r w:rsidRPr="00B72DE1">
        <w:rPr>
          <w:rFonts w:ascii="宋体" w:hAnsi="宋体" w:cs="宋体" w:hint="eastAsia"/>
          <w:kern w:val="0"/>
          <w:sz w:val="32"/>
          <w:szCs w:val="32"/>
        </w:rPr>
        <w:t>日</w:t>
      </w:r>
    </w:p>
    <w:p w14:paraId="45B3B212" w14:textId="77777777" w:rsidR="001B148D" w:rsidRDefault="001B148D" w:rsidP="001B148D">
      <w:pPr>
        <w:sectPr w:rsidR="001B148D" w:rsidSect="00470CD2">
          <w:headerReference w:type="default" r:id="rId9"/>
          <w:footerReference w:type="default" r:id="rId10"/>
          <w:pgSz w:w="11906" w:h="16838"/>
          <w:pgMar w:top="1985" w:right="1474" w:bottom="1474" w:left="1701" w:header="1361" w:footer="1134" w:gutter="0"/>
          <w:pgNumType w:start="1"/>
          <w:cols w:space="425"/>
          <w:titlePg/>
          <w:docGrid w:type="lines" w:linePitch="312"/>
        </w:sectPr>
      </w:pPr>
    </w:p>
    <w:p w14:paraId="19C33508" w14:textId="04CBEBEC" w:rsidR="0058388B" w:rsidRPr="007B51FF" w:rsidRDefault="00C62065" w:rsidP="00872C35">
      <w:pPr>
        <w:spacing w:beforeLines="100" w:before="312" w:afterLines="100" w:after="312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44"/>
          <w:szCs w:val="36"/>
        </w:rPr>
        <w:lastRenderedPageBreak/>
        <w:t>原创性</w:t>
      </w:r>
      <w:r w:rsidR="0058388B" w:rsidRPr="00025E26">
        <w:rPr>
          <w:rFonts w:ascii="黑体" w:eastAsia="黑体" w:hint="eastAsia"/>
          <w:b/>
          <w:sz w:val="44"/>
          <w:szCs w:val="36"/>
        </w:rPr>
        <w:t>声明</w:t>
      </w:r>
    </w:p>
    <w:p w14:paraId="70D63B3C" w14:textId="77777777" w:rsidR="0058388B" w:rsidRPr="00927211" w:rsidRDefault="0058388B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5654AB">
        <w:rPr>
          <w:rFonts w:ascii="宋体" w:hAnsi="宋体" w:hint="eastAsia"/>
          <w:sz w:val="30"/>
          <w:szCs w:val="30"/>
        </w:rPr>
        <w:t>本人郑重声明：所</w:t>
      </w:r>
      <w:r w:rsidR="003B4FD0" w:rsidRPr="005654AB">
        <w:rPr>
          <w:rFonts w:ascii="宋体" w:hAnsi="宋体" w:hint="eastAsia"/>
          <w:sz w:val="30"/>
          <w:szCs w:val="30"/>
        </w:rPr>
        <w:t>呈交</w:t>
      </w:r>
      <w:r w:rsidRPr="005654AB">
        <w:rPr>
          <w:rFonts w:ascii="宋体" w:hAnsi="宋体" w:hint="eastAsia"/>
          <w:sz w:val="30"/>
          <w:szCs w:val="30"/>
        </w:rPr>
        <w:t>的</w:t>
      </w:r>
      <w:r w:rsidR="003B4FD0" w:rsidRPr="005654AB">
        <w:rPr>
          <w:rFonts w:ascii="宋体" w:hAnsi="宋体" w:hint="eastAsia"/>
          <w:sz w:val="30"/>
          <w:szCs w:val="30"/>
        </w:rPr>
        <w:t>毕业设计（论文），是本人在指导老师的指导下独立进行研究所取得的成果。</w:t>
      </w:r>
      <w:r w:rsidR="00A455ED">
        <w:rPr>
          <w:rFonts w:ascii="宋体" w:hAnsi="宋体" w:hint="eastAsia"/>
          <w:sz w:val="30"/>
          <w:szCs w:val="30"/>
        </w:rPr>
        <w:t>除文中已经注明引用的内容外，本</w:t>
      </w:r>
      <w:r w:rsidR="0001762E">
        <w:rPr>
          <w:rFonts w:ascii="宋体" w:hAnsi="宋体" w:hint="eastAsia"/>
          <w:sz w:val="30"/>
          <w:szCs w:val="30"/>
        </w:rPr>
        <w:t>文</w:t>
      </w:r>
      <w:r w:rsidR="00A455ED">
        <w:rPr>
          <w:rFonts w:ascii="宋体" w:hAnsi="宋体" w:hint="eastAsia"/>
          <w:sz w:val="30"/>
          <w:szCs w:val="30"/>
        </w:rPr>
        <w:t>不包含任何其</w:t>
      </w:r>
      <w:r w:rsidR="005654AB" w:rsidRPr="005654AB">
        <w:rPr>
          <w:rFonts w:ascii="宋体" w:hAnsi="宋体" w:hint="eastAsia"/>
          <w:sz w:val="30"/>
          <w:szCs w:val="30"/>
        </w:rPr>
        <w:t>他</w:t>
      </w:r>
      <w:r w:rsidR="00A455ED">
        <w:rPr>
          <w:rFonts w:ascii="宋体" w:hAnsi="宋体" w:hint="eastAsia"/>
          <w:sz w:val="30"/>
          <w:szCs w:val="30"/>
        </w:rPr>
        <w:t>个人或集体</w:t>
      </w:r>
      <w:r w:rsidR="005654AB" w:rsidRPr="005654AB">
        <w:rPr>
          <w:rFonts w:ascii="宋体" w:hAnsi="宋体" w:hint="eastAsia"/>
          <w:sz w:val="30"/>
          <w:szCs w:val="30"/>
        </w:rPr>
        <w:t>已经发表或</w:t>
      </w:r>
      <w:r w:rsidR="00A455ED">
        <w:rPr>
          <w:rFonts w:ascii="宋体" w:hAnsi="宋体" w:hint="eastAsia"/>
          <w:sz w:val="30"/>
          <w:szCs w:val="30"/>
        </w:rPr>
        <w:t>撰写过</w:t>
      </w:r>
      <w:r w:rsidR="005654AB" w:rsidRPr="005654AB">
        <w:rPr>
          <w:rFonts w:ascii="宋体" w:hAnsi="宋体" w:hint="eastAsia"/>
          <w:sz w:val="30"/>
          <w:szCs w:val="30"/>
        </w:rPr>
        <w:t>的</w:t>
      </w:r>
      <w:r w:rsidR="00A455ED">
        <w:rPr>
          <w:rFonts w:ascii="宋体" w:hAnsi="宋体" w:hint="eastAsia"/>
          <w:sz w:val="30"/>
          <w:szCs w:val="30"/>
        </w:rPr>
        <w:t>研究</w:t>
      </w:r>
      <w:r w:rsidR="005654AB" w:rsidRPr="005654AB">
        <w:rPr>
          <w:rFonts w:ascii="宋体" w:hAnsi="宋体" w:hint="eastAsia"/>
          <w:sz w:val="30"/>
          <w:szCs w:val="30"/>
        </w:rPr>
        <w:t>成果。</w:t>
      </w:r>
      <w:r w:rsidR="00927211">
        <w:rPr>
          <w:rFonts w:ascii="宋体" w:hAnsi="宋体" w:hint="eastAsia"/>
          <w:sz w:val="30"/>
          <w:szCs w:val="30"/>
        </w:rPr>
        <w:t>对本文的研究</w:t>
      </w:r>
      <w:r w:rsidR="005654AB" w:rsidRPr="005654AB">
        <w:rPr>
          <w:rFonts w:ascii="宋体" w:hAnsi="宋体" w:hint="eastAsia"/>
          <w:sz w:val="30"/>
          <w:szCs w:val="30"/>
        </w:rPr>
        <w:t>做出重要贡献的个人和集体，均已在文中以明确方式标明。</w:t>
      </w:r>
    </w:p>
    <w:p w14:paraId="65AB6A00" w14:textId="77777777" w:rsidR="0058388B" w:rsidRDefault="0058388B" w:rsidP="00A079E8">
      <w:pPr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>特此申明。</w:t>
      </w:r>
    </w:p>
    <w:p w14:paraId="7C0E6FEB" w14:textId="77777777" w:rsidR="00927211" w:rsidRDefault="00927211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50E8761E" w14:textId="77777777" w:rsidR="00927211" w:rsidRPr="00927211" w:rsidRDefault="00927211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01083E89" w14:textId="77777777" w:rsidR="0058388B" w:rsidRPr="00927211" w:rsidRDefault="00927211" w:rsidP="00A079E8">
      <w:pPr>
        <w:snapToGrid w:val="0"/>
        <w:spacing w:line="300" w:lineRule="auto"/>
        <w:ind w:firstLineChars="200" w:firstLine="600"/>
        <w:jc w:val="right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>本人签名</w:t>
      </w:r>
      <w:r w:rsidR="0058388B" w:rsidRPr="00927211">
        <w:rPr>
          <w:rFonts w:ascii="宋体" w:hAnsi="宋体" w:hint="eastAsia"/>
          <w:sz w:val="30"/>
          <w:szCs w:val="30"/>
        </w:rPr>
        <w:t xml:space="preserve">：  </w:t>
      </w:r>
      <w:r>
        <w:rPr>
          <w:rFonts w:ascii="宋体" w:hAnsi="宋体"/>
          <w:sz w:val="30"/>
          <w:szCs w:val="30"/>
        </w:rPr>
        <w:t xml:space="preserve"> </w:t>
      </w:r>
      <w:r w:rsidR="0058388B"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</w:t>
      </w:r>
      <w:r w:rsidR="0058388B" w:rsidRPr="00927211">
        <w:rPr>
          <w:rFonts w:ascii="宋体" w:hAnsi="宋体" w:hint="eastAsia"/>
          <w:sz w:val="30"/>
          <w:szCs w:val="30"/>
        </w:rPr>
        <w:t xml:space="preserve"> 日</w:t>
      </w:r>
      <w:r w:rsidRPr="00927211">
        <w:rPr>
          <w:rFonts w:ascii="宋体" w:hAnsi="宋体"/>
          <w:sz w:val="30"/>
          <w:szCs w:val="30"/>
        </w:rPr>
        <w:t xml:space="preserve"> </w:t>
      </w:r>
      <w:r w:rsidR="0058388B" w:rsidRPr="00927211">
        <w:rPr>
          <w:rFonts w:ascii="宋体" w:hAnsi="宋体" w:hint="eastAsia"/>
          <w:sz w:val="30"/>
          <w:szCs w:val="30"/>
        </w:rPr>
        <w:t>期：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3453B4E2" w14:textId="77777777" w:rsidR="0058388B" w:rsidRPr="00A079E8" w:rsidRDefault="0058388B" w:rsidP="00A079E8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0A4F14E7" w14:textId="77777777" w:rsidR="00034AF6" w:rsidRDefault="00034AF6" w:rsidP="003D7010">
      <w:pPr>
        <w:ind w:firstLine="880"/>
        <w:jc w:val="center"/>
        <w:rPr>
          <w:rFonts w:ascii="黑体" w:eastAsia="黑体" w:hAnsi="宋体"/>
          <w:b/>
          <w:sz w:val="32"/>
          <w:szCs w:val="32"/>
        </w:rPr>
      </w:pPr>
    </w:p>
    <w:p w14:paraId="16E195E2" w14:textId="77777777" w:rsidR="0058388B" w:rsidRPr="007B51FF" w:rsidRDefault="0058388B" w:rsidP="00D73A4A">
      <w:pPr>
        <w:spacing w:beforeLines="100" w:before="312" w:afterLines="100" w:after="312"/>
        <w:jc w:val="center"/>
        <w:rPr>
          <w:rFonts w:ascii="黑体" w:eastAsia="黑体"/>
          <w:b/>
          <w:sz w:val="36"/>
          <w:szCs w:val="36"/>
        </w:rPr>
      </w:pPr>
      <w:r w:rsidRPr="00025E26">
        <w:rPr>
          <w:rFonts w:ascii="黑体" w:eastAsia="黑体" w:hint="eastAsia"/>
          <w:b/>
          <w:sz w:val="44"/>
          <w:szCs w:val="36"/>
        </w:rPr>
        <w:t>关于使用</w:t>
      </w:r>
      <w:r w:rsidR="00A079E8" w:rsidRPr="00025E26">
        <w:rPr>
          <w:rFonts w:ascii="黑体" w:eastAsia="黑体" w:hint="eastAsia"/>
          <w:b/>
          <w:sz w:val="44"/>
          <w:szCs w:val="36"/>
        </w:rPr>
        <w:t>授权</w:t>
      </w:r>
      <w:r w:rsidRPr="00025E26">
        <w:rPr>
          <w:rFonts w:ascii="黑体" w:eastAsia="黑体" w:hint="eastAsia"/>
          <w:b/>
          <w:sz w:val="44"/>
          <w:szCs w:val="36"/>
        </w:rPr>
        <w:t>的</w:t>
      </w:r>
      <w:r w:rsidR="00A3010C">
        <w:rPr>
          <w:rFonts w:ascii="黑体" w:eastAsia="黑体" w:hint="eastAsia"/>
          <w:b/>
          <w:sz w:val="44"/>
          <w:szCs w:val="36"/>
        </w:rPr>
        <w:t>声</w:t>
      </w:r>
      <w:r w:rsidRPr="00025E26">
        <w:rPr>
          <w:rFonts w:ascii="黑体" w:eastAsia="黑体" w:hint="eastAsia"/>
          <w:b/>
          <w:sz w:val="44"/>
          <w:szCs w:val="36"/>
        </w:rPr>
        <w:t>明</w:t>
      </w:r>
    </w:p>
    <w:p w14:paraId="673FC485" w14:textId="77777777" w:rsidR="0058388B" w:rsidRPr="004D076B" w:rsidRDefault="0058388B" w:rsidP="004D076B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  <w:r w:rsidRPr="00C62065">
        <w:rPr>
          <w:rFonts w:ascii="宋体" w:hAnsi="宋体" w:hint="eastAsia"/>
          <w:sz w:val="30"/>
          <w:szCs w:val="30"/>
        </w:rPr>
        <w:t>本人完全了解北京理工大学有关保管、使用</w:t>
      </w:r>
      <w:r w:rsidR="00A079E8" w:rsidRPr="00C62065">
        <w:rPr>
          <w:rFonts w:ascii="宋体" w:hAnsi="宋体" w:hint="eastAsia"/>
          <w:sz w:val="30"/>
          <w:szCs w:val="30"/>
        </w:rPr>
        <w:t>毕业设计（论文）</w:t>
      </w:r>
      <w:r w:rsidRPr="00C62065">
        <w:rPr>
          <w:rFonts w:ascii="宋体" w:hAnsi="宋体" w:hint="eastAsia"/>
          <w:sz w:val="30"/>
          <w:szCs w:val="30"/>
        </w:rPr>
        <w:t>的规定，其中包括：①学校有权保管、并向有关部门送交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的原件与复印件；②学校可以采用影印、缩印或其它复制手段复制并保存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；③学校可允许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被查阅或借阅；④学校可以学术交流为目的,复制赠送和交换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Pr="00C62065">
        <w:rPr>
          <w:rFonts w:ascii="宋体" w:hAnsi="宋体" w:hint="eastAsia"/>
          <w:sz w:val="30"/>
          <w:szCs w:val="30"/>
        </w:rPr>
        <w:t>；⑤学校可以公布</w:t>
      </w:r>
      <w:r w:rsidR="004D076B" w:rsidRPr="00C62065">
        <w:rPr>
          <w:rFonts w:ascii="宋体" w:hAnsi="宋体" w:hint="eastAsia"/>
          <w:sz w:val="30"/>
          <w:szCs w:val="30"/>
        </w:rPr>
        <w:t>本毕业设计（论文）</w:t>
      </w:r>
      <w:r w:rsidR="00747DC8" w:rsidRPr="00C62065">
        <w:rPr>
          <w:rFonts w:ascii="宋体" w:hAnsi="宋体" w:hint="eastAsia"/>
          <w:sz w:val="30"/>
          <w:szCs w:val="30"/>
        </w:rPr>
        <w:t>的全部或部分内容</w:t>
      </w:r>
      <w:r w:rsidRPr="00C62065">
        <w:rPr>
          <w:rFonts w:ascii="宋体" w:hAnsi="宋体" w:hint="eastAsia"/>
          <w:sz w:val="30"/>
          <w:szCs w:val="30"/>
        </w:rPr>
        <w:t>。</w:t>
      </w:r>
    </w:p>
    <w:p w14:paraId="14631A78" w14:textId="77777777" w:rsidR="0058388B" w:rsidRPr="004D076B" w:rsidRDefault="0058388B" w:rsidP="004D076B">
      <w:pPr>
        <w:snapToGrid w:val="0"/>
        <w:spacing w:line="300" w:lineRule="auto"/>
        <w:ind w:firstLineChars="200" w:firstLine="600"/>
        <w:rPr>
          <w:rFonts w:ascii="宋体" w:hAnsi="宋体"/>
          <w:sz w:val="30"/>
          <w:szCs w:val="30"/>
        </w:rPr>
      </w:pPr>
    </w:p>
    <w:p w14:paraId="38FB17DB" w14:textId="77777777" w:rsidR="00E64C31" w:rsidRDefault="004D076B" w:rsidP="00025E26">
      <w:pPr>
        <w:snapToGrid w:val="0"/>
        <w:spacing w:line="360" w:lineRule="auto"/>
        <w:ind w:firstLineChars="200" w:firstLine="600"/>
        <w:jc w:val="right"/>
        <w:rPr>
          <w:rFonts w:ascii="宋体" w:hAnsi="宋体"/>
          <w:sz w:val="30"/>
          <w:szCs w:val="30"/>
        </w:rPr>
      </w:pPr>
      <w:r w:rsidRPr="00927211">
        <w:rPr>
          <w:rFonts w:ascii="宋体" w:hAnsi="宋体" w:hint="eastAsia"/>
          <w:sz w:val="30"/>
          <w:szCs w:val="30"/>
        </w:rPr>
        <w:t xml:space="preserve">本人签名：  </w:t>
      </w:r>
      <w:r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 日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期：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13CEF11F" w14:textId="77777777" w:rsidR="004D076B" w:rsidRDefault="004D076B" w:rsidP="00025E26">
      <w:pPr>
        <w:snapToGrid w:val="0"/>
        <w:spacing w:line="360" w:lineRule="auto"/>
        <w:ind w:firstLineChars="200" w:firstLine="600"/>
        <w:jc w:val="right"/>
        <w:rPr>
          <w:rFonts w:ascii="黑体" w:eastAsia="黑体"/>
          <w:sz w:val="32"/>
          <w:szCs w:val="32"/>
        </w:rPr>
        <w:sectPr w:rsidR="004D076B" w:rsidSect="00290EB0">
          <w:footerReference w:type="default" r:id="rId11"/>
          <w:pgSz w:w="11906" w:h="16838" w:code="9"/>
          <w:pgMar w:top="1985" w:right="1474" w:bottom="1474" w:left="1701" w:header="1361" w:footer="1134" w:gutter="0"/>
          <w:cols w:space="425"/>
          <w:docGrid w:type="lines" w:linePitch="312"/>
        </w:sectPr>
      </w:pPr>
      <w:r>
        <w:rPr>
          <w:rFonts w:ascii="宋体" w:hAnsi="宋体" w:hint="eastAsia"/>
          <w:sz w:val="30"/>
          <w:szCs w:val="30"/>
        </w:rPr>
        <w:t>指导老师</w:t>
      </w:r>
      <w:r w:rsidRPr="00927211">
        <w:rPr>
          <w:rFonts w:ascii="宋体" w:hAnsi="宋体" w:hint="eastAsia"/>
          <w:sz w:val="30"/>
          <w:szCs w:val="30"/>
        </w:rPr>
        <w:t xml:space="preserve">签名：  </w:t>
      </w:r>
      <w:r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 </w:t>
      </w:r>
      <w:r w:rsidRPr="00927211">
        <w:rPr>
          <w:rFonts w:ascii="宋体" w:hAnsi="宋体"/>
          <w:sz w:val="30"/>
          <w:szCs w:val="30"/>
        </w:rPr>
        <w:t xml:space="preserve"> </w:t>
      </w:r>
      <w:r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/>
          <w:sz w:val="30"/>
          <w:szCs w:val="30"/>
        </w:rPr>
        <w:t xml:space="preserve">   </w:t>
      </w:r>
      <w:r w:rsidRPr="00927211">
        <w:rPr>
          <w:rFonts w:ascii="宋体" w:hAnsi="宋体" w:hint="eastAsia"/>
          <w:sz w:val="30"/>
          <w:szCs w:val="30"/>
        </w:rPr>
        <w:t xml:space="preserve">     日</w:t>
      </w:r>
      <w:r w:rsidRPr="00927211">
        <w:rPr>
          <w:rFonts w:ascii="宋体" w:hAnsi="宋体"/>
          <w:sz w:val="30"/>
          <w:szCs w:val="30"/>
        </w:rPr>
        <w:t xml:space="preserve"> </w:t>
      </w:r>
      <w:r w:rsidRPr="00927211">
        <w:rPr>
          <w:rFonts w:ascii="宋体" w:hAnsi="宋体" w:hint="eastAsia"/>
          <w:sz w:val="30"/>
          <w:szCs w:val="30"/>
        </w:rPr>
        <w:t xml:space="preserve">期： </w:t>
      </w:r>
      <w:r w:rsidRPr="00927211">
        <w:rPr>
          <w:rFonts w:ascii="宋体" w:hAnsi="宋体"/>
          <w:sz w:val="30"/>
          <w:szCs w:val="30"/>
        </w:rPr>
        <w:t xml:space="preserve">    </w:t>
      </w:r>
      <w:r w:rsidRPr="00927211">
        <w:rPr>
          <w:rFonts w:ascii="宋体" w:hAnsi="宋体" w:hint="eastAsia"/>
          <w:sz w:val="30"/>
          <w:szCs w:val="30"/>
        </w:rPr>
        <w:t xml:space="preserve">年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 xml:space="preserve">月 </w:t>
      </w:r>
      <w:r w:rsidRPr="00927211">
        <w:rPr>
          <w:rFonts w:ascii="宋体" w:hAnsi="宋体"/>
          <w:sz w:val="30"/>
          <w:szCs w:val="30"/>
        </w:rPr>
        <w:t xml:space="preserve">  </w:t>
      </w:r>
      <w:r w:rsidRPr="00927211">
        <w:rPr>
          <w:rFonts w:ascii="宋体" w:hAnsi="宋体" w:hint="eastAsia"/>
          <w:sz w:val="30"/>
          <w:szCs w:val="30"/>
        </w:rPr>
        <w:t>日</w:t>
      </w:r>
    </w:p>
    <w:p w14:paraId="0504ED76" w14:textId="5045DFBA" w:rsidR="00F05709" w:rsidRDefault="00FF5B6B" w:rsidP="002C3397">
      <w:pPr>
        <w:snapToGrid w:val="0"/>
        <w:spacing w:beforeLines="100" w:before="312" w:afterLines="100" w:after="312"/>
        <w:jc w:val="center"/>
        <w:rPr>
          <w:rFonts w:ascii="黑体" w:eastAsia="黑体"/>
          <w:b/>
          <w:sz w:val="32"/>
          <w:szCs w:val="32"/>
        </w:rPr>
      </w:pPr>
      <w:r w:rsidRPr="00FF5B6B">
        <w:rPr>
          <w:rFonts w:ascii="黑体" w:eastAsia="黑体" w:hint="eastAsia"/>
          <w:b/>
          <w:sz w:val="36"/>
          <w:szCs w:val="32"/>
        </w:rPr>
        <w:lastRenderedPageBreak/>
        <w:t>游戏</w:t>
      </w:r>
      <w:proofErr w:type="gramStart"/>
      <w:r w:rsidRPr="00FF5B6B">
        <w:rPr>
          <w:rFonts w:ascii="黑体" w:eastAsia="黑体" w:hint="eastAsia"/>
          <w:b/>
          <w:sz w:val="36"/>
          <w:szCs w:val="32"/>
        </w:rPr>
        <w:t>化个人</w:t>
      </w:r>
      <w:proofErr w:type="gramEnd"/>
      <w:r w:rsidRPr="00FF5B6B">
        <w:rPr>
          <w:rFonts w:ascii="黑体" w:eastAsia="黑体" w:hint="eastAsia"/>
          <w:b/>
          <w:sz w:val="36"/>
          <w:szCs w:val="32"/>
        </w:rPr>
        <w:t>管理Android App的设计与实现</w:t>
      </w:r>
    </w:p>
    <w:p w14:paraId="29166803" w14:textId="1E268172" w:rsidR="00633F06" w:rsidRPr="00532EDC" w:rsidRDefault="00633F06" w:rsidP="00AA3B87">
      <w:pPr>
        <w:spacing w:beforeLines="100" w:before="312"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0" w:name="_Toc41877461"/>
      <w:r w:rsidRPr="00532EDC">
        <w:rPr>
          <w:rFonts w:ascii="黑体" w:eastAsia="黑体" w:hint="eastAsia"/>
          <w:sz w:val="32"/>
          <w:szCs w:val="32"/>
        </w:rPr>
        <w:t>摘</w:t>
      </w:r>
      <w:r w:rsidR="00AA3B87" w:rsidRPr="00532EDC">
        <w:rPr>
          <w:rFonts w:ascii="黑体" w:eastAsia="黑体" w:hint="eastAsia"/>
          <w:sz w:val="32"/>
          <w:szCs w:val="32"/>
        </w:rPr>
        <w:t xml:space="preserve">　</w:t>
      </w:r>
      <w:r w:rsidRPr="00532EDC">
        <w:rPr>
          <w:rFonts w:ascii="黑体" w:eastAsia="黑体" w:hint="eastAsia"/>
          <w:sz w:val="32"/>
          <w:szCs w:val="32"/>
        </w:rPr>
        <w:t>要</w:t>
      </w:r>
      <w:bookmarkEnd w:id="0"/>
    </w:p>
    <w:p w14:paraId="68E2AA90" w14:textId="3B203806" w:rsidR="00702EC9" w:rsidRDefault="00DC2730" w:rsidP="00B601D0">
      <w:pPr>
        <w:ind w:firstLineChars="200" w:firstLine="480"/>
        <w:rPr>
          <w:rFonts w:hAnsi="宋体"/>
        </w:rPr>
      </w:pPr>
      <w:r>
        <w:rPr>
          <w:rFonts w:hAnsi="宋体" w:hint="eastAsia"/>
        </w:rPr>
        <w:t>游戏曾经是一个与效率完全相悖的名词，但随着互联网技术的发展，游戏化的概念逐渐普及并应用在方方面面。</w:t>
      </w:r>
      <w:r w:rsidR="00702EC9">
        <w:rPr>
          <w:rFonts w:hAnsi="宋体" w:hint="eastAsia"/>
        </w:rPr>
        <w:t>所谓游戏化，就是</w:t>
      </w:r>
      <w:r>
        <w:rPr>
          <w:rFonts w:hAnsi="宋体" w:hint="eastAsia"/>
        </w:rPr>
        <w:t>将游戏的各类设计元素应用于非游戏情境中，让用户能在其中</w:t>
      </w:r>
      <w:r w:rsidR="00FD6C87">
        <w:rPr>
          <w:rFonts w:hAnsi="宋体" w:hint="eastAsia"/>
        </w:rPr>
        <w:t>完成特定的任务，</w:t>
      </w:r>
      <w:r>
        <w:rPr>
          <w:rFonts w:hAnsi="宋体" w:hint="eastAsia"/>
        </w:rPr>
        <w:t>体会到游戏的乐趣。</w:t>
      </w:r>
      <w:r w:rsidR="00702EC9">
        <w:rPr>
          <w:rFonts w:hAnsi="宋体" w:hint="eastAsia"/>
        </w:rPr>
        <w:t>而</w:t>
      </w:r>
      <w:r w:rsidR="00A078B6">
        <w:rPr>
          <w:rFonts w:hAnsi="宋体" w:hint="eastAsia"/>
        </w:rPr>
        <w:t>个人管理</w:t>
      </w:r>
      <w:r w:rsidR="00702EC9">
        <w:rPr>
          <w:rFonts w:hAnsi="宋体" w:hint="eastAsia"/>
        </w:rPr>
        <w:t>作为一个提升自我的有效途径，其枯燥与所需的自制力又往往让人难以坚持。将个人管理游戏化，是促使用户自主接受个人管理</w:t>
      </w:r>
      <w:r w:rsidR="00850F7C">
        <w:rPr>
          <w:rFonts w:hAnsi="宋体" w:hint="eastAsia"/>
        </w:rPr>
        <w:t>，提高效率的良策。</w:t>
      </w:r>
    </w:p>
    <w:p w14:paraId="5C8B4CF5" w14:textId="0BDBDEC9" w:rsidR="00850F7C" w:rsidRDefault="00314E72" w:rsidP="00B601D0">
      <w:pPr>
        <w:ind w:firstLineChars="200" w:firstLine="480"/>
        <w:rPr>
          <w:rFonts w:hAnsi="宋体"/>
        </w:rPr>
      </w:pPr>
      <w:r>
        <w:rPr>
          <w:rFonts w:hAnsi="宋体" w:hint="eastAsia"/>
        </w:rPr>
        <w:t>本文</w:t>
      </w:r>
      <w:r w:rsidR="00FD6C87">
        <w:rPr>
          <w:rFonts w:hAnsi="宋体" w:hint="eastAsia"/>
        </w:rPr>
        <w:t>对于游戏化的主要元素与核心机制，及个人管理的主要内容进行了</w:t>
      </w:r>
      <w:r w:rsidR="00FF5B6B">
        <w:rPr>
          <w:rFonts w:ascii="宋体" w:hAnsi="宋体" w:hint="eastAsia"/>
        </w:rPr>
        <w:t>分析</w:t>
      </w:r>
      <w:r w:rsidR="00FD6C87">
        <w:rPr>
          <w:rFonts w:ascii="宋体" w:hAnsi="宋体" w:hint="eastAsia"/>
        </w:rPr>
        <w:t>，</w:t>
      </w:r>
      <w:r w:rsidR="00FF5B6B">
        <w:rPr>
          <w:rFonts w:ascii="宋体" w:hAnsi="宋体" w:hint="eastAsia"/>
        </w:rPr>
        <w:t>对</w:t>
      </w:r>
      <w:r w:rsidR="00FD6C87">
        <w:rPr>
          <w:rFonts w:ascii="宋体" w:hAnsi="宋体" w:hint="eastAsia"/>
        </w:rPr>
        <w:t>已有的个人管理app</w:t>
      </w:r>
      <w:r w:rsidR="00FF5B6B">
        <w:rPr>
          <w:rFonts w:ascii="宋体" w:hAnsi="宋体" w:hint="eastAsia"/>
        </w:rPr>
        <w:t>，如forest、</w:t>
      </w:r>
      <w:proofErr w:type="spellStart"/>
      <w:r w:rsidR="00FF5B6B">
        <w:rPr>
          <w:rFonts w:ascii="宋体" w:hAnsi="宋体" w:hint="eastAsia"/>
        </w:rPr>
        <w:t>pocketlist</w:t>
      </w:r>
      <w:proofErr w:type="spellEnd"/>
      <w:r w:rsidR="00FF5B6B">
        <w:rPr>
          <w:rFonts w:ascii="宋体" w:hAnsi="宋体" w:hint="eastAsia"/>
        </w:rPr>
        <w:t>等</w:t>
      </w:r>
      <w:r w:rsidR="00FD6C87">
        <w:rPr>
          <w:rFonts w:ascii="宋体" w:hAnsi="宋体" w:hint="eastAsia"/>
        </w:rPr>
        <w:t>进行研究，总结出游戏化</w:t>
      </w:r>
      <w:r w:rsidR="00702EC9">
        <w:rPr>
          <w:rFonts w:ascii="宋体" w:hAnsi="宋体" w:hint="eastAsia"/>
        </w:rPr>
        <w:t>与</w:t>
      </w:r>
      <w:r w:rsidR="00FD6C87">
        <w:rPr>
          <w:rFonts w:ascii="宋体" w:hAnsi="宋体" w:hint="eastAsia"/>
        </w:rPr>
        <w:t>个人管理的</w:t>
      </w:r>
      <w:r w:rsidR="00702EC9">
        <w:rPr>
          <w:rFonts w:ascii="宋体" w:hAnsi="宋体" w:hint="eastAsia"/>
        </w:rPr>
        <w:t>设计模式</w:t>
      </w:r>
      <w:r>
        <w:rPr>
          <w:rFonts w:hAnsi="宋体" w:hint="eastAsia"/>
        </w:rPr>
        <w:t>。</w:t>
      </w:r>
      <w:r w:rsidR="00FD6C87">
        <w:rPr>
          <w:rFonts w:hAnsi="宋体" w:hint="eastAsia"/>
        </w:rPr>
        <w:t>并基于此，</w:t>
      </w:r>
      <w:r w:rsidR="00FF5B6B">
        <w:rPr>
          <w:rFonts w:hAnsi="宋体" w:hint="eastAsia"/>
        </w:rPr>
        <w:t>在满足备忘、计划、每日待办等</w:t>
      </w:r>
      <w:r w:rsidR="00850F7C">
        <w:rPr>
          <w:rFonts w:hAnsi="宋体" w:hint="eastAsia"/>
        </w:rPr>
        <w:t>个人管理</w:t>
      </w:r>
      <w:r w:rsidR="00FF5B6B">
        <w:rPr>
          <w:rFonts w:hAnsi="宋体" w:hint="eastAsia"/>
        </w:rPr>
        <w:t>内容的前提下，加入积分、社交、勋章等游戏化元素，给予用户及时的反馈，设计了一个小型的个人管理</w:t>
      </w:r>
      <w:r w:rsidR="00FF5B6B">
        <w:rPr>
          <w:rFonts w:hAnsi="宋体" w:hint="eastAsia"/>
        </w:rPr>
        <w:t>app</w:t>
      </w:r>
      <w:r w:rsidR="00FF5B6B">
        <w:rPr>
          <w:rFonts w:hAnsi="宋体" w:hint="eastAsia"/>
        </w:rPr>
        <w:t>。本系统使用</w:t>
      </w:r>
      <w:r w:rsidR="00FF5B6B">
        <w:rPr>
          <w:rFonts w:hAnsi="宋体" w:hint="eastAsia"/>
        </w:rPr>
        <w:t>java</w:t>
      </w:r>
      <w:r w:rsidR="00FF5B6B">
        <w:rPr>
          <w:rFonts w:hAnsi="宋体" w:hint="eastAsia"/>
        </w:rPr>
        <w:t>、</w:t>
      </w:r>
      <w:proofErr w:type="spellStart"/>
      <w:r w:rsidR="00FF5B6B">
        <w:rPr>
          <w:rFonts w:hAnsi="宋体" w:hint="eastAsia"/>
        </w:rPr>
        <w:t>nodejs</w:t>
      </w:r>
      <w:proofErr w:type="spellEnd"/>
      <w:r w:rsidR="00FF5B6B">
        <w:rPr>
          <w:rFonts w:hAnsi="宋体" w:hint="eastAsia"/>
        </w:rPr>
        <w:t>、</w:t>
      </w:r>
      <w:proofErr w:type="spellStart"/>
      <w:r w:rsidR="00FF5B6B">
        <w:rPr>
          <w:rFonts w:hAnsi="宋体" w:hint="eastAsia"/>
        </w:rPr>
        <w:t>mysql</w:t>
      </w:r>
      <w:proofErr w:type="spellEnd"/>
      <w:r w:rsidR="00FF5B6B">
        <w:rPr>
          <w:rFonts w:hAnsi="宋体" w:hint="eastAsia"/>
        </w:rPr>
        <w:t>进行开发，并对用户的各项操作进行了测试。</w:t>
      </w:r>
    </w:p>
    <w:p w14:paraId="60365C57" w14:textId="77777777" w:rsidR="00314E72" w:rsidRDefault="00314E72" w:rsidP="00314E72">
      <w:pPr>
        <w:rPr>
          <w:rFonts w:ascii="宋体" w:hAnsi="宋体"/>
        </w:rPr>
      </w:pPr>
    </w:p>
    <w:p w14:paraId="470C2D77" w14:textId="6119C494" w:rsidR="00633F06" w:rsidRPr="00CD1182" w:rsidRDefault="00314E72" w:rsidP="00893394">
      <w:pPr>
        <w:rPr>
          <w:rFonts w:ascii="宋体" w:hAnsi="宋体"/>
          <w:b/>
        </w:rPr>
      </w:pPr>
      <w:r w:rsidRPr="008D2EBF">
        <w:rPr>
          <w:rFonts w:ascii="黑体" w:eastAsia="黑体" w:hAnsi="黑体" w:hint="eastAsia"/>
          <w:b/>
        </w:rPr>
        <w:t>关键词：</w:t>
      </w:r>
      <w:r w:rsidR="006D2DDF">
        <w:rPr>
          <w:rFonts w:ascii="黑体" w:eastAsia="黑体" w:hAnsi="黑体" w:hint="eastAsia"/>
          <w:b/>
        </w:rPr>
        <w:t>游戏化</w:t>
      </w:r>
      <w:r w:rsidRPr="008D2EBF">
        <w:rPr>
          <w:rFonts w:ascii="黑体" w:eastAsia="黑体" w:hAnsi="黑体" w:hint="eastAsia"/>
          <w:b/>
        </w:rPr>
        <w:t>；</w:t>
      </w:r>
      <w:r w:rsidR="006D2DDF">
        <w:rPr>
          <w:rFonts w:ascii="黑体" w:eastAsia="黑体" w:hAnsi="黑体" w:hint="eastAsia"/>
          <w:b/>
        </w:rPr>
        <w:t>个人管理</w:t>
      </w:r>
      <w:r w:rsidRPr="008D2EBF">
        <w:rPr>
          <w:rFonts w:ascii="黑体" w:eastAsia="黑体" w:hAnsi="黑体" w:hint="eastAsia"/>
          <w:b/>
        </w:rPr>
        <w:t>；</w:t>
      </w:r>
      <w:r w:rsidR="006D2DDF">
        <w:rPr>
          <w:rFonts w:ascii="黑体" w:eastAsia="黑体" w:hAnsi="黑体" w:hint="eastAsia"/>
          <w:b/>
        </w:rPr>
        <w:t>安卓；</w:t>
      </w:r>
      <w:r w:rsidR="00FF5B6B">
        <w:rPr>
          <w:rFonts w:ascii="黑体" w:eastAsia="黑体" w:hAnsi="黑体" w:hint="eastAsia"/>
          <w:b/>
        </w:rPr>
        <w:t>java</w:t>
      </w:r>
    </w:p>
    <w:p w14:paraId="3938FEEE" w14:textId="77777777" w:rsidR="00CD1182" w:rsidRDefault="00CD1182" w:rsidP="00FF5B6B">
      <w:pPr>
        <w:autoSpaceDE w:val="0"/>
        <w:autoSpaceDN w:val="0"/>
        <w:adjustRightInd w:val="0"/>
        <w:rPr>
          <w:rFonts w:ascii="TimesNewRomanPS-BoldMT" w:hAnsi="TimesNewRomanPS-BoldMT" w:cs="TimesNewRomanPS-BoldMT" w:hint="eastAsia"/>
          <w:b/>
          <w:bCs/>
          <w:kern w:val="0"/>
          <w:sz w:val="32"/>
          <w:szCs w:val="32"/>
        </w:rPr>
        <w:sectPr w:rsidR="00CD1182" w:rsidSect="00290EB0">
          <w:headerReference w:type="default" r:id="rId12"/>
          <w:footerReference w:type="default" r:id="rId13"/>
          <w:pgSz w:w="11906" w:h="16838" w:code="9"/>
          <w:pgMar w:top="1985" w:right="1474" w:bottom="1474" w:left="1701" w:header="1361" w:footer="1134" w:gutter="0"/>
          <w:pgNumType w:fmt="upperRoman" w:start="1"/>
          <w:cols w:space="425"/>
          <w:docGrid w:type="lines" w:linePitch="312"/>
        </w:sectPr>
      </w:pPr>
    </w:p>
    <w:p w14:paraId="5A98BBFD" w14:textId="75779168" w:rsidR="005526C7" w:rsidRDefault="00F46500" w:rsidP="00B1236F">
      <w:pPr>
        <w:snapToGrid w:val="0"/>
        <w:spacing w:beforeLines="100" w:before="312" w:afterLines="100" w:after="312"/>
        <w:jc w:val="center"/>
        <w:rPr>
          <w:rFonts w:eastAsia="黑体"/>
          <w:b/>
          <w:sz w:val="32"/>
          <w:szCs w:val="32"/>
        </w:rPr>
      </w:pPr>
      <w:r w:rsidRPr="00F46500">
        <w:rPr>
          <w:b/>
          <w:color w:val="000000"/>
          <w:sz w:val="32"/>
          <w:szCs w:val="32"/>
        </w:rPr>
        <w:lastRenderedPageBreak/>
        <w:t>Design and Implementation of Android App for Gamified Personal Management</w:t>
      </w:r>
    </w:p>
    <w:p w14:paraId="3070B659" w14:textId="77777777" w:rsidR="005526C7" w:rsidRPr="005526C7" w:rsidRDefault="005526C7" w:rsidP="005526C7">
      <w:pPr>
        <w:snapToGrid w:val="0"/>
        <w:spacing w:beforeLines="50" w:before="156" w:afterLines="50" w:after="156"/>
        <w:jc w:val="center"/>
        <w:rPr>
          <w:rFonts w:eastAsia="黑体"/>
          <w:b/>
          <w:sz w:val="32"/>
          <w:szCs w:val="32"/>
        </w:rPr>
      </w:pPr>
    </w:p>
    <w:p w14:paraId="6F103B36" w14:textId="28BEAA8D" w:rsidR="00415BCB" w:rsidRPr="00532EDC" w:rsidRDefault="00415BCB" w:rsidP="00B1236F">
      <w:pPr>
        <w:snapToGrid w:val="0"/>
        <w:spacing w:beforeLines="100" w:before="312" w:afterLines="100" w:after="312"/>
        <w:jc w:val="center"/>
        <w:outlineLvl w:val="0"/>
        <w:rPr>
          <w:rFonts w:eastAsia="黑体"/>
          <w:sz w:val="30"/>
          <w:szCs w:val="30"/>
        </w:rPr>
      </w:pPr>
      <w:bookmarkStart w:id="1" w:name="_Toc41877462"/>
      <w:r w:rsidRPr="00532EDC">
        <w:rPr>
          <w:rFonts w:eastAsia="黑体"/>
          <w:sz w:val="30"/>
          <w:szCs w:val="30"/>
        </w:rPr>
        <w:t>Abstract</w:t>
      </w:r>
      <w:bookmarkEnd w:id="1"/>
    </w:p>
    <w:p w14:paraId="52F1B867" w14:textId="3A1053C1" w:rsidR="00F46500" w:rsidRPr="00F46500" w:rsidRDefault="00F46500" w:rsidP="00F46500">
      <w:pPr>
        <w:ind w:firstLineChars="200" w:firstLine="480"/>
        <w:rPr>
          <w:color w:val="000000" w:themeColor="text1"/>
        </w:rPr>
      </w:pPr>
      <w:r w:rsidRPr="00F46500">
        <w:rPr>
          <w:color w:val="000000" w:themeColor="text1"/>
        </w:rPr>
        <w:t xml:space="preserve">Games used to be a term completely contrary to efficiency, but with the development of Internet technology, the concept of gamification is gradually popularized and applied in all aspects. </w:t>
      </w:r>
      <w:r>
        <w:rPr>
          <w:color w:val="000000" w:themeColor="text1"/>
        </w:rPr>
        <w:t>G</w:t>
      </w:r>
      <w:r w:rsidRPr="00F46500">
        <w:rPr>
          <w:color w:val="000000" w:themeColor="text1"/>
        </w:rPr>
        <w:t xml:space="preserve">amification </w:t>
      </w:r>
      <w:r>
        <w:rPr>
          <w:color w:val="000000" w:themeColor="text1"/>
        </w:rPr>
        <w:t>means</w:t>
      </w:r>
      <w:r w:rsidRPr="00F46500">
        <w:rPr>
          <w:color w:val="000000" w:themeColor="text1"/>
        </w:rPr>
        <w:t xml:space="preserve"> apply</w:t>
      </w:r>
      <w:r>
        <w:rPr>
          <w:color w:val="000000" w:themeColor="text1"/>
        </w:rPr>
        <w:t>ing</w:t>
      </w:r>
      <w:r w:rsidRPr="00F46500">
        <w:rPr>
          <w:color w:val="000000" w:themeColor="text1"/>
        </w:rPr>
        <w:t xml:space="preserve"> various design elements of the game to non-game situations, so that users can complete specific tasks and experience the fun of the game. As an effective way to improve, personal management is often boring and requires self-control. Gamification of personal management is a good strategy to encourage users to independently accept personal management and improve efficiency.</w:t>
      </w:r>
    </w:p>
    <w:p w14:paraId="1E3C1831" w14:textId="49448A36" w:rsidR="00F46500" w:rsidRPr="00F46500" w:rsidRDefault="00F46500" w:rsidP="00F46500">
      <w:pPr>
        <w:ind w:firstLineChars="200" w:firstLine="480"/>
        <w:rPr>
          <w:color w:val="000000" w:themeColor="text1"/>
        </w:rPr>
      </w:pPr>
      <w:r w:rsidRPr="00F46500">
        <w:rPr>
          <w:color w:val="000000" w:themeColor="text1"/>
        </w:rPr>
        <w:t xml:space="preserve">This article analyzes the main elements and core mechanisms of gamification, as well as the main content of personal management. It studies existing personal management apps, such as forest and </w:t>
      </w:r>
      <w:proofErr w:type="spellStart"/>
      <w:r w:rsidRPr="00F46500">
        <w:rPr>
          <w:color w:val="000000" w:themeColor="text1"/>
        </w:rPr>
        <w:t>pocketlist</w:t>
      </w:r>
      <w:proofErr w:type="spellEnd"/>
      <w:r w:rsidRPr="00F46500">
        <w:rPr>
          <w:color w:val="000000" w:themeColor="text1"/>
        </w:rPr>
        <w:t xml:space="preserve">, and summarizes the design patterns of gamification and personal management. </w:t>
      </w:r>
      <w:r>
        <w:rPr>
          <w:color w:val="000000" w:themeColor="text1"/>
        </w:rPr>
        <w:t>B</w:t>
      </w:r>
      <w:r w:rsidRPr="00F46500">
        <w:rPr>
          <w:color w:val="000000" w:themeColor="text1"/>
        </w:rPr>
        <w:t xml:space="preserve">ased on this, on the premise of satisfying personal management contents such as memos, plans, daily to-dos, etc., </w:t>
      </w:r>
      <w:r w:rsidR="008C34E1">
        <w:rPr>
          <w:color w:val="000000" w:themeColor="text1"/>
        </w:rPr>
        <w:t xml:space="preserve">a small personal </w:t>
      </w:r>
      <w:r w:rsidR="008C34E1" w:rsidRPr="00F46500">
        <w:rPr>
          <w:color w:val="000000" w:themeColor="text1"/>
        </w:rPr>
        <w:t xml:space="preserve">management app </w:t>
      </w:r>
      <w:r w:rsidR="008C34E1">
        <w:rPr>
          <w:color w:val="000000" w:themeColor="text1"/>
        </w:rPr>
        <w:t xml:space="preserve">is designed by </w:t>
      </w:r>
      <w:r w:rsidRPr="00F46500">
        <w:rPr>
          <w:color w:val="000000" w:themeColor="text1"/>
        </w:rPr>
        <w:t xml:space="preserve">adding gamification elements such as points, social networking, medals, etc., </w:t>
      </w:r>
      <w:r w:rsidR="008C34E1">
        <w:rPr>
          <w:color w:val="000000" w:themeColor="text1"/>
        </w:rPr>
        <w:t xml:space="preserve">to </w:t>
      </w:r>
      <w:r w:rsidRPr="00F46500">
        <w:rPr>
          <w:color w:val="000000" w:themeColor="text1"/>
        </w:rPr>
        <w:t>giv</w:t>
      </w:r>
      <w:r w:rsidR="008C34E1">
        <w:rPr>
          <w:color w:val="000000" w:themeColor="text1"/>
        </w:rPr>
        <w:t>e</w:t>
      </w:r>
      <w:r w:rsidRPr="00F46500">
        <w:rPr>
          <w:color w:val="000000" w:themeColor="text1"/>
        </w:rPr>
        <w:t xml:space="preserve"> users timely feedback. This system uses java, </w:t>
      </w:r>
      <w:proofErr w:type="spellStart"/>
      <w:r w:rsidRPr="00F46500">
        <w:rPr>
          <w:color w:val="000000" w:themeColor="text1"/>
        </w:rPr>
        <w:t>nodejs</w:t>
      </w:r>
      <w:proofErr w:type="spellEnd"/>
      <w:r w:rsidR="008C34E1">
        <w:rPr>
          <w:color w:val="000000" w:themeColor="text1"/>
        </w:rPr>
        <w:t xml:space="preserve"> and</w:t>
      </w:r>
      <w:r w:rsidRPr="00F46500">
        <w:rPr>
          <w:color w:val="000000" w:themeColor="text1"/>
        </w:rPr>
        <w:t xml:space="preserve"> </w:t>
      </w:r>
      <w:proofErr w:type="spellStart"/>
      <w:r w:rsidRPr="00F46500">
        <w:rPr>
          <w:color w:val="000000" w:themeColor="text1"/>
        </w:rPr>
        <w:t>mysql</w:t>
      </w:r>
      <w:proofErr w:type="spellEnd"/>
      <w:r w:rsidRPr="00F46500">
        <w:rPr>
          <w:color w:val="000000" w:themeColor="text1"/>
        </w:rPr>
        <w:t xml:space="preserve"> for development, and tests the user's various operations.</w:t>
      </w:r>
    </w:p>
    <w:p w14:paraId="7A6CBF07" w14:textId="77777777" w:rsidR="00E6723B" w:rsidRPr="008C34E1" w:rsidRDefault="00E6723B" w:rsidP="00F46500">
      <w:pPr>
        <w:rPr>
          <w:rFonts w:ascii="宋体" w:hAnsi="宋体" w:hint="eastAsia"/>
          <w:color w:val="000080"/>
        </w:rPr>
      </w:pPr>
    </w:p>
    <w:p w14:paraId="38E96628" w14:textId="56D712E3" w:rsidR="00415BCB" w:rsidRPr="00413D56" w:rsidRDefault="00415BCB" w:rsidP="00415BCB">
      <w:pPr>
        <w:autoSpaceDE w:val="0"/>
        <w:autoSpaceDN w:val="0"/>
        <w:adjustRightInd w:val="0"/>
        <w:jc w:val="left"/>
        <w:rPr>
          <w:b/>
          <w:kern w:val="0"/>
        </w:rPr>
      </w:pPr>
      <w:r w:rsidRPr="00413D56">
        <w:rPr>
          <w:b/>
          <w:bCs/>
          <w:kern w:val="0"/>
        </w:rPr>
        <w:t xml:space="preserve">Key </w:t>
      </w:r>
      <w:r w:rsidR="00413D56">
        <w:rPr>
          <w:b/>
          <w:bCs/>
          <w:kern w:val="0"/>
        </w:rPr>
        <w:t>W</w:t>
      </w:r>
      <w:r w:rsidRPr="00413D56">
        <w:rPr>
          <w:b/>
          <w:bCs/>
          <w:kern w:val="0"/>
        </w:rPr>
        <w:t xml:space="preserve">ords: </w:t>
      </w:r>
      <w:r w:rsidR="00CD5A3D" w:rsidRPr="00CD5A3D">
        <w:rPr>
          <w:b/>
          <w:kern w:val="0"/>
        </w:rPr>
        <w:t>gamification</w:t>
      </w:r>
      <w:r w:rsidR="001106EE" w:rsidRPr="00CD5A3D">
        <w:rPr>
          <w:b/>
          <w:kern w:val="0"/>
        </w:rPr>
        <w:t>；</w:t>
      </w:r>
      <w:r w:rsidR="00CD5A3D" w:rsidRPr="00CD5A3D">
        <w:rPr>
          <w:b/>
          <w:kern w:val="0"/>
        </w:rPr>
        <w:t>personal management</w:t>
      </w:r>
      <w:r w:rsidR="001106EE" w:rsidRPr="00CD5A3D">
        <w:rPr>
          <w:b/>
          <w:kern w:val="0"/>
        </w:rPr>
        <w:t>；</w:t>
      </w:r>
      <w:r w:rsidR="00CD5A3D" w:rsidRPr="00CD5A3D">
        <w:rPr>
          <w:b/>
          <w:kern w:val="0"/>
        </w:rPr>
        <w:t>and</w:t>
      </w:r>
      <w:r w:rsidR="00CD5A3D">
        <w:rPr>
          <w:b/>
          <w:kern w:val="0"/>
        </w:rPr>
        <w:t>roid</w:t>
      </w:r>
      <w:r w:rsidR="00CD5A3D" w:rsidRPr="00CD5A3D">
        <w:rPr>
          <w:b/>
          <w:kern w:val="0"/>
        </w:rPr>
        <w:t>；</w:t>
      </w:r>
      <w:r w:rsidR="00CD5A3D">
        <w:rPr>
          <w:b/>
          <w:kern w:val="0"/>
        </w:rPr>
        <w:t>java</w:t>
      </w:r>
    </w:p>
    <w:p w14:paraId="2894F26B" w14:textId="52259767" w:rsidR="00E6723B" w:rsidRDefault="00E6723B" w:rsidP="00F46500">
      <w:pPr>
        <w:autoSpaceDE w:val="0"/>
        <w:autoSpaceDN w:val="0"/>
        <w:adjustRightInd w:val="0"/>
        <w:jc w:val="left"/>
        <w:rPr>
          <w:rFonts w:ascii="黑体" w:eastAsia="黑体"/>
          <w:sz w:val="32"/>
          <w:szCs w:val="32"/>
        </w:rPr>
        <w:sectPr w:rsidR="00E6723B" w:rsidSect="00290EB0"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</w:p>
    <w:p w14:paraId="7524C357" w14:textId="1C310EE2" w:rsidR="008E6628" w:rsidRDefault="00D44DF0" w:rsidP="00682C45">
      <w:pPr>
        <w:pStyle w:val="TOC1"/>
        <w:spacing w:beforeLines="150" w:before="468" w:afterLines="100" w:after="312"/>
        <w:jc w:val="center"/>
        <w:rPr>
          <w:rFonts w:ascii="黑体" w:eastAsia="黑体"/>
          <w:sz w:val="32"/>
          <w:szCs w:val="32"/>
        </w:rPr>
      </w:pPr>
      <w:r w:rsidRPr="00FC0C63">
        <w:rPr>
          <w:rFonts w:ascii="黑体" w:eastAsia="黑体" w:hint="eastAsia"/>
          <w:sz w:val="32"/>
          <w:szCs w:val="32"/>
        </w:rPr>
        <w:lastRenderedPageBreak/>
        <w:t>目</w:t>
      </w:r>
      <w:r w:rsidR="00682C45" w:rsidRPr="00682C45">
        <w:rPr>
          <w:rFonts w:ascii="黑体" w:eastAsia="黑体" w:hint="eastAsia"/>
          <w:sz w:val="32"/>
          <w:szCs w:val="32"/>
        </w:rPr>
        <w:t xml:space="preserve">　</w:t>
      </w:r>
      <w:r w:rsidRPr="00FC0C63">
        <w:rPr>
          <w:rFonts w:ascii="黑体" w:eastAsia="黑体" w:hint="eastAsia"/>
          <w:sz w:val="32"/>
          <w:szCs w:val="32"/>
        </w:rPr>
        <w:t>录</w:t>
      </w:r>
    </w:p>
    <w:p w14:paraId="4A4BE2BF" w14:textId="60D1EA4E" w:rsidR="009F4378" w:rsidRDefault="00ED1B1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r w:rsidRPr="00FD7ABE">
        <w:rPr>
          <w:rFonts w:ascii="宋体" w:hAnsi="宋体"/>
          <w:caps/>
        </w:rPr>
        <w:fldChar w:fldCharType="begin"/>
      </w:r>
      <w:r w:rsidRPr="00FD7ABE">
        <w:rPr>
          <w:rFonts w:ascii="宋体" w:hAnsi="宋体"/>
          <w:caps/>
        </w:rPr>
        <w:instrText xml:space="preserve"> TOC \o "1-3" \h \z \u </w:instrText>
      </w:r>
      <w:r w:rsidRPr="00FD7ABE">
        <w:rPr>
          <w:rFonts w:ascii="宋体" w:hAnsi="宋体"/>
          <w:caps/>
        </w:rPr>
        <w:fldChar w:fldCharType="separate"/>
      </w:r>
      <w:hyperlink w:anchor="_Toc41877461" w:history="1">
        <w:r w:rsidR="009F4378" w:rsidRPr="00D45AEB">
          <w:rPr>
            <w:rStyle w:val="a4"/>
            <w:rFonts w:ascii="黑体" w:eastAsia="黑体"/>
            <w:noProof/>
          </w:rPr>
          <w:t>摘　要</w:t>
        </w:r>
        <w:r w:rsidR="009F4378">
          <w:rPr>
            <w:noProof/>
            <w:webHidden/>
          </w:rPr>
          <w:tab/>
        </w:r>
        <w:r w:rsidR="009F4378">
          <w:rPr>
            <w:noProof/>
            <w:webHidden/>
          </w:rPr>
          <w:fldChar w:fldCharType="begin"/>
        </w:r>
        <w:r w:rsidR="009F4378">
          <w:rPr>
            <w:noProof/>
            <w:webHidden/>
          </w:rPr>
          <w:instrText xml:space="preserve"> PAGEREF _Toc41877461 \h </w:instrText>
        </w:r>
        <w:r w:rsidR="009F4378">
          <w:rPr>
            <w:noProof/>
            <w:webHidden/>
          </w:rPr>
        </w:r>
        <w:r w:rsidR="009F4378">
          <w:rPr>
            <w:noProof/>
            <w:webHidden/>
          </w:rPr>
          <w:fldChar w:fldCharType="separate"/>
        </w:r>
        <w:r w:rsidR="009F4378">
          <w:rPr>
            <w:noProof/>
            <w:webHidden/>
          </w:rPr>
          <w:t>I</w:t>
        </w:r>
        <w:r w:rsidR="009F4378">
          <w:rPr>
            <w:noProof/>
            <w:webHidden/>
          </w:rPr>
          <w:fldChar w:fldCharType="end"/>
        </w:r>
      </w:hyperlink>
    </w:p>
    <w:p w14:paraId="5C469D44" w14:textId="191E4494" w:rsidR="009F4378" w:rsidRDefault="009F437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462" w:history="1">
        <w:r w:rsidRPr="00D45AEB">
          <w:rPr>
            <w:rStyle w:val="a4"/>
            <w:rFonts w:eastAsia="黑体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_Toc41877462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1C0C186A" w14:textId="17317D86" w:rsidR="009F4378" w:rsidRDefault="009F437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463" w:history="1">
        <w:r w:rsidRPr="00D45AEB">
          <w:rPr>
            <w:rStyle w:val="a4"/>
            <w:rFonts w:ascii="黑体" w:hAnsi="黑体"/>
            <w:noProof/>
          </w:rPr>
          <w:t>第</w:t>
        </w:r>
        <w:r w:rsidRPr="00D45AEB">
          <w:rPr>
            <w:rStyle w:val="a4"/>
            <w:rFonts w:ascii="黑体" w:hAnsi="黑体"/>
            <w:noProof/>
          </w:rPr>
          <w:t>1</w:t>
        </w:r>
        <w:r w:rsidRPr="00D45AEB">
          <w:rPr>
            <w:rStyle w:val="a4"/>
            <w:rFonts w:ascii="黑体" w:hAnsi="黑体"/>
            <w:noProof/>
          </w:rPr>
          <w:t>章</w:t>
        </w:r>
        <w:r w:rsidRPr="00D45AEB">
          <w:rPr>
            <w:rStyle w:val="a4"/>
            <w:rFonts w:ascii="黑体" w:hAnsi="黑体"/>
            <w:noProof/>
          </w:rPr>
          <w:t xml:space="preserve"> </w:t>
        </w:r>
        <w:r w:rsidRPr="00D45AEB">
          <w:rPr>
            <w:rStyle w:val="a4"/>
            <w:rFonts w:ascii="黑体" w:hAnsi="黑体"/>
            <w:noProof/>
          </w:rPr>
          <w:t>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_Toc41877463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71164C4" w14:textId="5FBA89FC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64" w:history="1">
        <w:r w:rsidRPr="00D45AEB">
          <w:rPr>
            <w:rStyle w:val="a4"/>
          </w:rPr>
          <w:t xml:space="preserve">1.1 </w:t>
        </w:r>
        <w:r w:rsidRPr="00D45AEB">
          <w:rPr>
            <w:rStyle w:val="a4"/>
          </w:rPr>
          <w:t>概要叙述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15366E8" w14:textId="3BFB86BA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65" w:history="1">
        <w:r w:rsidRPr="00D45AEB">
          <w:rPr>
            <w:rStyle w:val="a4"/>
          </w:rPr>
          <w:t xml:space="preserve">1.2 </w:t>
        </w:r>
        <w:r w:rsidRPr="00D45AEB">
          <w:rPr>
            <w:rStyle w:val="a4"/>
          </w:rPr>
          <w:t>背景介绍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79F927F" w14:textId="426E7393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66" w:history="1">
        <w:r w:rsidRPr="00D45AEB">
          <w:rPr>
            <w:rStyle w:val="a4"/>
          </w:rPr>
          <w:t xml:space="preserve">1.3 </w:t>
        </w:r>
        <w:r w:rsidRPr="00D45AEB">
          <w:rPr>
            <w:rStyle w:val="a4"/>
          </w:rPr>
          <w:t>研究目的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FC3DF2A" w14:textId="0BDCCFAC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67" w:history="1">
        <w:r w:rsidRPr="00D45AEB">
          <w:rPr>
            <w:rStyle w:val="a4"/>
          </w:rPr>
          <w:t xml:space="preserve">1.3 </w:t>
        </w:r>
        <w:r w:rsidRPr="00D45AEB">
          <w:rPr>
            <w:rStyle w:val="a4"/>
          </w:rPr>
          <w:t>论文结构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28551D9C" w14:textId="79A2854B" w:rsidR="009F4378" w:rsidRDefault="009F437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468" w:history="1">
        <w:r w:rsidRPr="00D45AEB">
          <w:rPr>
            <w:rStyle w:val="a4"/>
            <w:rFonts w:ascii="黑体" w:hAnsi="黑体"/>
            <w:noProof/>
          </w:rPr>
          <w:t>第</w:t>
        </w:r>
        <w:r w:rsidRPr="00D45AEB">
          <w:rPr>
            <w:rStyle w:val="a4"/>
            <w:rFonts w:ascii="黑体" w:hAnsi="黑体"/>
            <w:noProof/>
          </w:rPr>
          <w:t>2</w:t>
        </w:r>
        <w:r w:rsidRPr="00D45AEB">
          <w:rPr>
            <w:rStyle w:val="a4"/>
            <w:rFonts w:ascii="黑体" w:hAnsi="黑体"/>
            <w:noProof/>
          </w:rPr>
          <w:t>章</w:t>
        </w:r>
        <w:r w:rsidRPr="00D45AEB">
          <w:rPr>
            <w:rStyle w:val="a4"/>
            <w:rFonts w:ascii="黑体" w:hAnsi="黑体"/>
            <w:noProof/>
          </w:rPr>
          <w:t xml:space="preserve"> </w:t>
        </w:r>
        <w:r w:rsidRPr="00D45AEB">
          <w:rPr>
            <w:rStyle w:val="a4"/>
            <w:rFonts w:ascii="黑体" w:hAnsi="黑体"/>
            <w:noProof/>
          </w:rPr>
          <w:t>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_Toc41877468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5DAADC" w14:textId="7F393F73" w:rsidR="009F4378" w:rsidRDefault="009F437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469" w:history="1">
        <w:r w:rsidRPr="00D45AEB">
          <w:rPr>
            <w:rStyle w:val="a4"/>
            <w:rFonts w:ascii="黑体" w:hAnsi="黑体"/>
            <w:noProof/>
          </w:rPr>
          <w:t>第</w:t>
        </w:r>
        <w:r w:rsidRPr="00D45AEB">
          <w:rPr>
            <w:rStyle w:val="a4"/>
            <w:rFonts w:ascii="黑体" w:hAnsi="黑体"/>
            <w:noProof/>
          </w:rPr>
          <w:t>3</w:t>
        </w:r>
        <w:r w:rsidRPr="00D45AEB">
          <w:rPr>
            <w:rStyle w:val="a4"/>
            <w:rFonts w:ascii="黑体" w:hAnsi="黑体"/>
            <w:noProof/>
          </w:rPr>
          <w:t>章</w:t>
        </w:r>
        <w:r w:rsidRPr="00D45AEB">
          <w:rPr>
            <w:rStyle w:val="a4"/>
            <w:rFonts w:ascii="黑体" w:hAnsi="黑体"/>
            <w:noProof/>
          </w:rPr>
          <w:t xml:space="preserve"> </w:t>
        </w:r>
        <w:r w:rsidRPr="00D45AEB">
          <w:rPr>
            <w:rStyle w:val="a4"/>
            <w:rFonts w:ascii="黑体" w:hAnsi="黑体"/>
            <w:noProof/>
          </w:rPr>
          <w:t>个人管理</w:t>
        </w:r>
        <w:r w:rsidRPr="00D45AEB">
          <w:rPr>
            <w:rStyle w:val="a4"/>
            <w:rFonts w:ascii="黑体" w:hAnsi="黑体"/>
            <w:noProof/>
          </w:rPr>
          <w:t>app</w:t>
        </w:r>
        <w:r w:rsidRPr="00D45AEB">
          <w:rPr>
            <w:rStyle w:val="a4"/>
            <w:rFonts w:ascii="黑体" w:hAnsi="黑体"/>
            <w:noProof/>
          </w:rPr>
          <w:t>的需求分析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_Toc41877469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7094CF" w14:textId="73F068C2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70" w:history="1">
        <w:r w:rsidRPr="00D45AEB">
          <w:rPr>
            <w:rStyle w:val="a4"/>
          </w:rPr>
          <w:t xml:space="preserve">3.1 </w:t>
        </w:r>
        <w:r w:rsidRPr="00D45AEB">
          <w:rPr>
            <w:rStyle w:val="a4"/>
          </w:rPr>
          <w:t>用户模块需求分析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209AFB4" w14:textId="70D32D30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71" w:history="1">
        <w:r w:rsidRPr="00D45AEB">
          <w:rPr>
            <w:rStyle w:val="a4"/>
          </w:rPr>
          <w:t xml:space="preserve">3.2 </w:t>
        </w:r>
        <w:r w:rsidRPr="00D45AEB">
          <w:rPr>
            <w:rStyle w:val="a4"/>
          </w:rPr>
          <w:t>好友模块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8A65274" w14:textId="2EC43BF3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72" w:history="1">
        <w:r w:rsidRPr="00D45AEB">
          <w:rPr>
            <w:rStyle w:val="a4"/>
          </w:rPr>
          <w:t xml:space="preserve">3.3 </w:t>
        </w:r>
        <w:r w:rsidRPr="00D45AEB">
          <w:rPr>
            <w:rStyle w:val="a4"/>
          </w:rPr>
          <w:t>备忘录模块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FB5D93F" w14:textId="5E1B5E74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73" w:history="1">
        <w:r w:rsidRPr="00D45AEB">
          <w:rPr>
            <w:rStyle w:val="a4"/>
          </w:rPr>
          <w:t>3.4</w:t>
        </w:r>
        <w:r w:rsidRPr="00D45AEB">
          <w:rPr>
            <w:rStyle w:val="a4"/>
          </w:rPr>
          <w:t>每日待办模块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E5C2D10" w14:textId="7D43F130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74" w:history="1">
        <w:r w:rsidRPr="00D45AEB">
          <w:rPr>
            <w:rStyle w:val="a4"/>
          </w:rPr>
          <w:t xml:space="preserve">3.5 </w:t>
        </w:r>
        <w:r w:rsidRPr="00D45AEB">
          <w:rPr>
            <w:rStyle w:val="a4"/>
          </w:rPr>
          <w:t>计划模块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1399D38" w14:textId="11FF6003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75" w:history="1">
        <w:r w:rsidRPr="00D45AEB">
          <w:rPr>
            <w:rStyle w:val="a4"/>
          </w:rPr>
          <w:t xml:space="preserve">3.6 </w:t>
        </w:r>
        <w:r w:rsidRPr="00D45AEB">
          <w:rPr>
            <w:rStyle w:val="a4"/>
          </w:rPr>
          <w:t>时间历程模块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A516873" w14:textId="7CFF1B7D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76" w:history="1">
        <w:r w:rsidRPr="00D45AEB">
          <w:rPr>
            <w:rStyle w:val="a4"/>
          </w:rPr>
          <w:t xml:space="preserve">3.7 </w:t>
        </w:r>
        <w:r w:rsidRPr="00D45AEB">
          <w:rPr>
            <w:rStyle w:val="a4"/>
          </w:rPr>
          <w:t>成就模块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020EE67" w14:textId="5B8D1F64" w:rsidR="009F4378" w:rsidRDefault="009F437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477" w:history="1">
        <w:r w:rsidRPr="00D45AEB">
          <w:rPr>
            <w:rStyle w:val="a4"/>
            <w:noProof/>
          </w:rPr>
          <w:t>第</w:t>
        </w:r>
        <w:r w:rsidRPr="00D45AEB">
          <w:rPr>
            <w:rStyle w:val="a4"/>
            <w:noProof/>
          </w:rPr>
          <w:t>4</w:t>
        </w:r>
        <w:r w:rsidRPr="00D45AEB">
          <w:rPr>
            <w:rStyle w:val="a4"/>
            <w:noProof/>
          </w:rPr>
          <w:t>章</w:t>
        </w:r>
        <w:r w:rsidRPr="00D45AEB">
          <w:rPr>
            <w:rStyle w:val="a4"/>
            <w:noProof/>
          </w:rPr>
          <w:t xml:space="preserve"> </w:t>
        </w:r>
        <w:r w:rsidRPr="00D45AEB">
          <w:rPr>
            <w:rStyle w:val="a4"/>
            <w:rFonts w:ascii="黑体" w:hAnsi="黑体"/>
            <w:noProof/>
          </w:rPr>
          <w:t>个人管理</w:t>
        </w:r>
        <w:r w:rsidRPr="00D45AEB">
          <w:rPr>
            <w:rStyle w:val="a4"/>
            <w:rFonts w:ascii="黑体" w:hAnsi="黑体"/>
            <w:noProof/>
          </w:rPr>
          <w:t>app</w:t>
        </w:r>
        <w:r w:rsidRPr="00D45AEB">
          <w:rPr>
            <w:rStyle w:val="a4"/>
            <w:rFonts w:ascii="黑体" w:hAnsi="黑体"/>
            <w:noProof/>
          </w:rPr>
          <w:t>的</w:t>
        </w:r>
        <w:r w:rsidRPr="00D45AEB">
          <w:rPr>
            <w:rStyle w:val="a4"/>
            <w:noProof/>
          </w:rPr>
          <w:t>系统设计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66AB19" w14:textId="49F2546C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78" w:history="1">
        <w:r w:rsidRPr="00D45AEB">
          <w:rPr>
            <w:rStyle w:val="a4"/>
          </w:rPr>
          <w:t xml:space="preserve">4.1 </w:t>
        </w:r>
        <w:r w:rsidRPr="00D45AEB">
          <w:rPr>
            <w:rStyle w:val="a4"/>
          </w:rPr>
          <w:t>概要设计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4FBEDB70" w14:textId="6361970D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79" w:history="1">
        <w:r w:rsidRPr="00D45AEB">
          <w:rPr>
            <w:rStyle w:val="a4"/>
          </w:rPr>
          <w:t xml:space="preserve">4.2 </w:t>
        </w:r>
        <w:r w:rsidRPr="00D45AEB">
          <w:rPr>
            <w:rStyle w:val="a4"/>
          </w:rPr>
          <w:t>功能模块划分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7F52D2E" w14:textId="6B5CEC94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80" w:history="1">
        <w:r w:rsidRPr="00D45AEB">
          <w:rPr>
            <w:rStyle w:val="a4"/>
          </w:rPr>
          <w:t xml:space="preserve">4.3 </w:t>
        </w:r>
        <w:r w:rsidRPr="00D45AEB">
          <w:rPr>
            <w:rStyle w:val="a4"/>
          </w:rPr>
          <w:t>系统模块的详细设计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43D32137" w14:textId="6E9BF835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81" w:history="1">
        <w:r w:rsidRPr="00D45AEB">
          <w:rPr>
            <w:rStyle w:val="a4"/>
          </w:rPr>
          <w:t xml:space="preserve">4.3.1 </w:t>
        </w:r>
        <w:r w:rsidRPr="00D45AEB">
          <w:rPr>
            <w:rStyle w:val="a4"/>
          </w:rPr>
          <w:t>用户模块详细设计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5AE1D37" w14:textId="2A2B2C12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82" w:history="1">
        <w:r w:rsidRPr="00D45AEB">
          <w:rPr>
            <w:rStyle w:val="a4"/>
          </w:rPr>
          <w:t>4.3.2</w:t>
        </w:r>
        <w:r w:rsidRPr="00D45AEB">
          <w:rPr>
            <w:rStyle w:val="a4"/>
          </w:rPr>
          <w:t>好友模块详细设计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3A37F7A" w14:textId="5C661ECD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83" w:history="1">
        <w:r w:rsidRPr="00D45AEB">
          <w:rPr>
            <w:rStyle w:val="a4"/>
          </w:rPr>
          <w:t xml:space="preserve">4.3.3 </w:t>
        </w:r>
        <w:r w:rsidRPr="00D45AEB">
          <w:rPr>
            <w:rStyle w:val="a4"/>
          </w:rPr>
          <w:t>备忘录模块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25E4383" w14:textId="4C04A6ED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84" w:history="1">
        <w:r w:rsidRPr="00D45AEB">
          <w:rPr>
            <w:rStyle w:val="a4"/>
          </w:rPr>
          <w:t xml:space="preserve">4.4.4 </w:t>
        </w:r>
        <w:r w:rsidRPr="00D45AEB">
          <w:rPr>
            <w:rStyle w:val="a4"/>
          </w:rPr>
          <w:t>每日待办模块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550CA6A" w14:textId="3DA99C19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85" w:history="1">
        <w:r w:rsidRPr="00D45AEB">
          <w:rPr>
            <w:rStyle w:val="a4"/>
          </w:rPr>
          <w:t xml:space="preserve">4.4.5 </w:t>
        </w:r>
        <w:r w:rsidRPr="00D45AEB">
          <w:rPr>
            <w:rStyle w:val="a4"/>
          </w:rPr>
          <w:t>计划模块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7720578" w14:textId="1D194292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86" w:history="1">
        <w:r w:rsidRPr="00D45AEB">
          <w:rPr>
            <w:rStyle w:val="a4"/>
          </w:rPr>
          <w:t xml:space="preserve">4.4.6 </w:t>
        </w:r>
        <w:r w:rsidRPr="00D45AEB">
          <w:rPr>
            <w:rStyle w:val="a4"/>
          </w:rPr>
          <w:t>成就模块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C48B8F0" w14:textId="5492542F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87" w:history="1">
        <w:r w:rsidRPr="00D45AEB">
          <w:rPr>
            <w:rStyle w:val="a4"/>
          </w:rPr>
          <w:t xml:space="preserve">4.4.7 </w:t>
        </w:r>
        <w:r w:rsidRPr="00D45AEB">
          <w:rPr>
            <w:rStyle w:val="a4"/>
          </w:rPr>
          <w:t>时间历程模块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CEBC234" w14:textId="3FD93656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88" w:history="1">
        <w:r w:rsidRPr="00D45AEB">
          <w:rPr>
            <w:rStyle w:val="a4"/>
          </w:rPr>
          <w:t xml:space="preserve">4.4 </w:t>
        </w:r>
        <w:r w:rsidRPr="00D45AEB">
          <w:rPr>
            <w:rStyle w:val="a4"/>
          </w:rPr>
          <w:t>数据库设计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B8617D6" w14:textId="6FE777D2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89" w:history="1">
        <w:r w:rsidRPr="00D45AEB">
          <w:rPr>
            <w:rStyle w:val="a4"/>
          </w:rPr>
          <w:t xml:space="preserve">4.4.1 </w:t>
        </w:r>
        <w:r w:rsidRPr="00D45AEB">
          <w:rPr>
            <w:rStyle w:val="a4"/>
          </w:rPr>
          <w:t>数据库总体设计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224D4981" w14:textId="1F2E98F9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90" w:history="1">
        <w:r w:rsidRPr="00D45AEB">
          <w:rPr>
            <w:rStyle w:val="a4"/>
          </w:rPr>
          <w:t>4.4.2 user</w:t>
        </w:r>
        <w:r w:rsidRPr="00D45AEB">
          <w:rPr>
            <w:rStyle w:val="a4"/>
          </w:rPr>
          <w:t>表设计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0A09AEC3" w14:textId="4CD3EFEA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91" w:history="1">
        <w:r w:rsidRPr="00D45AEB">
          <w:rPr>
            <w:rStyle w:val="a4"/>
          </w:rPr>
          <w:t>4.4.3 note</w:t>
        </w:r>
        <w:r w:rsidRPr="00D45AEB">
          <w:rPr>
            <w:rStyle w:val="a4"/>
          </w:rPr>
          <w:t>表设计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30821A99" w14:textId="725322A8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92" w:history="1">
        <w:r w:rsidRPr="00D45AEB">
          <w:rPr>
            <w:rStyle w:val="a4"/>
          </w:rPr>
          <w:t>4.4.4 todo</w:t>
        </w:r>
        <w:r w:rsidRPr="00D45AEB">
          <w:rPr>
            <w:rStyle w:val="a4"/>
          </w:rPr>
          <w:t>表设计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0A433C6C" w14:textId="78412A97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93" w:history="1">
        <w:r w:rsidRPr="00D45AEB">
          <w:rPr>
            <w:rStyle w:val="a4"/>
          </w:rPr>
          <w:t>4.4.5 plan</w:t>
        </w:r>
        <w:r w:rsidRPr="00D45AEB">
          <w:rPr>
            <w:rStyle w:val="a4"/>
          </w:rPr>
          <w:t>表设计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5071B0BC" w14:textId="7CF19EA4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94" w:history="1">
        <w:r w:rsidRPr="00D45AEB">
          <w:rPr>
            <w:rStyle w:val="a4"/>
          </w:rPr>
          <w:t>4.4.6 chart</w:t>
        </w:r>
        <w:r w:rsidRPr="00D45AEB">
          <w:rPr>
            <w:rStyle w:val="a4"/>
          </w:rPr>
          <w:t>表设计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3495EA4C" w14:textId="577E3A37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95" w:history="1">
        <w:r w:rsidRPr="00D45AEB">
          <w:rPr>
            <w:rStyle w:val="a4"/>
          </w:rPr>
          <w:t>4.4.7 log</w:t>
        </w:r>
        <w:r w:rsidRPr="00D45AEB">
          <w:rPr>
            <w:rStyle w:val="a4"/>
          </w:rPr>
          <w:t>表设计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764A42D1" w14:textId="68084B5E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496" w:history="1">
        <w:r w:rsidRPr="00D45AEB">
          <w:rPr>
            <w:rStyle w:val="a4"/>
          </w:rPr>
          <w:t xml:space="preserve">4.5 </w:t>
        </w:r>
        <w:r w:rsidRPr="00D45AEB">
          <w:rPr>
            <w:rStyle w:val="a4"/>
          </w:rPr>
          <w:t>接口设计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19F24AA2" w14:textId="68EEC513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97" w:history="1">
        <w:r w:rsidRPr="00D45AEB">
          <w:rPr>
            <w:rStyle w:val="a4"/>
          </w:rPr>
          <w:t>4.5.1 user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7F25E251" w14:textId="3A8540E8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98" w:history="1">
        <w:r w:rsidRPr="00D45AEB">
          <w:rPr>
            <w:rStyle w:val="a4"/>
          </w:rPr>
          <w:t>4.5.2 friend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6B6849D7" w14:textId="6490FD9D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499" w:history="1">
        <w:r w:rsidRPr="00D45AEB">
          <w:rPr>
            <w:rStyle w:val="a4"/>
          </w:rPr>
          <w:t>4.5.6 note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1AE5A63C" w14:textId="5832AE5E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500" w:history="1">
        <w:r w:rsidRPr="00D45AEB">
          <w:rPr>
            <w:rStyle w:val="a4"/>
          </w:rPr>
          <w:t>4.5.7 todo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7726F946" w14:textId="23D1A92E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501" w:history="1">
        <w:r w:rsidRPr="00D45AEB">
          <w:rPr>
            <w:rStyle w:val="a4"/>
          </w:rPr>
          <w:t>4.5.5 plan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2D35FC73" w14:textId="774D7C02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502" w:history="1">
        <w:r w:rsidRPr="00D45AEB">
          <w:rPr>
            <w:rStyle w:val="a4"/>
          </w:rPr>
          <w:t>4.5.6 chart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0B2291BC" w14:textId="676B06A2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503" w:history="1">
        <w:r w:rsidRPr="00D45AEB">
          <w:rPr>
            <w:rStyle w:val="a4"/>
          </w:rPr>
          <w:t>4.5.7 achieve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483D977D" w14:textId="6B2029FA" w:rsidR="009F4378" w:rsidRDefault="009F4378">
      <w:pPr>
        <w:pStyle w:val="TOC3"/>
        <w:rPr>
          <w:rFonts w:asciiTheme="minorHAnsi" w:eastAsiaTheme="minorEastAsia" w:hAnsiTheme="minorHAnsi" w:cstheme="minorBidi"/>
          <w:sz w:val="21"/>
          <w:szCs w:val="22"/>
        </w:rPr>
      </w:pPr>
      <w:hyperlink w:anchor="_Toc41877504" w:history="1">
        <w:r w:rsidRPr="00D45AEB">
          <w:rPr>
            <w:rStyle w:val="a4"/>
          </w:rPr>
          <w:t>4.5.8 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7DE9671B" w14:textId="39E745CC" w:rsidR="009F4378" w:rsidRDefault="009F437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505" w:history="1">
        <w:r w:rsidRPr="00D45AEB">
          <w:rPr>
            <w:rStyle w:val="a4"/>
            <w:noProof/>
          </w:rPr>
          <w:t>第</w:t>
        </w:r>
        <w:r w:rsidRPr="00D45AEB">
          <w:rPr>
            <w:rStyle w:val="a4"/>
            <w:noProof/>
          </w:rPr>
          <w:t>5</w:t>
        </w:r>
        <w:r w:rsidRPr="00D45AEB">
          <w:rPr>
            <w:rStyle w:val="a4"/>
            <w:noProof/>
          </w:rPr>
          <w:t>章</w:t>
        </w:r>
        <w:r w:rsidRPr="00D45AEB">
          <w:rPr>
            <w:rStyle w:val="a4"/>
            <w:noProof/>
          </w:rPr>
          <w:t xml:space="preserve"> </w:t>
        </w:r>
        <w:r w:rsidRPr="00D45AEB">
          <w:rPr>
            <w:rStyle w:val="a4"/>
            <w:rFonts w:ascii="黑体" w:hAnsi="黑体"/>
            <w:noProof/>
          </w:rPr>
          <w:t>个人管理</w:t>
        </w:r>
        <w:r w:rsidRPr="00D45AEB">
          <w:rPr>
            <w:rStyle w:val="a4"/>
            <w:rFonts w:ascii="黑体" w:hAnsi="黑体"/>
            <w:noProof/>
          </w:rPr>
          <w:t>app</w:t>
        </w:r>
        <w:r w:rsidRPr="00D45AEB">
          <w:rPr>
            <w:rStyle w:val="a4"/>
            <w:rFonts w:ascii="黑体" w:hAnsi="黑体"/>
            <w:noProof/>
          </w:rPr>
          <w:t>的系统实现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E2568B2" w14:textId="1A928B8E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06" w:history="1">
        <w:r w:rsidRPr="00D45AEB">
          <w:rPr>
            <w:rStyle w:val="a4"/>
          </w:rPr>
          <w:t xml:space="preserve">5.1 </w:t>
        </w:r>
        <w:r w:rsidRPr="00D45AEB">
          <w:rPr>
            <w:rStyle w:val="a4"/>
          </w:rPr>
          <w:t>开发环境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7C2E7876" w14:textId="7C077DBA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07" w:history="1">
        <w:r w:rsidRPr="00D45AEB">
          <w:rPr>
            <w:rStyle w:val="a4"/>
          </w:rPr>
          <w:t>5.2</w:t>
        </w:r>
        <w:r w:rsidRPr="00D45AEB">
          <w:rPr>
            <w:rStyle w:val="a4"/>
          </w:rPr>
          <w:t>用户模块（程序流图、页面截图）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1DD03431" w14:textId="6009470F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08" w:history="1">
        <w:r w:rsidRPr="00D45AEB">
          <w:rPr>
            <w:rStyle w:val="a4"/>
          </w:rPr>
          <w:t>5.3</w:t>
        </w:r>
        <w:r w:rsidRPr="00D45AEB">
          <w:rPr>
            <w:rStyle w:val="a4"/>
          </w:rPr>
          <w:t>好友模块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576EEFE0" w14:textId="0941DF4D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09" w:history="1">
        <w:r w:rsidRPr="00D45AEB">
          <w:rPr>
            <w:rStyle w:val="a4"/>
          </w:rPr>
          <w:t xml:space="preserve">5.4 </w:t>
        </w:r>
        <w:r w:rsidRPr="00D45AEB">
          <w:rPr>
            <w:rStyle w:val="a4"/>
          </w:rPr>
          <w:t>备忘录模块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55F5476E" w14:textId="4A275D77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10" w:history="1">
        <w:r w:rsidRPr="00D45AEB">
          <w:rPr>
            <w:rStyle w:val="a4"/>
          </w:rPr>
          <w:t xml:space="preserve">5.5 </w:t>
        </w:r>
        <w:r w:rsidRPr="00D45AEB">
          <w:rPr>
            <w:rStyle w:val="a4"/>
          </w:rPr>
          <w:t>每日待办模块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3DC225BF" w14:textId="09C36BC1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11" w:history="1">
        <w:r w:rsidRPr="00D45AEB">
          <w:rPr>
            <w:rStyle w:val="a4"/>
          </w:rPr>
          <w:t xml:space="preserve">5.6 </w:t>
        </w:r>
        <w:r w:rsidRPr="00D45AEB">
          <w:rPr>
            <w:rStyle w:val="a4"/>
          </w:rPr>
          <w:t>计划模块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5C2EE19C" w14:textId="68FA999D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12" w:history="1">
        <w:r w:rsidRPr="00D45AEB">
          <w:rPr>
            <w:rStyle w:val="a4"/>
          </w:rPr>
          <w:t xml:space="preserve">5.7 </w:t>
        </w:r>
        <w:r w:rsidRPr="00D45AEB">
          <w:rPr>
            <w:rStyle w:val="a4"/>
          </w:rPr>
          <w:t>成就模块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0D91F39E" w14:textId="4566035C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13" w:history="1">
        <w:r w:rsidRPr="00D45AEB">
          <w:rPr>
            <w:rStyle w:val="a4"/>
          </w:rPr>
          <w:t xml:space="preserve">5.8 </w:t>
        </w:r>
        <w:r w:rsidRPr="00D45AEB">
          <w:rPr>
            <w:rStyle w:val="a4"/>
          </w:rPr>
          <w:t>时间历程模块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14:paraId="333BB4FD" w14:textId="3CE46162" w:rsidR="009F4378" w:rsidRDefault="009F437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514" w:history="1">
        <w:r w:rsidRPr="00D45AEB">
          <w:rPr>
            <w:rStyle w:val="a4"/>
            <w:noProof/>
          </w:rPr>
          <w:t>第</w:t>
        </w:r>
        <w:r w:rsidRPr="00D45AEB">
          <w:rPr>
            <w:rStyle w:val="a4"/>
            <w:noProof/>
          </w:rPr>
          <w:t>6</w:t>
        </w:r>
        <w:r w:rsidRPr="00D45AEB">
          <w:rPr>
            <w:rStyle w:val="a4"/>
            <w:noProof/>
          </w:rPr>
          <w:t>章</w:t>
        </w:r>
        <w:r w:rsidRPr="00D45AEB">
          <w:rPr>
            <w:rStyle w:val="a4"/>
            <w:noProof/>
          </w:rPr>
          <w:t xml:space="preserve"> </w:t>
        </w:r>
        <w:r w:rsidRPr="00D45AEB">
          <w:rPr>
            <w:rStyle w:val="a4"/>
            <w:rFonts w:ascii="黑体" w:hAnsi="黑体"/>
            <w:noProof/>
          </w:rPr>
          <w:t>个人管理</w:t>
        </w:r>
        <w:r w:rsidRPr="00D45AEB">
          <w:rPr>
            <w:rStyle w:val="a4"/>
            <w:rFonts w:ascii="黑体" w:hAnsi="黑体"/>
            <w:noProof/>
          </w:rPr>
          <w:t>app</w:t>
        </w:r>
        <w:r w:rsidRPr="00D45AEB">
          <w:rPr>
            <w:rStyle w:val="a4"/>
            <w:rFonts w:ascii="黑体" w:hAnsi="黑体"/>
            <w:noProof/>
          </w:rPr>
          <w:t>的测试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49B176B" w14:textId="03F879F1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15" w:history="1">
        <w:r w:rsidRPr="00D45AEB">
          <w:rPr>
            <w:rStyle w:val="a4"/>
          </w:rPr>
          <w:t xml:space="preserve">6.1 </w:t>
        </w:r>
        <w:r w:rsidRPr="00D45AEB">
          <w:rPr>
            <w:rStyle w:val="a4"/>
          </w:rPr>
          <w:t>测试环境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1CDE1E9E" w14:textId="56ED31CE" w:rsidR="009F4378" w:rsidRDefault="009F4378">
      <w:pPr>
        <w:pStyle w:val="TOC2"/>
        <w:ind w:firstLine="48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hyperlink w:anchor="_Toc41877516" w:history="1">
        <w:r w:rsidRPr="00D45AEB">
          <w:rPr>
            <w:rStyle w:val="a4"/>
          </w:rPr>
          <w:t xml:space="preserve">6.2 </w:t>
        </w:r>
        <w:r w:rsidRPr="00D45AEB">
          <w:rPr>
            <w:rStyle w:val="a4"/>
          </w:rPr>
          <w:t>测试方法？过程？内容？结果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_Toc41877516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10495676" w14:textId="2EF0ABF4" w:rsidR="009F4378" w:rsidRDefault="009F437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517" w:history="1">
        <w:r w:rsidRPr="00D45AEB">
          <w:rPr>
            <w:rStyle w:val="a4"/>
            <w:rFonts w:ascii="黑体" w:eastAsia="黑体"/>
            <w:noProof/>
          </w:rPr>
          <w:t>结　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886B625" w14:textId="4F8918DB" w:rsidR="009F4378" w:rsidRDefault="009F437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518" w:history="1">
        <w:r w:rsidRPr="00D45AEB">
          <w:rPr>
            <w:rStyle w:val="a4"/>
            <w:rFonts w:ascii="黑体" w:eastAsia="黑体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3069C03" w14:textId="655B217E" w:rsidR="009F4378" w:rsidRDefault="009F437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519" w:history="1">
        <w:r w:rsidRPr="00D45AEB">
          <w:rPr>
            <w:rStyle w:val="a4"/>
            <w:rFonts w:ascii="黑体" w:eastAsia="黑体"/>
            <w:noProof/>
          </w:rPr>
          <w:t>附　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F9BC826" w14:textId="10EBA579" w:rsidR="009F4378" w:rsidRDefault="009F4378">
      <w:pPr>
        <w:pStyle w:val="TOC1"/>
        <w:tabs>
          <w:tab w:val="right" w:leader="dot" w:pos="8721"/>
        </w:tabs>
        <w:rPr>
          <w:rFonts w:asciiTheme="minorHAnsi" w:eastAsiaTheme="minorEastAsia" w:hAnsiTheme="minorHAnsi" w:cstheme="minorBidi"/>
          <w:bCs w:val="0"/>
          <w:noProof/>
          <w:sz w:val="21"/>
          <w:szCs w:val="22"/>
        </w:rPr>
      </w:pPr>
      <w:hyperlink w:anchor="_Toc41877520" w:history="1">
        <w:r w:rsidRPr="00D45AEB">
          <w:rPr>
            <w:rStyle w:val="a4"/>
            <w:rFonts w:ascii="黑体" w:eastAsia="黑体"/>
            <w:noProof/>
          </w:rPr>
          <w:t>致　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_Toc41877520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1695375" w14:textId="165A4854" w:rsidR="00F7305D" w:rsidRPr="003D7EE2" w:rsidRDefault="00ED1B18" w:rsidP="00682C45">
      <w:pPr>
        <w:snapToGrid w:val="0"/>
        <w:spacing w:line="300" w:lineRule="auto"/>
        <w:rPr>
          <w:rFonts w:ascii="Arial" w:hAnsi="Arial" w:cs="Arial"/>
        </w:rPr>
      </w:pPr>
      <w:r w:rsidRPr="00FD7ABE">
        <w:rPr>
          <w:rFonts w:ascii="宋体" w:hAnsi="宋体" w:cs="Arial"/>
          <w:bCs/>
          <w:caps/>
        </w:rPr>
        <w:fldChar w:fldCharType="end"/>
      </w:r>
    </w:p>
    <w:p w14:paraId="70B3AD3B" w14:textId="77777777" w:rsidR="00FC0C63" w:rsidRPr="00A96B09" w:rsidRDefault="00FC0C63" w:rsidP="00FC0C63">
      <w:pPr>
        <w:outlineLvl w:val="0"/>
        <w:rPr>
          <w:rFonts w:ascii="宋体" w:hAnsi="宋体"/>
          <w:b/>
          <w:color w:val="FF0000"/>
        </w:rPr>
        <w:sectPr w:rsidR="00FC0C63" w:rsidRPr="00A96B09" w:rsidSect="00290EB0">
          <w:pgSz w:w="11906" w:h="16838" w:code="9"/>
          <w:pgMar w:top="1985" w:right="1474" w:bottom="1474" w:left="1701" w:header="1361" w:footer="1134" w:gutter="0"/>
          <w:pgNumType w:fmt="upperRoman"/>
          <w:cols w:space="425"/>
          <w:docGrid w:type="lines" w:linePitch="312"/>
        </w:sectPr>
      </w:pPr>
      <w:bookmarkStart w:id="2" w:name="_Toc128898817"/>
    </w:p>
    <w:p w14:paraId="3809A8D8" w14:textId="49603412" w:rsidR="00CE2BC8" w:rsidRPr="005248B8" w:rsidRDefault="002714A0" w:rsidP="0013560C">
      <w:pPr>
        <w:pStyle w:val="1"/>
        <w:spacing w:beforeLines="50" w:before="156" w:afterLines="100" w:after="312" w:line="360" w:lineRule="auto"/>
        <w:rPr>
          <w:rFonts w:ascii="黑体" w:hAnsi="黑体"/>
        </w:rPr>
      </w:pPr>
      <w:bookmarkStart w:id="3" w:name="_Toc229134689"/>
      <w:bookmarkStart w:id="4" w:name="_Toc229135343"/>
      <w:bookmarkStart w:id="5" w:name="_Toc229135486"/>
      <w:bookmarkStart w:id="6" w:name="_Toc229136156"/>
      <w:bookmarkStart w:id="7" w:name="_Toc41877463"/>
      <w:r w:rsidRPr="005248B8">
        <w:rPr>
          <w:rFonts w:ascii="黑体" w:hAnsi="黑体" w:hint="eastAsia"/>
        </w:rPr>
        <w:lastRenderedPageBreak/>
        <w:t>第</w:t>
      </w:r>
      <w:r w:rsidR="004D78B2" w:rsidRPr="005248B8">
        <w:rPr>
          <w:rFonts w:ascii="黑体" w:hAnsi="黑体" w:hint="eastAsia"/>
        </w:rPr>
        <w:t>1</w:t>
      </w:r>
      <w:r w:rsidRPr="005248B8">
        <w:rPr>
          <w:rFonts w:ascii="黑体" w:hAnsi="黑体" w:hint="eastAsia"/>
        </w:rPr>
        <w:t>章</w:t>
      </w:r>
      <w:r w:rsidR="00CD6C9E" w:rsidRPr="005248B8">
        <w:rPr>
          <w:rFonts w:ascii="黑体" w:hAnsi="黑体" w:hint="eastAsia"/>
        </w:rPr>
        <w:t xml:space="preserve"> </w:t>
      </w:r>
      <w:bookmarkEnd w:id="2"/>
      <w:bookmarkEnd w:id="3"/>
      <w:bookmarkEnd w:id="4"/>
      <w:bookmarkEnd w:id="5"/>
      <w:bookmarkEnd w:id="6"/>
      <w:r w:rsidR="00D53E60">
        <w:rPr>
          <w:rFonts w:ascii="黑体" w:hAnsi="黑体" w:hint="eastAsia"/>
        </w:rPr>
        <w:t>引言</w:t>
      </w:r>
      <w:bookmarkEnd w:id="7"/>
    </w:p>
    <w:p w14:paraId="659F3C69" w14:textId="64B64C42" w:rsidR="007553CB" w:rsidRDefault="00E03D2E" w:rsidP="00F055BF">
      <w:pPr>
        <w:pStyle w:val="22"/>
        <w:spacing w:beforeLines="50" w:before="156" w:after="0" w:line="360" w:lineRule="auto"/>
      </w:pPr>
      <w:bookmarkStart w:id="8" w:name="_Toc128898818"/>
      <w:bookmarkStart w:id="9" w:name="_Toc229134690"/>
      <w:bookmarkStart w:id="10" w:name="_Toc229135344"/>
      <w:bookmarkStart w:id="11" w:name="_Toc229135487"/>
      <w:bookmarkStart w:id="12" w:name="_Toc229136157"/>
      <w:bookmarkStart w:id="13" w:name="_Toc41877464"/>
      <w:r w:rsidRPr="00ED1B18">
        <w:t xml:space="preserve">1.1 </w:t>
      </w:r>
      <w:bookmarkEnd w:id="8"/>
      <w:bookmarkEnd w:id="9"/>
      <w:bookmarkEnd w:id="10"/>
      <w:bookmarkEnd w:id="11"/>
      <w:bookmarkEnd w:id="12"/>
      <w:r w:rsidR="00A7672F">
        <w:rPr>
          <w:rFonts w:hint="eastAsia"/>
        </w:rPr>
        <w:t>概要叙述</w:t>
      </w:r>
      <w:bookmarkEnd w:id="13"/>
    </w:p>
    <w:p w14:paraId="7B4819A7" w14:textId="76C1252D" w:rsidR="003425D1" w:rsidRDefault="00665773" w:rsidP="003425D1">
      <w:pPr>
        <w:ind w:firstLine="420"/>
        <w:rPr>
          <w:lang w:val="x-none"/>
        </w:rPr>
      </w:pPr>
      <w:r>
        <w:rPr>
          <w:rFonts w:hint="eastAsia"/>
          <w:lang w:val="x-none"/>
        </w:rPr>
        <w:t>游戏化，</w:t>
      </w:r>
      <w:r w:rsidR="00B23D5A">
        <w:rPr>
          <w:rFonts w:hint="eastAsia"/>
          <w:lang w:val="x-none"/>
        </w:rPr>
        <w:t>即在非游戏情境下使用特定的游戏元素，从而激励用户获得特定价值。</w:t>
      </w:r>
      <w:r w:rsidR="003425D1">
        <w:rPr>
          <w:rFonts w:hint="eastAsia"/>
          <w:lang w:val="x-none"/>
        </w:rPr>
        <w:t>游戏化的特色在于将无趣的事趣味化，在各类</w:t>
      </w:r>
      <w:r w:rsidR="006B5230">
        <w:rPr>
          <w:rFonts w:hint="eastAsia"/>
          <w:lang w:val="x-none"/>
        </w:rPr>
        <w:t>严肃的</w:t>
      </w:r>
      <w:r w:rsidR="003425D1">
        <w:rPr>
          <w:rFonts w:hint="eastAsia"/>
          <w:lang w:val="x-none"/>
        </w:rPr>
        <w:t>课堂和教育中都有应用。</w:t>
      </w:r>
      <w:r w:rsidR="00B23D5A">
        <w:rPr>
          <w:rFonts w:hint="eastAsia"/>
          <w:lang w:val="x-none"/>
        </w:rPr>
        <w:t>而个人管理通常用于记录备忘、列举任务、进行计划等，其一丝不苟循规蹈矩往往让人难以坚持。因此在普遍的需求下，个人管理的游戏化应运而生</w:t>
      </w:r>
      <w:r w:rsidR="003425D1">
        <w:rPr>
          <w:rFonts w:hint="eastAsia"/>
          <w:lang w:val="x-none"/>
        </w:rPr>
        <w:t>。</w:t>
      </w:r>
    </w:p>
    <w:p w14:paraId="7F78ED7F" w14:textId="0BC1B5BC" w:rsidR="006B5230" w:rsidRPr="003425D1" w:rsidRDefault="00B23D5A" w:rsidP="003425D1">
      <w:pPr>
        <w:ind w:firstLine="420"/>
        <w:rPr>
          <w:rFonts w:hint="eastAsia"/>
          <w:lang w:val="x-none"/>
        </w:rPr>
      </w:pPr>
      <w:r>
        <w:rPr>
          <w:rFonts w:hint="eastAsia"/>
          <w:lang w:val="x-none"/>
        </w:rPr>
        <w:t>游戏化的核心机制包括积分、社交、</w:t>
      </w:r>
      <w:r w:rsidR="006B5230">
        <w:rPr>
          <w:rFonts w:hint="eastAsia"/>
          <w:lang w:val="x-none"/>
        </w:rPr>
        <w:t>排名、</w:t>
      </w:r>
      <w:r>
        <w:rPr>
          <w:rFonts w:hint="eastAsia"/>
          <w:lang w:val="x-none"/>
        </w:rPr>
        <w:t>勋章等，在个人管理上</w:t>
      </w:r>
      <w:r w:rsidR="003425D1">
        <w:rPr>
          <w:rFonts w:hint="eastAsia"/>
          <w:lang w:val="x-none"/>
        </w:rPr>
        <w:t>都有体现。如饱受好评的应用软件</w:t>
      </w:r>
      <w:proofErr w:type="spellStart"/>
      <w:r w:rsidR="003425D1">
        <w:rPr>
          <w:rFonts w:hint="eastAsia"/>
          <w:lang w:val="x-none"/>
        </w:rPr>
        <w:t>forest</w:t>
      </w:r>
      <w:r w:rsidR="003425D1">
        <w:rPr>
          <w:rFonts w:hint="eastAsia"/>
          <w:lang w:val="x-none"/>
        </w:rPr>
        <w:t>，将专注</w:t>
      </w:r>
      <w:r w:rsidR="006B5230">
        <w:rPr>
          <w:rFonts w:hint="eastAsia"/>
          <w:lang w:val="x-none"/>
        </w:rPr>
        <w:t>的</w:t>
      </w:r>
      <w:r w:rsidR="003425D1">
        <w:rPr>
          <w:rFonts w:hint="eastAsia"/>
          <w:lang w:val="x-none"/>
        </w:rPr>
        <w:t>时长量化为金币与树</w:t>
      </w:r>
      <w:r w:rsidR="006B5230">
        <w:rPr>
          <w:rFonts w:hint="eastAsia"/>
          <w:lang w:val="x-none"/>
        </w:rPr>
        <w:t>。当完成预定任务时，预设的树也会长成，但若途中使用</w:t>
      </w:r>
      <w:proofErr w:type="gramStart"/>
      <w:r w:rsidR="006B5230">
        <w:rPr>
          <w:rFonts w:hint="eastAsia"/>
          <w:lang w:val="x-none"/>
        </w:rPr>
        <w:t>手机白</w:t>
      </w:r>
      <w:proofErr w:type="gramEnd"/>
      <w:r w:rsidR="006B5230">
        <w:rPr>
          <w:rFonts w:hint="eastAsia"/>
          <w:lang w:val="x-none"/>
        </w:rPr>
        <w:t>名单外的</w:t>
      </w:r>
      <w:proofErr w:type="spellEnd"/>
      <w:r w:rsidR="006B5230">
        <w:rPr>
          <w:rFonts w:hint="eastAsia"/>
          <w:lang w:val="x-none"/>
        </w:rPr>
        <w:t>app</w:t>
      </w:r>
      <w:r w:rsidR="006B5230">
        <w:rPr>
          <w:rFonts w:hint="eastAsia"/>
          <w:lang w:val="x-none"/>
        </w:rPr>
        <w:t>，树便会枯萎，需要金币</w:t>
      </w:r>
      <w:r w:rsidR="001D7D1C">
        <w:rPr>
          <w:rFonts w:hint="eastAsia"/>
          <w:lang w:val="x-none"/>
        </w:rPr>
        <w:t>方可</w:t>
      </w:r>
      <w:r w:rsidR="006B5230">
        <w:rPr>
          <w:rFonts w:hint="eastAsia"/>
          <w:lang w:val="x-none"/>
        </w:rPr>
        <w:t>清除。同时树木的数量与枯树的数量都会作为排名依据，在</w:t>
      </w:r>
      <w:r w:rsidR="001D7D1C">
        <w:rPr>
          <w:rFonts w:hint="eastAsia"/>
          <w:lang w:val="x-none"/>
        </w:rPr>
        <w:t>好友</w:t>
      </w:r>
      <w:r w:rsidR="006B5230">
        <w:rPr>
          <w:rFonts w:hint="eastAsia"/>
          <w:lang w:val="x-none"/>
        </w:rPr>
        <w:t>排行榜中展示，以激励用户坚持专注。</w:t>
      </w:r>
      <w:r w:rsidR="00665773">
        <w:rPr>
          <w:rFonts w:hint="eastAsia"/>
          <w:lang w:val="x-none"/>
        </w:rPr>
        <w:t>同时，达到一定目标还会获得相应勋章。</w:t>
      </w:r>
      <w:r w:rsidR="006B5230">
        <w:rPr>
          <w:rFonts w:hint="eastAsia"/>
          <w:lang w:val="x-none"/>
        </w:rPr>
        <w:t>无论是何种方式，在个人管理中加入游戏化元素，都让不可见的专注获得的益处量化，为用户提供及时的反馈以获取满足感，从而达到激励用户自我管理的目的。</w:t>
      </w:r>
    </w:p>
    <w:p w14:paraId="545964D9" w14:textId="0BA1E1C6" w:rsidR="00665773" w:rsidRDefault="00A7672F" w:rsidP="00A7672F">
      <w:pPr>
        <w:pStyle w:val="22"/>
      </w:pPr>
      <w:bookmarkStart w:id="14" w:name="_Toc41877465"/>
      <w:r>
        <w:rPr>
          <w:rFonts w:hint="eastAsia"/>
        </w:rPr>
        <w:t>1</w:t>
      </w:r>
      <w:r>
        <w:t xml:space="preserve">.2 </w:t>
      </w:r>
      <w:r w:rsidR="00665773">
        <w:rPr>
          <w:rFonts w:hint="eastAsia"/>
        </w:rPr>
        <w:t>背景介绍</w:t>
      </w:r>
      <w:bookmarkEnd w:id="14"/>
    </w:p>
    <w:p w14:paraId="5C5F0F97" w14:textId="309F9FC5" w:rsidR="00665773" w:rsidRDefault="00665773" w:rsidP="00665773">
      <w:pPr>
        <w:ind w:firstLine="420"/>
        <w:rPr>
          <w:rFonts w:hint="eastAsia"/>
        </w:rPr>
      </w:pPr>
      <w:r>
        <w:rPr>
          <w:rFonts w:hint="eastAsia"/>
        </w:rPr>
        <w:t>游戏化的概念最早出现于</w:t>
      </w:r>
      <w:r>
        <w:rPr>
          <w:rFonts w:hint="eastAsia"/>
        </w:rPr>
        <w:t>1</w:t>
      </w:r>
      <w:r>
        <w:t>980</w:t>
      </w:r>
      <w:r>
        <w:rPr>
          <w:rFonts w:hint="eastAsia"/>
        </w:rPr>
        <w:t>年，</w:t>
      </w:r>
      <w:r w:rsidRPr="00E72CCB">
        <w:t>Richard Bartle</w:t>
      </w:r>
      <w:r>
        <w:rPr>
          <w:rFonts w:hint="eastAsia"/>
          <w:lang w:val="x-none"/>
        </w:rPr>
        <w:t>将其理解为“把不是游戏的东西（或工作）变成游戏”。</w:t>
      </w:r>
      <w:r w:rsidR="0052086F">
        <w:rPr>
          <w:rFonts w:hint="eastAsia"/>
          <w:lang w:val="x-none"/>
        </w:rPr>
        <w:t xml:space="preserve"> </w:t>
      </w:r>
    </w:p>
    <w:p w14:paraId="03709F65" w14:textId="047EB2E6" w:rsidR="00A7672F" w:rsidRDefault="00665773" w:rsidP="00A7672F">
      <w:pPr>
        <w:pStyle w:val="22"/>
      </w:pPr>
      <w:bookmarkStart w:id="15" w:name="_Toc41877466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研究目的</w:t>
      </w:r>
      <w:bookmarkEnd w:id="15"/>
    </w:p>
    <w:p w14:paraId="31D7AFAD" w14:textId="77777777" w:rsidR="003A0F9B" w:rsidRDefault="003A0F9B" w:rsidP="003A0F9B">
      <w:pPr>
        <w:rPr>
          <w:rFonts w:hint="eastAsia"/>
        </w:rPr>
      </w:pPr>
    </w:p>
    <w:p w14:paraId="27252AF1" w14:textId="54295EED" w:rsidR="00A7672F" w:rsidRDefault="00A7672F" w:rsidP="00A7672F">
      <w:pPr>
        <w:pStyle w:val="22"/>
      </w:pPr>
      <w:bookmarkStart w:id="16" w:name="_Toc41877467"/>
      <w:r>
        <w:rPr>
          <w:rFonts w:hint="eastAsia"/>
        </w:rPr>
        <w:t>1</w:t>
      </w:r>
      <w:r>
        <w:t>.</w:t>
      </w:r>
      <w:r w:rsidR="00665773">
        <w:t>3</w:t>
      </w:r>
      <w:r>
        <w:t xml:space="preserve"> </w:t>
      </w:r>
      <w:r>
        <w:rPr>
          <w:rFonts w:hint="eastAsia"/>
        </w:rPr>
        <w:t>论文结构</w:t>
      </w:r>
      <w:bookmarkEnd w:id="16"/>
    </w:p>
    <w:p w14:paraId="5D312307" w14:textId="0A83100C" w:rsidR="00006FF8" w:rsidRDefault="00006FF8">
      <w:pPr>
        <w:widowControl/>
        <w:spacing w:line="240" w:lineRule="auto"/>
        <w:jc w:val="left"/>
        <w:rPr>
          <w:rFonts w:ascii="黑体" w:eastAsia="黑体" w:hAnsi="黑体"/>
          <w:b/>
          <w:bCs/>
          <w:kern w:val="44"/>
          <w:sz w:val="32"/>
          <w:szCs w:val="44"/>
        </w:rPr>
      </w:pPr>
    </w:p>
    <w:p w14:paraId="10D9B1B4" w14:textId="77777777" w:rsidR="00006FF8" w:rsidRDefault="00006FF8">
      <w:pPr>
        <w:widowControl/>
        <w:spacing w:line="240" w:lineRule="auto"/>
        <w:jc w:val="left"/>
        <w:rPr>
          <w:rFonts w:ascii="黑体" w:eastAsia="黑体" w:hAnsi="黑体"/>
          <w:b/>
          <w:bCs/>
          <w:kern w:val="44"/>
          <w:sz w:val="32"/>
          <w:szCs w:val="44"/>
        </w:rPr>
      </w:pPr>
      <w:r>
        <w:rPr>
          <w:rFonts w:ascii="黑体" w:hAnsi="黑体"/>
        </w:rPr>
        <w:br w:type="page"/>
      </w:r>
    </w:p>
    <w:p w14:paraId="1B1CCFC5" w14:textId="610B650A" w:rsidR="00B23D5A" w:rsidRDefault="00A7672F" w:rsidP="003A0F9B">
      <w:pPr>
        <w:pStyle w:val="1"/>
        <w:rPr>
          <w:rFonts w:ascii="黑体" w:hAnsi="黑体"/>
        </w:rPr>
      </w:pPr>
      <w:bookmarkStart w:id="17" w:name="_Toc41877468"/>
      <w:r w:rsidRPr="00A7672F">
        <w:rPr>
          <w:rFonts w:ascii="黑体" w:hAnsi="黑体" w:hint="eastAsia"/>
        </w:rPr>
        <w:lastRenderedPageBreak/>
        <w:t>第2</w:t>
      </w:r>
      <w:r>
        <w:rPr>
          <w:rFonts w:ascii="黑体" w:hAnsi="黑体" w:hint="eastAsia"/>
        </w:rPr>
        <w:t xml:space="preserve">章 </w:t>
      </w:r>
      <w:r w:rsidR="005B26C5">
        <w:rPr>
          <w:rFonts w:ascii="黑体" w:hAnsi="黑体" w:hint="eastAsia"/>
        </w:rPr>
        <w:t>内容</w:t>
      </w:r>
      <w:bookmarkEnd w:id="17"/>
    </w:p>
    <w:p w14:paraId="0D3011D1" w14:textId="082848F5" w:rsidR="00006FF8" w:rsidRDefault="00006FF8">
      <w:pPr>
        <w:widowControl/>
        <w:spacing w:line="240" w:lineRule="auto"/>
        <w:jc w:val="left"/>
      </w:pPr>
      <w:r>
        <w:br w:type="page"/>
      </w:r>
    </w:p>
    <w:p w14:paraId="4927CD5F" w14:textId="3D855D18" w:rsidR="003A0F9B" w:rsidRDefault="00B23D5A" w:rsidP="003A0F9B">
      <w:pPr>
        <w:pStyle w:val="1"/>
        <w:rPr>
          <w:rFonts w:ascii="黑体" w:hAnsi="黑体"/>
        </w:rPr>
      </w:pPr>
      <w:bookmarkStart w:id="18" w:name="_Toc41877469"/>
      <w:r>
        <w:rPr>
          <w:rFonts w:ascii="黑体" w:hAnsi="黑体" w:hint="eastAsia"/>
        </w:rPr>
        <w:lastRenderedPageBreak/>
        <w:t xml:space="preserve">第3章 </w:t>
      </w:r>
      <w:r w:rsidR="003A0F9B">
        <w:rPr>
          <w:rFonts w:ascii="黑体" w:hAnsi="黑体" w:hint="eastAsia"/>
        </w:rPr>
        <w:t>个人管理app的需求分析</w:t>
      </w:r>
      <w:bookmarkEnd w:id="18"/>
    </w:p>
    <w:p w14:paraId="35F91A5B" w14:textId="575B2076" w:rsidR="003A0F9B" w:rsidRDefault="005B26C5" w:rsidP="003A0F9B">
      <w:pPr>
        <w:pStyle w:val="22"/>
      </w:pPr>
      <w:bookmarkStart w:id="19" w:name="_Toc41877470"/>
      <w:r>
        <w:t>3</w:t>
      </w:r>
      <w:r w:rsidR="003A0F9B">
        <w:t>.1</w:t>
      </w:r>
      <w:r w:rsidR="0043298B">
        <w:t xml:space="preserve"> </w:t>
      </w:r>
      <w:r w:rsidR="003A0F9B">
        <w:rPr>
          <w:rFonts w:hint="eastAsia"/>
        </w:rPr>
        <w:t>用户模块需求分析</w:t>
      </w:r>
      <w:bookmarkEnd w:id="19"/>
    </w:p>
    <w:p w14:paraId="48F28365" w14:textId="3B986E0C" w:rsidR="0066796C" w:rsidRDefault="001135A9" w:rsidP="001135A9">
      <w:pPr>
        <w:ind w:firstLine="420"/>
      </w:pPr>
      <w:r>
        <w:rPr>
          <w:rFonts w:hint="eastAsia"/>
        </w:rPr>
        <w:t>用户模块</w:t>
      </w:r>
      <w:r w:rsidR="0066796C">
        <w:rPr>
          <w:rFonts w:hint="eastAsia"/>
        </w:rPr>
        <w:t>的用例图如图</w:t>
      </w:r>
      <w:r w:rsidR="0066796C">
        <w:t>3-</w:t>
      </w:r>
      <w:r w:rsidR="0043298B">
        <w:t>1</w:t>
      </w:r>
      <w:r w:rsidR="0066796C">
        <w:rPr>
          <w:rFonts w:hint="eastAsia"/>
        </w:rPr>
        <w:t>所示，</w:t>
      </w:r>
      <w:r>
        <w:rPr>
          <w:rFonts w:hint="eastAsia"/>
        </w:rPr>
        <w:t>包括登录、注册功能。</w:t>
      </w:r>
    </w:p>
    <w:p w14:paraId="52861CE1" w14:textId="45E3C8AD" w:rsidR="001135A9" w:rsidRDefault="001135A9" w:rsidP="001135A9">
      <w:pPr>
        <w:ind w:firstLine="420"/>
      </w:pPr>
      <w:r>
        <w:rPr>
          <w:rFonts w:hint="eastAsia"/>
        </w:rPr>
        <w:t>其中登录功能由系统自行识别该设备是否已注册，若已注册则</w:t>
      </w:r>
      <w:r w:rsidR="0066796C">
        <w:rPr>
          <w:rFonts w:hint="eastAsia"/>
        </w:rPr>
        <w:t>从设备文件获取信息</w:t>
      </w:r>
      <w:r>
        <w:rPr>
          <w:rFonts w:hint="eastAsia"/>
        </w:rPr>
        <w:t>直接登录，否则需用户手动输入用户名</w:t>
      </w:r>
      <w:r w:rsidR="0066796C">
        <w:rPr>
          <w:rFonts w:hint="eastAsia"/>
        </w:rPr>
        <w:t>，</w:t>
      </w:r>
      <w:r w:rsidR="007C0275">
        <w:rPr>
          <w:rFonts w:hint="eastAsia"/>
        </w:rPr>
        <w:t>同时系统自动生成唯一</w:t>
      </w:r>
      <w:r w:rsidR="007C0275">
        <w:rPr>
          <w:rFonts w:hint="eastAsia"/>
        </w:rPr>
        <w:t>id</w:t>
      </w:r>
      <w:r w:rsidR="007C0275">
        <w:rPr>
          <w:rFonts w:hint="eastAsia"/>
        </w:rPr>
        <w:t>进行注册，</w:t>
      </w:r>
      <w:r w:rsidR="0066796C">
        <w:rPr>
          <w:rFonts w:hint="eastAsia"/>
        </w:rPr>
        <w:t>注册成功后系统直接登录</w:t>
      </w:r>
      <w:r>
        <w:rPr>
          <w:rFonts w:hint="eastAsia"/>
        </w:rPr>
        <w:t>。</w:t>
      </w:r>
      <w:r w:rsidR="001E24CE">
        <w:rPr>
          <w:rFonts w:hint="eastAsia"/>
        </w:rPr>
        <w:t>换而言之，用户只需在首次使用时注册，此后自动登录。</w:t>
      </w:r>
      <w:r>
        <w:rPr>
          <w:rFonts w:hint="eastAsia"/>
        </w:rPr>
        <w:t>登录成功后用户可查看个人信息，复制由系统生成的随机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6FABAE21" w14:textId="77777777" w:rsidR="0043298B" w:rsidRDefault="0043298B" w:rsidP="0043298B">
      <w:pPr>
        <w:rPr>
          <w:rFonts w:hint="eastAsia"/>
        </w:rPr>
      </w:pPr>
    </w:p>
    <w:p w14:paraId="0B68769E" w14:textId="77777777" w:rsidR="005F20B3" w:rsidRDefault="005F20B3" w:rsidP="005F20B3">
      <w:pPr>
        <w:pStyle w:val="af5"/>
      </w:pPr>
      <w:r>
        <w:rPr>
          <w:noProof/>
        </w:rPr>
        <w:drawing>
          <wp:inline distT="0" distB="0" distL="0" distR="0" wp14:anchorId="4319D438" wp14:editId="50EF427B">
            <wp:extent cx="3270143" cy="286340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064" cy="287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B502F" w14:textId="7F4300FA" w:rsidR="005F20B3" w:rsidRDefault="005F20B3" w:rsidP="005F20B3">
      <w:pPr>
        <w:pStyle w:val="af9"/>
      </w:pPr>
      <w:r>
        <w:rPr>
          <w:rFonts w:hint="eastAsia"/>
        </w:rPr>
        <w:t>图3</w:t>
      </w:r>
      <w:r>
        <w:t>-</w:t>
      </w:r>
      <w:r w:rsidR="0043298B">
        <w:t>1</w:t>
      </w:r>
      <w:r>
        <w:t xml:space="preserve"> </w:t>
      </w:r>
      <w:r>
        <w:rPr>
          <w:rFonts w:hint="eastAsia"/>
        </w:rPr>
        <w:t>用户模块用例图</w:t>
      </w:r>
    </w:p>
    <w:p w14:paraId="0AB6DE58" w14:textId="7E5FEB2B" w:rsidR="005F20B3" w:rsidRDefault="005F20B3" w:rsidP="005F20B3">
      <w:pPr>
        <w:pStyle w:val="af5"/>
      </w:pPr>
    </w:p>
    <w:p w14:paraId="1621D334" w14:textId="5A189069" w:rsidR="005F20B3" w:rsidRDefault="005F20B3" w:rsidP="005F20B3">
      <w:pPr>
        <w:pStyle w:val="22"/>
        <w:rPr>
          <w:rFonts w:hint="eastAsia"/>
        </w:rPr>
      </w:pPr>
      <w:bookmarkStart w:id="20" w:name="_Toc41877471"/>
      <w:r>
        <w:t>3.</w:t>
      </w:r>
      <w:r w:rsidR="0043298B">
        <w:t>2</w:t>
      </w:r>
      <w:r>
        <w:t xml:space="preserve"> </w:t>
      </w:r>
      <w:r>
        <w:rPr>
          <w:rFonts w:hint="eastAsia"/>
        </w:rPr>
        <w:t>好友模块</w:t>
      </w:r>
      <w:bookmarkEnd w:id="20"/>
    </w:p>
    <w:p w14:paraId="4ABA08DE" w14:textId="061A3A62" w:rsidR="005F20B3" w:rsidRDefault="005F20B3" w:rsidP="001135A9">
      <w:pPr>
        <w:ind w:firstLine="420"/>
      </w:pPr>
      <w:r>
        <w:rPr>
          <w:rFonts w:hint="eastAsia"/>
        </w:rPr>
        <w:t>好友模块的用例图如图</w:t>
      </w:r>
      <w:r>
        <w:rPr>
          <w:rFonts w:hint="eastAsia"/>
        </w:rPr>
        <w:t>3</w:t>
      </w:r>
      <w:r>
        <w:t>-</w:t>
      </w:r>
      <w:r w:rsidR="0043298B">
        <w:t>2</w:t>
      </w:r>
      <w:r>
        <w:rPr>
          <w:rFonts w:hint="eastAsia"/>
        </w:rPr>
        <w:t>所示，包括展示排行榜、添加好友、删除好友功能。</w:t>
      </w:r>
    </w:p>
    <w:p w14:paraId="246CA38C" w14:textId="68EA1FDA" w:rsidR="005F20B3" w:rsidRDefault="005F20B3" w:rsidP="00006FF8">
      <w:pPr>
        <w:ind w:firstLine="420"/>
        <w:rPr>
          <w:rFonts w:hint="eastAsia"/>
        </w:rPr>
      </w:pPr>
      <w:r>
        <w:rPr>
          <w:rFonts w:hint="eastAsia"/>
        </w:rPr>
        <w:t>该模块自动加载好友列表，依据进行计划时长进行排序并标识</w:t>
      </w:r>
      <w:r w:rsidR="007C0275">
        <w:rPr>
          <w:rFonts w:hint="eastAsia"/>
        </w:rPr>
        <w:t>，以排行榜的形式展示好友排名、昵称及进行时长</w:t>
      </w:r>
      <w:r>
        <w:rPr>
          <w:rFonts w:hint="eastAsia"/>
        </w:rPr>
        <w:t>。用户可以通过输入系统自动生成的用户</w:t>
      </w:r>
      <w:r>
        <w:rPr>
          <w:rFonts w:hint="eastAsia"/>
        </w:rPr>
        <w:t>id</w:t>
      </w:r>
      <w:r>
        <w:rPr>
          <w:rFonts w:hint="eastAsia"/>
        </w:rPr>
        <w:t>，将该用户直接添加好友，也可删除好友。</w:t>
      </w:r>
    </w:p>
    <w:p w14:paraId="03B5F411" w14:textId="77777777" w:rsidR="005F20B3" w:rsidRDefault="005F20B3" w:rsidP="005F20B3">
      <w:pPr>
        <w:pStyle w:val="af5"/>
      </w:pPr>
      <w:r>
        <w:rPr>
          <w:rFonts w:hint="eastAsia"/>
          <w:noProof/>
        </w:rPr>
        <w:lastRenderedPageBreak/>
        <w:drawing>
          <wp:inline distT="0" distB="0" distL="0" distR="0" wp14:anchorId="5EC8EA7B" wp14:editId="17A89817">
            <wp:extent cx="3136442" cy="25168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442" cy="2516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D27D" w14:textId="42F86975" w:rsidR="005F20B3" w:rsidRDefault="005F20B3" w:rsidP="005F20B3">
      <w:pPr>
        <w:pStyle w:val="af9"/>
      </w:pPr>
      <w:r>
        <w:rPr>
          <w:rFonts w:hint="eastAsia"/>
        </w:rPr>
        <w:t>图3</w:t>
      </w:r>
      <w:r>
        <w:t>-</w:t>
      </w:r>
      <w:r w:rsidR="0043298B">
        <w:t>2</w:t>
      </w:r>
      <w:r>
        <w:t xml:space="preserve"> </w:t>
      </w:r>
      <w:r>
        <w:rPr>
          <w:rFonts w:hint="eastAsia"/>
        </w:rPr>
        <w:t>好友模块用例图</w:t>
      </w:r>
    </w:p>
    <w:p w14:paraId="4EF278CE" w14:textId="77777777" w:rsidR="0043298B" w:rsidRDefault="0043298B" w:rsidP="0043298B">
      <w:pPr>
        <w:rPr>
          <w:rFonts w:hint="eastAsia"/>
        </w:rPr>
      </w:pPr>
    </w:p>
    <w:p w14:paraId="3C125ABC" w14:textId="1C315E10" w:rsidR="007C0275" w:rsidRDefault="007C0275" w:rsidP="007C0275">
      <w:pPr>
        <w:pStyle w:val="22"/>
        <w:rPr>
          <w:rFonts w:hint="eastAsia"/>
        </w:rPr>
      </w:pPr>
      <w:bookmarkStart w:id="21" w:name="_Toc41877472"/>
      <w:r>
        <w:t>3.</w:t>
      </w:r>
      <w:r w:rsidR="0043298B">
        <w:t>3</w:t>
      </w:r>
      <w:r>
        <w:t xml:space="preserve"> </w:t>
      </w:r>
      <w:r>
        <w:rPr>
          <w:rFonts w:hint="eastAsia"/>
        </w:rPr>
        <w:t>备忘录模块</w:t>
      </w:r>
      <w:bookmarkEnd w:id="21"/>
    </w:p>
    <w:p w14:paraId="272FA03C" w14:textId="675B4A0F" w:rsidR="007C0275" w:rsidRDefault="00EB05E8" w:rsidP="00EB05E8">
      <w:pPr>
        <w:ind w:firstLine="420"/>
      </w:pPr>
      <w:r>
        <w:rPr>
          <w:rFonts w:hint="eastAsia"/>
        </w:rPr>
        <w:t>备忘录</w:t>
      </w:r>
      <w:r w:rsidR="007C0275">
        <w:rPr>
          <w:rFonts w:hint="eastAsia"/>
        </w:rPr>
        <w:t>模块的用例图如图</w:t>
      </w:r>
      <w:r w:rsidR="007C0275">
        <w:rPr>
          <w:rFonts w:hint="eastAsia"/>
        </w:rPr>
        <w:t>3</w:t>
      </w:r>
      <w:r w:rsidR="007C0275">
        <w:t>-</w:t>
      </w:r>
      <w:r w:rsidR="0043298B">
        <w:t>3</w:t>
      </w:r>
      <w:r w:rsidR="007C0275">
        <w:rPr>
          <w:rFonts w:hint="eastAsia"/>
        </w:rPr>
        <w:t>所示，包括展示</w:t>
      </w:r>
      <w:r w:rsidR="00316E04">
        <w:rPr>
          <w:rFonts w:hint="eastAsia"/>
        </w:rPr>
        <w:t>给定日期范围内</w:t>
      </w:r>
      <w:r>
        <w:rPr>
          <w:rFonts w:hint="eastAsia"/>
        </w:rPr>
        <w:t>备忘录</w:t>
      </w:r>
      <w:r w:rsidR="007C0275">
        <w:rPr>
          <w:rFonts w:hint="eastAsia"/>
        </w:rPr>
        <w:t>、添加</w:t>
      </w:r>
      <w:r>
        <w:rPr>
          <w:rFonts w:hint="eastAsia"/>
        </w:rPr>
        <w:t>备忘录</w:t>
      </w:r>
      <w:r w:rsidR="007C0275">
        <w:rPr>
          <w:rFonts w:hint="eastAsia"/>
        </w:rPr>
        <w:t>、</w:t>
      </w:r>
      <w:r>
        <w:rPr>
          <w:rFonts w:hint="eastAsia"/>
        </w:rPr>
        <w:t>修改备忘录、</w:t>
      </w:r>
      <w:r w:rsidR="007C0275">
        <w:rPr>
          <w:rFonts w:hint="eastAsia"/>
        </w:rPr>
        <w:t>删除</w:t>
      </w:r>
      <w:r>
        <w:rPr>
          <w:rFonts w:hint="eastAsia"/>
        </w:rPr>
        <w:t>备忘录</w:t>
      </w:r>
      <w:r w:rsidR="007C0275">
        <w:rPr>
          <w:rFonts w:hint="eastAsia"/>
        </w:rPr>
        <w:t>功能。</w:t>
      </w:r>
    </w:p>
    <w:p w14:paraId="7EA74577" w14:textId="15754D6F" w:rsidR="00567971" w:rsidRDefault="00567971" w:rsidP="0043298B">
      <w:pPr>
        <w:ind w:firstLine="420"/>
        <w:rPr>
          <w:rFonts w:hint="eastAsia"/>
        </w:rPr>
      </w:pPr>
      <w:r>
        <w:rPr>
          <w:rFonts w:hint="eastAsia"/>
        </w:rPr>
        <w:t>系统自动根据用户信息获取</w:t>
      </w:r>
      <w:r w:rsidR="00F00D40">
        <w:rPr>
          <w:rFonts w:hint="eastAsia"/>
        </w:rPr>
        <w:t>备忘录信息，修改日期可查看不同时段的备忘录。同时，可</w:t>
      </w:r>
      <w:r w:rsidR="00F23AB7">
        <w:rPr>
          <w:rFonts w:hint="eastAsia"/>
        </w:rPr>
        <w:t>在当前展示备忘录列表中</w:t>
      </w:r>
      <w:r w:rsidR="00F00D40">
        <w:rPr>
          <w:rFonts w:hint="eastAsia"/>
        </w:rPr>
        <w:t>对已有备忘录进行修改、删除操作，也可选择日期添加新的备忘录。</w:t>
      </w:r>
    </w:p>
    <w:p w14:paraId="3AF1D7D2" w14:textId="548D19F5" w:rsidR="00567971" w:rsidRDefault="007C0275" w:rsidP="00567971">
      <w:pPr>
        <w:pStyle w:val="22"/>
        <w:rPr>
          <w:rFonts w:hint="eastAsia"/>
        </w:rPr>
      </w:pPr>
      <w:bookmarkStart w:id="22" w:name="_Toc41877473"/>
      <w:r>
        <w:t>3.</w:t>
      </w:r>
      <w:r w:rsidR="0043298B">
        <w:t>4</w:t>
      </w:r>
      <w:r w:rsidR="00316E04">
        <w:rPr>
          <w:rFonts w:hint="eastAsia"/>
        </w:rPr>
        <w:t>每日</w:t>
      </w:r>
      <w:r>
        <w:rPr>
          <w:rFonts w:hint="eastAsia"/>
        </w:rPr>
        <w:t>待办</w:t>
      </w:r>
      <w:r w:rsidR="00567971">
        <w:rPr>
          <w:rFonts w:hint="eastAsia"/>
        </w:rPr>
        <w:t>模块</w:t>
      </w:r>
      <w:bookmarkEnd w:id="22"/>
    </w:p>
    <w:p w14:paraId="6AF16E8D" w14:textId="4C5F2A6A" w:rsidR="00567971" w:rsidRDefault="00316E04" w:rsidP="00567971">
      <w:pPr>
        <w:ind w:firstLine="420"/>
      </w:pPr>
      <w:r>
        <w:rPr>
          <w:rFonts w:hint="eastAsia"/>
        </w:rPr>
        <w:t>待办</w:t>
      </w:r>
      <w:r w:rsidR="00567971">
        <w:rPr>
          <w:rFonts w:hint="eastAsia"/>
        </w:rPr>
        <w:t>模块的用例图如图</w:t>
      </w:r>
      <w:r w:rsidR="00567971">
        <w:rPr>
          <w:rFonts w:hint="eastAsia"/>
        </w:rPr>
        <w:t>3</w:t>
      </w:r>
      <w:r w:rsidR="00567971">
        <w:t>-</w:t>
      </w:r>
      <w:r w:rsidR="0043298B">
        <w:t>4</w:t>
      </w:r>
      <w:r w:rsidR="00567971">
        <w:rPr>
          <w:rFonts w:hint="eastAsia"/>
        </w:rPr>
        <w:t>所示，包括展示</w:t>
      </w:r>
      <w:r>
        <w:rPr>
          <w:rFonts w:hint="eastAsia"/>
        </w:rPr>
        <w:t>当日待办</w:t>
      </w:r>
      <w:r w:rsidR="00567971">
        <w:rPr>
          <w:rFonts w:hint="eastAsia"/>
        </w:rPr>
        <w:t>、添加</w:t>
      </w:r>
      <w:r>
        <w:rPr>
          <w:rFonts w:hint="eastAsia"/>
        </w:rPr>
        <w:t>待办</w:t>
      </w:r>
      <w:r w:rsidR="00567971">
        <w:rPr>
          <w:rFonts w:hint="eastAsia"/>
        </w:rPr>
        <w:t>、修改</w:t>
      </w:r>
      <w:r>
        <w:rPr>
          <w:rFonts w:hint="eastAsia"/>
        </w:rPr>
        <w:t>待办</w:t>
      </w:r>
      <w:r w:rsidR="00567971">
        <w:rPr>
          <w:rFonts w:hint="eastAsia"/>
        </w:rPr>
        <w:t>、删除</w:t>
      </w:r>
      <w:r>
        <w:rPr>
          <w:rFonts w:hint="eastAsia"/>
        </w:rPr>
        <w:t>待办、完成待办、重复当日待办</w:t>
      </w:r>
      <w:r w:rsidR="00567971">
        <w:rPr>
          <w:rFonts w:hint="eastAsia"/>
        </w:rPr>
        <w:t>功能。</w:t>
      </w:r>
    </w:p>
    <w:p w14:paraId="76A250BC" w14:textId="4AD8BB04" w:rsidR="0043298B" w:rsidRPr="0043298B" w:rsidRDefault="00316E04" w:rsidP="0043298B">
      <w:pPr>
        <w:ind w:firstLine="420"/>
        <w:rPr>
          <w:rFonts w:hint="eastAsia"/>
        </w:rPr>
      </w:pPr>
      <w:r>
        <w:rPr>
          <w:rFonts w:hint="eastAsia"/>
        </w:rPr>
        <w:t>系统自动根据用户信息获取当日待办信息，修改日期可查看历史待办，不可查询未来待办。</w:t>
      </w:r>
      <w:r w:rsidR="00EE221D">
        <w:rPr>
          <w:rFonts w:hint="eastAsia"/>
        </w:rPr>
        <w:t>对于当日待办的每一项任务，可进行添加、删除、修改、完成或取消完成操作</w:t>
      </w:r>
      <w:r w:rsidR="00CC2BF2">
        <w:rPr>
          <w:rFonts w:hint="eastAsia"/>
        </w:rPr>
        <w:t>，</w:t>
      </w:r>
      <w:r w:rsidR="00EE221D">
        <w:rPr>
          <w:rFonts w:hint="eastAsia"/>
        </w:rPr>
        <w:t>并可</w:t>
      </w:r>
      <w:r w:rsidR="00CC2BF2">
        <w:rPr>
          <w:rFonts w:hint="eastAsia"/>
        </w:rPr>
        <w:t>重复当日待办，即将当日所有任务清单复制至第二日。</w:t>
      </w:r>
    </w:p>
    <w:p w14:paraId="03407BB0" w14:textId="12C1721B" w:rsidR="0043298B" w:rsidRPr="00F00D40" w:rsidRDefault="0043298B" w:rsidP="0043298B">
      <w:pPr>
        <w:pStyle w:val="af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E89ED0D" wp14:editId="5B952FB3">
            <wp:extent cx="3444240" cy="2753497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056" r="550" b="3872"/>
                    <a:stretch/>
                  </pic:blipFill>
                  <pic:spPr bwMode="auto">
                    <a:xfrm>
                      <a:off x="0" y="0"/>
                      <a:ext cx="3480773" cy="2782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D5C230" w14:textId="77777777" w:rsidR="0043298B" w:rsidRDefault="0043298B" w:rsidP="0043298B">
      <w:pPr>
        <w:pStyle w:val="af9"/>
        <w:rPr>
          <w:rFonts w:hint="eastAsia"/>
        </w:rPr>
      </w:pPr>
      <w:r>
        <w:rPr>
          <w:rFonts w:hint="eastAsia"/>
        </w:rPr>
        <w:t>图3</w:t>
      </w:r>
      <w:r>
        <w:t xml:space="preserve">-3 </w:t>
      </w:r>
      <w:r>
        <w:rPr>
          <w:rFonts w:hint="eastAsia"/>
        </w:rPr>
        <w:t>备忘录模块用例图</w:t>
      </w:r>
    </w:p>
    <w:p w14:paraId="4B2AFA34" w14:textId="32878E92" w:rsidR="00567971" w:rsidRDefault="00567971" w:rsidP="0043298B">
      <w:pPr>
        <w:rPr>
          <w:rFonts w:hint="eastAsia"/>
        </w:rPr>
      </w:pPr>
    </w:p>
    <w:p w14:paraId="4ACD74C8" w14:textId="77777777" w:rsidR="00567971" w:rsidRDefault="00567971" w:rsidP="00567971">
      <w:pPr>
        <w:pStyle w:val="af5"/>
      </w:pPr>
      <w:r>
        <w:rPr>
          <w:rFonts w:hint="eastAsia"/>
          <w:noProof/>
        </w:rPr>
        <w:drawing>
          <wp:inline distT="0" distB="0" distL="0" distR="0" wp14:anchorId="6D619AC5" wp14:editId="7EC1E84D">
            <wp:extent cx="3222511" cy="311658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690" cy="313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F8F8" w14:textId="3CC00F46" w:rsidR="00567971" w:rsidRDefault="00567971" w:rsidP="00567971">
      <w:pPr>
        <w:pStyle w:val="af9"/>
        <w:rPr>
          <w:rFonts w:hint="eastAsia"/>
        </w:rPr>
      </w:pPr>
      <w:r>
        <w:rPr>
          <w:rFonts w:hint="eastAsia"/>
        </w:rPr>
        <w:t>图3</w:t>
      </w:r>
      <w:r>
        <w:t>-</w:t>
      </w:r>
      <w:r w:rsidR="0043298B">
        <w:t>4</w:t>
      </w:r>
      <w:r>
        <w:t xml:space="preserve"> </w:t>
      </w:r>
      <w:r w:rsidR="00316E04">
        <w:rPr>
          <w:rFonts w:hint="eastAsia"/>
        </w:rPr>
        <w:t>每日待办</w:t>
      </w:r>
      <w:r>
        <w:rPr>
          <w:rFonts w:hint="eastAsia"/>
        </w:rPr>
        <w:t>模块用例图</w:t>
      </w:r>
    </w:p>
    <w:p w14:paraId="4B2D138A" w14:textId="77777777" w:rsidR="00567971" w:rsidRDefault="00567971" w:rsidP="00567971">
      <w:pPr>
        <w:rPr>
          <w:rFonts w:hint="eastAsia"/>
        </w:rPr>
      </w:pPr>
    </w:p>
    <w:p w14:paraId="15570FBF" w14:textId="15F6464A" w:rsidR="00567971" w:rsidRDefault="007C0275" w:rsidP="00567971">
      <w:pPr>
        <w:pStyle w:val="22"/>
        <w:rPr>
          <w:rFonts w:hint="eastAsia"/>
        </w:rPr>
      </w:pPr>
      <w:bookmarkStart w:id="23" w:name="_Toc41877474"/>
      <w:r>
        <w:t>3.</w:t>
      </w:r>
      <w:r w:rsidR="0043298B">
        <w:t>5</w:t>
      </w:r>
      <w:r>
        <w:t xml:space="preserve"> </w:t>
      </w:r>
      <w:r>
        <w:rPr>
          <w:rFonts w:hint="eastAsia"/>
        </w:rPr>
        <w:t>计划</w:t>
      </w:r>
      <w:r w:rsidR="00567971">
        <w:rPr>
          <w:rFonts w:hint="eastAsia"/>
        </w:rPr>
        <w:t>模块</w:t>
      </w:r>
      <w:bookmarkEnd w:id="23"/>
    </w:p>
    <w:p w14:paraId="4803E149" w14:textId="44055BC2" w:rsidR="00567971" w:rsidRDefault="00CC2BF2" w:rsidP="00567971">
      <w:pPr>
        <w:ind w:firstLine="420"/>
      </w:pPr>
      <w:r>
        <w:rPr>
          <w:rFonts w:hint="eastAsia"/>
        </w:rPr>
        <w:t>计划</w:t>
      </w:r>
      <w:r w:rsidR="00567971">
        <w:rPr>
          <w:rFonts w:hint="eastAsia"/>
        </w:rPr>
        <w:t>模块的用例图如图</w:t>
      </w:r>
      <w:r w:rsidR="00567971">
        <w:rPr>
          <w:rFonts w:hint="eastAsia"/>
        </w:rPr>
        <w:t>3</w:t>
      </w:r>
      <w:r w:rsidR="00567971">
        <w:t>-</w:t>
      </w:r>
      <w:r w:rsidR="0043298B">
        <w:t>5</w:t>
      </w:r>
      <w:r w:rsidR="00567971">
        <w:rPr>
          <w:rFonts w:hint="eastAsia"/>
        </w:rPr>
        <w:t>所示，包括展示</w:t>
      </w:r>
      <w:r>
        <w:rPr>
          <w:rFonts w:hint="eastAsia"/>
        </w:rPr>
        <w:t>尚未完成计划、</w:t>
      </w:r>
      <w:r w:rsidR="00567971">
        <w:rPr>
          <w:rFonts w:hint="eastAsia"/>
        </w:rPr>
        <w:t>添加</w:t>
      </w:r>
      <w:r>
        <w:rPr>
          <w:rFonts w:hint="eastAsia"/>
        </w:rPr>
        <w:t>计划</w:t>
      </w:r>
      <w:r w:rsidR="00567971">
        <w:rPr>
          <w:rFonts w:hint="eastAsia"/>
        </w:rPr>
        <w:t>、修改</w:t>
      </w:r>
      <w:r>
        <w:rPr>
          <w:rFonts w:hint="eastAsia"/>
        </w:rPr>
        <w:t>计划</w:t>
      </w:r>
      <w:r w:rsidR="00567971">
        <w:rPr>
          <w:rFonts w:hint="eastAsia"/>
        </w:rPr>
        <w:t>、删除</w:t>
      </w:r>
      <w:r>
        <w:rPr>
          <w:rFonts w:hint="eastAsia"/>
        </w:rPr>
        <w:t>计划、进行计划、完成计划、统计进行计划时长并展示</w:t>
      </w:r>
      <w:r w:rsidR="00567971">
        <w:rPr>
          <w:rFonts w:hint="eastAsia"/>
        </w:rPr>
        <w:t>功能。</w:t>
      </w:r>
    </w:p>
    <w:p w14:paraId="57E6919F" w14:textId="0B83FB98" w:rsidR="00567971" w:rsidRDefault="00CC2BF2" w:rsidP="00567971">
      <w:pPr>
        <w:ind w:firstLine="420"/>
      </w:pPr>
      <w:r>
        <w:rPr>
          <w:rFonts w:hint="eastAsia"/>
        </w:rPr>
        <w:lastRenderedPageBreak/>
        <w:t>系统自动根据用户信息获取未完成计划信息，并对其进行添加、修改、删除、完成操作。对于未完成的计划，用户可选择一项计划进行，系统会进行计时并存储，统计的进行时长可依日期范围查看。</w:t>
      </w:r>
    </w:p>
    <w:p w14:paraId="6157AFD6" w14:textId="7C0198BA" w:rsidR="0043298B" w:rsidRDefault="0043298B" w:rsidP="0043298B">
      <w:pPr>
        <w:rPr>
          <w:rFonts w:hint="eastAsia"/>
        </w:rPr>
      </w:pPr>
    </w:p>
    <w:p w14:paraId="7D9E4CC6" w14:textId="77777777" w:rsidR="0043298B" w:rsidRDefault="0043298B" w:rsidP="0043298B">
      <w:pPr>
        <w:pStyle w:val="af5"/>
      </w:pPr>
      <w:r>
        <w:rPr>
          <w:rFonts w:hint="eastAsia"/>
          <w:noProof/>
        </w:rPr>
        <w:drawing>
          <wp:inline distT="0" distB="0" distL="0" distR="0" wp14:anchorId="04269F2B" wp14:editId="30C76B77">
            <wp:extent cx="3500836" cy="40386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157" cy="408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45326" w14:textId="46FD2C1A" w:rsidR="0043298B" w:rsidRDefault="0043298B" w:rsidP="0043298B">
      <w:pPr>
        <w:pStyle w:val="af9"/>
        <w:rPr>
          <w:rFonts w:hint="eastAsia"/>
        </w:rPr>
      </w:pPr>
      <w:r>
        <w:rPr>
          <w:rFonts w:hint="eastAsia"/>
        </w:rPr>
        <w:t>图3</w:t>
      </w:r>
      <w:r>
        <w:t xml:space="preserve">-5 </w:t>
      </w:r>
      <w:r>
        <w:rPr>
          <w:rFonts w:hint="eastAsia"/>
        </w:rPr>
        <w:t>计划模块用例图</w:t>
      </w:r>
    </w:p>
    <w:p w14:paraId="5BC4C9A9" w14:textId="77777777" w:rsidR="00C207ED" w:rsidRDefault="00C207ED" w:rsidP="00C207ED">
      <w:pPr>
        <w:rPr>
          <w:rFonts w:hint="eastAsia"/>
        </w:rPr>
      </w:pPr>
    </w:p>
    <w:p w14:paraId="27793AC7" w14:textId="7877CCD7" w:rsidR="00C207ED" w:rsidRDefault="00C207ED" w:rsidP="00C207ED">
      <w:pPr>
        <w:pStyle w:val="22"/>
        <w:rPr>
          <w:rFonts w:hint="eastAsia"/>
        </w:rPr>
      </w:pPr>
      <w:bookmarkStart w:id="24" w:name="_Toc41877475"/>
      <w:r>
        <w:t xml:space="preserve">3.6 </w:t>
      </w:r>
      <w:r>
        <w:rPr>
          <w:rFonts w:hint="eastAsia"/>
        </w:rPr>
        <w:t>时间历程模块</w:t>
      </w:r>
      <w:bookmarkEnd w:id="24"/>
    </w:p>
    <w:p w14:paraId="70D0AAB9" w14:textId="1C111E51" w:rsidR="00C207ED" w:rsidRDefault="00C207ED" w:rsidP="00C207ED">
      <w:pPr>
        <w:ind w:firstLine="420"/>
      </w:pPr>
      <w:r>
        <w:rPr>
          <w:rFonts w:hint="eastAsia"/>
        </w:rPr>
        <w:t>时间历程模块的用例图如图</w:t>
      </w:r>
      <w:r>
        <w:rPr>
          <w:rFonts w:hint="eastAsia"/>
        </w:rPr>
        <w:t>3</w:t>
      </w:r>
      <w:r>
        <w:t>-6</w:t>
      </w:r>
      <w:r>
        <w:rPr>
          <w:rFonts w:hint="eastAsia"/>
        </w:rPr>
        <w:t>所示，包括展示时间历程、</w:t>
      </w:r>
      <w:r w:rsidR="00C5660C">
        <w:rPr>
          <w:rFonts w:hint="eastAsia"/>
        </w:rPr>
        <w:t>记录历程</w:t>
      </w:r>
      <w:r>
        <w:rPr>
          <w:rFonts w:hint="eastAsia"/>
        </w:rPr>
        <w:t>功能。</w:t>
      </w:r>
    </w:p>
    <w:p w14:paraId="10327186" w14:textId="77777777" w:rsidR="00C207ED" w:rsidRDefault="00C207ED" w:rsidP="00C207ED">
      <w:pPr>
        <w:ind w:firstLine="420"/>
      </w:pPr>
      <w:r>
        <w:rPr>
          <w:rFonts w:hint="eastAsia"/>
        </w:rPr>
        <w:t>用户完成当日待办、获得成就勋章或完成计划时，系统会自动创建时间历程。时间历程按创建时间倒序展示。</w:t>
      </w:r>
    </w:p>
    <w:p w14:paraId="7A39CDF6" w14:textId="77777777" w:rsidR="00C207ED" w:rsidRDefault="00C207ED" w:rsidP="00C207ED">
      <w:pPr>
        <w:rPr>
          <w:rFonts w:hint="eastAsia"/>
        </w:rPr>
      </w:pPr>
    </w:p>
    <w:p w14:paraId="169F3D9F" w14:textId="77777777" w:rsidR="00C207ED" w:rsidRDefault="00C207ED" w:rsidP="00C207ED">
      <w:pPr>
        <w:pStyle w:val="af5"/>
      </w:pPr>
      <w:r>
        <w:rPr>
          <w:rFonts w:hint="eastAsia"/>
          <w:noProof/>
        </w:rPr>
        <w:lastRenderedPageBreak/>
        <w:drawing>
          <wp:inline distT="0" distB="0" distL="0" distR="0" wp14:anchorId="3B3551A8" wp14:editId="078A7CDE">
            <wp:extent cx="2687563" cy="272034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050" cy="2722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BBEC" w14:textId="0F815758" w:rsidR="00C207ED" w:rsidRDefault="00C207ED" w:rsidP="00C207ED">
      <w:pPr>
        <w:pStyle w:val="af9"/>
        <w:rPr>
          <w:rFonts w:hint="eastAsia"/>
        </w:rPr>
      </w:pPr>
      <w:r>
        <w:rPr>
          <w:rFonts w:hint="eastAsia"/>
        </w:rPr>
        <w:t>图3</w:t>
      </w:r>
      <w:r>
        <w:t xml:space="preserve">-6 </w:t>
      </w:r>
      <w:r>
        <w:rPr>
          <w:rFonts w:hint="eastAsia"/>
        </w:rPr>
        <w:t>时间历程模块用例图</w:t>
      </w:r>
    </w:p>
    <w:p w14:paraId="644D1EAA" w14:textId="77777777" w:rsidR="0043298B" w:rsidRPr="0043298B" w:rsidRDefault="0043298B" w:rsidP="0043298B">
      <w:pPr>
        <w:rPr>
          <w:rFonts w:hint="eastAsia"/>
        </w:rPr>
      </w:pPr>
    </w:p>
    <w:p w14:paraId="2622BF3B" w14:textId="7F129BB4" w:rsidR="00927EBC" w:rsidRDefault="00927EBC" w:rsidP="00927EBC">
      <w:pPr>
        <w:pStyle w:val="22"/>
        <w:rPr>
          <w:rFonts w:hint="eastAsia"/>
        </w:rPr>
      </w:pPr>
      <w:bookmarkStart w:id="25" w:name="_Toc41877476"/>
      <w:r>
        <w:t>3.</w:t>
      </w:r>
      <w:r w:rsidR="00C207ED">
        <w:t>7</w:t>
      </w:r>
      <w:r>
        <w:t xml:space="preserve"> </w:t>
      </w:r>
      <w:r>
        <w:rPr>
          <w:rFonts w:hint="eastAsia"/>
        </w:rPr>
        <w:t>成就模块</w:t>
      </w:r>
      <w:bookmarkEnd w:id="25"/>
    </w:p>
    <w:p w14:paraId="1E0F0092" w14:textId="5FB1B98E" w:rsidR="00927EBC" w:rsidRDefault="00927EBC" w:rsidP="00927EBC">
      <w:pPr>
        <w:ind w:firstLine="420"/>
      </w:pPr>
      <w:r>
        <w:rPr>
          <w:rFonts w:hint="eastAsia"/>
        </w:rPr>
        <w:t>成就模块的用例图如图</w:t>
      </w:r>
      <w:r>
        <w:rPr>
          <w:rFonts w:hint="eastAsia"/>
        </w:rPr>
        <w:t>3</w:t>
      </w:r>
      <w:r>
        <w:t>-</w:t>
      </w:r>
      <w:r w:rsidR="00C207ED">
        <w:t>7</w:t>
      </w:r>
      <w:r>
        <w:rPr>
          <w:rFonts w:hint="eastAsia"/>
        </w:rPr>
        <w:t>所示，包括展示成就、获取成就功能。</w:t>
      </w:r>
    </w:p>
    <w:p w14:paraId="3F2F2FA1" w14:textId="6505B82E" w:rsidR="0043298B" w:rsidRDefault="00927EBC" w:rsidP="0043298B">
      <w:pPr>
        <w:ind w:firstLine="420"/>
      </w:pPr>
      <w:r>
        <w:rPr>
          <w:rFonts w:hint="eastAsia"/>
        </w:rPr>
        <w:t>用户完成</w:t>
      </w:r>
      <w:r w:rsidR="0043298B">
        <w:rPr>
          <w:rFonts w:hint="eastAsia"/>
        </w:rPr>
        <w:t>当日所有</w:t>
      </w:r>
      <w:r>
        <w:rPr>
          <w:rFonts w:hint="eastAsia"/>
        </w:rPr>
        <w:t>待办项达到一定天数</w:t>
      </w:r>
      <w:r w:rsidR="001546D7">
        <w:rPr>
          <w:rFonts w:hint="eastAsia"/>
        </w:rPr>
        <w:t>，或进行计划累计一定时长时会获得成就及勋章，用户可查看所获勋章。</w:t>
      </w:r>
      <w:r w:rsidR="0043298B">
        <w:rPr>
          <w:rFonts w:hint="eastAsia"/>
        </w:rPr>
        <w:t>若完成当日待办，后又取消，</w:t>
      </w:r>
      <w:proofErr w:type="gramStart"/>
      <w:r w:rsidR="0043298B">
        <w:rPr>
          <w:rFonts w:hint="eastAsia"/>
        </w:rPr>
        <w:t>仍计作</w:t>
      </w:r>
      <w:proofErr w:type="gramEnd"/>
      <w:r w:rsidR="0043298B">
        <w:rPr>
          <w:rFonts w:hint="eastAsia"/>
        </w:rPr>
        <w:t>当日待办已完成，成就仍然保留。</w:t>
      </w:r>
    </w:p>
    <w:p w14:paraId="277799C6" w14:textId="77777777" w:rsidR="0043298B" w:rsidRDefault="0043298B" w:rsidP="0043298B">
      <w:pPr>
        <w:ind w:firstLine="420"/>
        <w:rPr>
          <w:rFonts w:hint="eastAsia"/>
        </w:rPr>
      </w:pPr>
    </w:p>
    <w:p w14:paraId="5FF01C0F" w14:textId="16C88FC7" w:rsidR="00567971" w:rsidRDefault="00567971" w:rsidP="00567971">
      <w:pPr>
        <w:pStyle w:val="af5"/>
      </w:pPr>
      <w:r>
        <w:rPr>
          <w:rFonts w:hint="eastAsia"/>
          <w:noProof/>
        </w:rPr>
        <w:drawing>
          <wp:inline distT="0" distB="0" distL="0" distR="0" wp14:anchorId="7554DEC3" wp14:editId="270B525C">
            <wp:extent cx="3108960" cy="253472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149" cy="256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9999" w14:textId="4A665504" w:rsidR="00006FF8" w:rsidRPr="00006FF8" w:rsidRDefault="00567971" w:rsidP="00006FF8">
      <w:pPr>
        <w:pStyle w:val="af9"/>
      </w:pPr>
      <w:r>
        <w:rPr>
          <w:rFonts w:hint="eastAsia"/>
        </w:rPr>
        <w:t>图3</w:t>
      </w:r>
      <w:r>
        <w:t>-</w:t>
      </w:r>
      <w:r w:rsidR="00C207ED">
        <w:t>7</w:t>
      </w:r>
      <w:r>
        <w:t xml:space="preserve"> </w:t>
      </w:r>
      <w:r w:rsidR="00316E04">
        <w:rPr>
          <w:rFonts w:hint="eastAsia"/>
        </w:rPr>
        <w:t>成就</w:t>
      </w:r>
      <w:r>
        <w:rPr>
          <w:rFonts w:hint="eastAsia"/>
        </w:rPr>
        <w:t>模块用例图</w:t>
      </w:r>
    </w:p>
    <w:p w14:paraId="62AB9082" w14:textId="13843A05" w:rsidR="003A0F9B" w:rsidRPr="00006FF8" w:rsidRDefault="003A0F9B" w:rsidP="00006FF8">
      <w:pPr>
        <w:pStyle w:val="1"/>
        <w:rPr>
          <w:rFonts w:ascii="宋体" w:hAnsi="宋体" w:cs="宋体"/>
          <w:sz w:val="21"/>
          <w:szCs w:val="21"/>
        </w:rPr>
      </w:pPr>
      <w:bookmarkStart w:id="26" w:name="_Toc41877477"/>
      <w:r>
        <w:rPr>
          <w:rFonts w:hint="eastAsia"/>
        </w:rPr>
        <w:lastRenderedPageBreak/>
        <w:t>第</w:t>
      </w:r>
      <w:r w:rsidR="00C21512"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黑体" w:hAnsi="黑体" w:hint="eastAsia"/>
        </w:rPr>
        <w:t>个人管理app的</w:t>
      </w:r>
      <w:r>
        <w:rPr>
          <w:rFonts w:hint="eastAsia"/>
        </w:rPr>
        <w:t>系统设计</w:t>
      </w:r>
      <w:bookmarkEnd w:id="26"/>
    </w:p>
    <w:p w14:paraId="7BC3E792" w14:textId="4EDEAE29" w:rsidR="003A0F9B" w:rsidRDefault="00C21512" w:rsidP="003A0F9B">
      <w:pPr>
        <w:pStyle w:val="22"/>
      </w:pPr>
      <w:bookmarkStart w:id="27" w:name="_Toc41877478"/>
      <w:r>
        <w:t>4</w:t>
      </w:r>
      <w:r w:rsidR="003A0F9B">
        <w:t xml:space="preserve">.1 </w:t>
      </w:r>
      <w:r w:rsidR="00B17080">
        <w:rPr>
          <w:rFonts w:hint="eastAsia"/>
        </w:rPr>
        <w:t>概要设计</w:t>
      </w:r>
      <w:bookmarkEnd w:id="27"/>
    </w:p>
    <w:p w14:paraId="4EB13AE3" w14:textId="0A379CA4" w:rsidR="00F53D14" w:rsidRDefault="00F53D14" w:rsidP="00F53D14">
      <w:r>
        <w:tab/>
      </w:r>
      <w:r w:rsidR="00C207ED">
        <w:rPr>
          <w:rFonts w:hint="eastAsia"/>
        </w:rPr>
        <w:t>个人管理</w:t>
      </w:r>
      <w:r w:rsidR="00C207ED">
        <w:rPr>
          <w:rFonts w:hint="eastAsia"/>
        </w:rPr>
        <w:t>app</w:t>
      </w:r>
      <w:r w:rsidR="00C207ED">
        <w:rPr>
          <w:rFonts w:hint="eastAsia"/>
        </w:rPr>
        <w:t>的</w:t>
      </w:r>
      <w:r>
        <w:rPr>
          <w:rFonts w:hint="eastAsia"/>
        </w:rPr>
        <w:t>系统架构图如图</w:t>
      </w:r>
      <w:r>
        <w:rPr>
          <w:rFonts w:hint="eastAsia"/>
        </w:rPr>
        <w:t>4</w:t>
      </w:r>
      <w:r>
        <w:t>-1</w:t>
      </w:r>
      <w:r>
        <w:rPr>
          <w:rFonts w:hint="eastAsia"/>
        </w:rPr>
        <w:t>所示。本系统采用</w:t>
      </w:r>
      <w:r>
        <w:rPr>
          <w:rFonts w:hint="eastAsia"/>
        </w:rPr>
        <w:t>MVC</w:t>
      </w:r>
      <w:r>
        <w:rPr>
          <w:rFonts w:hint="eastAsia"/>
        </w:rPr>
        <w:t>模式，将视图页面、数据库与控制器完全分离进行开发，以降低耦合度，增强系统的可扩展性、可维护性，便于测试。</w:t>
      </w:r>
    </w:p>
    <w:p w14:paraId="137125BC" w14:textId="77777777" w:rsidR="00F53D14" w:rsidRDefault="00F53D14" w:rsidP="00F53D14">
      <w:pPr>
        <w:rPr>
          <w:rFonts w:hint="eastAsia"/>
        </w:rPr>
      </w:pPr>
    </w:p>
    <w:p w14:paraId="39172BA8" w14:textId="77777777" w:rsidR="00F53D14" w:rsidRDefault="00F53D14" w:rsidP="00F53D14">
      <w:pPr>
        <w:pStyle w:val="af5"/>
      </w:pPr>
      <w:r>
        <w:rPr>
          <w:rFonts w:hint="eastAsia"/>
          <w:noProof/>
        </w:rPr>
        <w:drawing>
          <wp:inline distT="0" distB="0" distL="0" distR="0" wp14:anchorId="205667BD" wp14:editId="37D184F9">
            <wp:extent cx="2658962" cy="3516691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83" cy="354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2A951" w14:textId="7DD0B8AD" w:rsidR="00F53D14" w:rsidRDefault="00F53D14" w:rsidP="00F53D14">
      <w:pPr>
        <w:pStyle w:val="af9"/>
        <w:rPr>
          <w:rFonts w:hint="eastAsia"/>
        </w:rPr>
      </w:pPr>
      <w:r>
        <w:rPr>
          <w:rFonts w:hint="eastAsia"/>
        </w:rPr>
        <w:t>图</w:t>
      </w:r>
      <w:r>
        <w:t xml:space="preserve">4-1 </w:t>
      </w:r>
      <w:r>
        <w:rPr>
          <w:rFonts w:hint="eastAsia"/>
        </w:rPr>
        <w:t>系统架构图</w:t>
      </w:r>
    </w:p>
    <w:p w14:paraId="755D647A" w14:textId="77777777" w:rsidR="00F53D14" w:rsidRPr="00F53D14" w:rsidRDefault="00F53D14" w:rsidP="00F53D14">
      <w:pPr>
        <w:rPr>
          <w:rFonts w:hint="eastAsia"/>
        </w:rPr>
      </w:pPr>
    </w:p>
    <w:p w14:paraId="6DB32760" w14:textId="70787104" w:rsidR="003A0F9B" w:rsidRDefault="0043298B" w:rsidP="0043298B">
      <w:pPr>
        <w:pStyle w:val="22"/>
      </w:pPr>
      <w:bookmarkStart w:id="28" w:name="_Toc41877479"/>
      <w:r>
        <w:t xml:space="preserve">4.2 </w:t>
      </w:r>
      <w:r>
        <w:rPr>
          <w:rFonts w:hint="eastAsia"/>
        </w:rPr>
        <w:t>功能模块划分</w:t>
      </w:r>
      <w:bookmarkEnd w:id="28"/>
    </w:p>
    <w:p w14:paraId="03836C01" w14:textId="0433D644" w:rsidR="002613BC" w:rsidRDefault="0043298B" w:rsidP="002613BC">
      <w:r w:rsidRPr="00C207ED">
        <w:tab/>
      </w:r>
      <w:r w:rsidRPr="00C207ED">
        <w:rPr>
          <w:rFonts w:hint="eastAsia"/>
        </w:rPr>
        <w:t>系统功能模块的划分如图</w:t>
      </w:r>
      <w:r w:rsidRPr="00C207ED">
        <w:t>4-2</w:t>
      </w:r>
      <w:r w:rsidRPr="00C207ED">
        <w:rPr>
          <w:rFonts w:hint="eastAsia"/>
        </w:rPr>
        <w:t>所示，包括用户信息、好友列表、备忘录、每日待办、计划系统、时间历程、成就勋章七个模块，其中时间历程与成就勋章由系统直接生成，用户仅可查看，其余模块均有相应交互功能。</w:t>
      </w:r>
    </w:p>
    <w:p w14:paraId="53AFA001" w14:textId="77777777" w:rsidR="002613BC" w:rsidRDefault="002613BC" w:rsidP="002613BC">
      <w:pPr>
        <w:rPr>
          <w:rFonts w:hint="eastAsia"/>
        </w:rPr>
      </w:pPr>
    </w:p>
    <w:p w14:paraId="1C8398E5" w14:textId="54A57905" w:rsidR="002613BC" w:rsidRDefault="00C04ADA" w:rsidP="002613BC">
      <w:pPr>
        <w:pStyle w:val="af5"/>
      </w:pPr>
      <w:r>
        <w:rPr>
          <w:noProof/>
        </w:rPr>
        <w:lastRenderedPageBreak/>
        <w:t>-</w:t>
      </w:r>
      <w:r w:rsidR="002613BC">
        <w:rPr>
          <w:rFonts w:hint="eastAsia"/>
          <w:noProof/>
        </w:rPr>
        <w:drawing>
          <wp:inline distT="0" distB="0" distL="0" distR="0" wp14:anchorId="6D3CC5AA" wp14:editId="1170BB39">
            <wp:extent cx="5532665" cy="21717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212" cy="2176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D5D2F" w14:textId="77777777" w:rsidR="002613BC" w:rsidRDefault="002613BC" w:rsidP="002613BC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4-2 </w:t>
      </w:r>
      <w:r>
        <w:rPr>
          <w:rStyle w:val="af6"/>
          <w:rFonts w:hint="eastAsia"/>
          <w:b w:val="0"/>
          <w:bCs w:val="0"/>
        </w:rPr>
        <w:t>系统功能模块</w:t>
      </w:r>
    </w:p>
    <w:p w14:paraId="395C3F9C" w14:textId="77777777" w:rsidR="002613BC" w:rsidRDefault="002613BC" w:rsidP="002613BC">
      <w:pPr>
        <w:rPr>
          <w:rFonts w:hint="eastAsia"/>
        </w:rPr>
      </w:pPr>
    </w:p>
    <w:p w14:paraId="708B27C0" w14:textId="4E9665FF" w:rsidR="00C207ED" w:rsidRPr="00C207ED" w:rsidRDefault="00C21512" w:rsidP="002613BC">
      <w:pPr>
        <w:pStyle w:val="22"/>
        <w:rPr>
          <w:rFonts w:hint="eastAsia"/>
        </w:rPr>
      </w:pPr>
      <w:bookmarkStart w:id="29" w:name="_Toc41877480"/>
      <w:r>
        <w:t>4</w:t>
      </w:r>
      <w:r w:rsidR="003A0F9B">
        <w:t>.</w:t>
      </w:r>
      <w:r w:rsidR="0043298B">
        <w:t>3</w:t>
      </w:r>
      <w:r w:rsidR="003A0F9B">
        <w:t xml:space="preserve"> </w:t>
      </w:r>
      <w:r w:rsidR="00B17080">
        <w:rPr>
          <w:rFonts w:hint="eastAsia"/>
        </w:rPr>
        <w:t>系统</w:t>
      </w:r>
      <w:r w:rsidR="003A0F9B">
        <w:rPr>
          <w:rFonts w:hint="eastAsia"/>
        </w:rPr>
        <w:t>模块</w:t>
      </w:r>
      <w:r w:rsidR="00B17080">
        <w:rPr>
          <w:rFonts w:hint="eastAsia"/>
        </w:rPr>
        <w:t>的详细设计</w:t>
      </w:r>
      <w:bookmarkEnd w:id="29"/>
    </w:p>
    <w:p w14:paraId="46E61391" w14:textId="271169BF" w:rsidR="00B17080" w:rsidRDefault="00C21512" w:rsidP="00B17080">
      <w:pPr>
        <w:pStyle w:val="32"/>
        <w:spacing w:before="156"/>
      </w:pPr>
      <w:bookmarkStart w:id="30" w:name="_Toc41877481"/>
      <w:r>
        <w:t>4</w:t>
      </w:r>
      <w:r w:rsidR="00B17080">
        <w:t>.</w:t>
      </w:r>
      <w:r w:rsidR="0043298B">
        <w:t>3</w:t>
      </w:r>
      <w:r w:rsidR="00B17080">
        <w:t xml:space="preserve">.1 </w:t>
      </w:r>
      <w:r w:rsidR="00C207ED">
        <w:rPr>
          <w:rFonts w:hint="eastAsia"/>
        </w:rPr>
        <w:t>用户模块</w:t>
      </w:r>
      <w:r w:rsidR="001E24CE">
        <w:rPr>
          <w:rFonts w:hint="eastAsia"/>
        </w:rPr>
        <w:t>详细设计</w:t>
      </w:r>
      <w:bookmarkEnd w:id="30"/>
    </w:p>
    <w:p w14:paraId="092B7153" w14:textId="6C3F3793" w:rsidR="000E7EA7" w:rsidRDefault="002613BC" w:rsidP="002613BC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用户模块业务流程图如图</w:t>
      </w:r>
      <w:r>
        <w:rPr>
          <w:rFonts w:hint="eastAsia"/>
          <w:shd w:val="clear" w:color="auto" w:fill="FFFFFF"/>
        </w:rPr>
        <w:t>4-</w:t>
      </w:r>
      <w:r>
        <w:rPr>
          <w:shd w:val="clear" w:color="auto" w:fill="FFFFFF"/>
        </w:rPr>
        <w:t>3</w:t>
      </w:r>
      <w:r w:rsidR="000E7EA7">
        <w:rPr>
          <w:rFonts w:hint="eastAsia"/>
          <w:shd w:val="clear" w:color="auto" w:fill="FFFFFF"/>
        </w:rPr>
        <w:t>所示</w:t>
      </w:r>
      <w:r>
        <w:rPr>
          <w:rFonts w:hint="eastAsia"/>
          <w:shd w:val="clear" w:color="auto" w:fill="FFFFFF"/>
        </w:rPr>
        <w:t>。</w:t>
      </w:r>
      <w:r w:rsidR="004B2E79">
        <w:rPr>
          <w:rFonts w:hint="eastAsia"/>
          <w:shd w:val="clear" w:color="auto" w:fill="FFFFFF"/>
        </w:rPr>
        <w:t>用户模块主要包括用户的登录注册与用户信息的展示。</w:t>
      </w:r>
    </w:p>
    <w:p w14:paraId="044B7A43" w14:textId="3181EE59" w:rsidR="002613BC" w:rsidRDefault="00006FF8" w:rsidP="002613BC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 w:rsidR="004B2E79">
        <w:rPr>
          <w:rFonts w:hint="eastAsia"/>
          <w:shd w:val="clear" w:color="auto" w:fill="FFFFFF"/>
        </w:rPr>
        <w:t>进入登录页后，系统会自动读取本地文件以判定该设备是否是首次登录。若本地文件读取失败则说明未注册，</w:t>
      </w:r>
      <w:r w:rsidR="002B3E86">
        <w:rPr>
          <w:rFonts w:hint="eastAsia"/>
          <w:shd w:val="clear" w:color="auto" w:fill="FFFFFF"/>
        </w:rPr>
        <w:t>系统跳转为注册，用户输入</w:t>
      </w:r>
      <w:r w:rsidR="0085698A">
        <w:rPr>
          <w:rFonts w:hint="eastAsia"/>
          <w:shd w:val="clear" w:color="auto" w:fill="FFFFFF"/>
        </w:rPr>
        <w:t>昵称，昵称不可与数据库已有重复。完成注册后系统自动生成唯一</w:t>
      </w:r>
      <w:r w:rsidR="0085698A">
        <w:rPr>
          <w:rFonts w:hint="eastAsia"/>
          <w:shd w:val="clear" w:color="auto" w:fill="FFFFFF"/>
        </w:rPr>
        <w:t>id</w:t>
      </w:r>
      <w:r w:rsidR="0085698A">
        <w:rPr>
          <w:rFonts w:hint="eastAsia"/>
          <w:shd w:val="clear" w:color="auto" w:fill="FFFFFF"/>
        </w:rPr>
        <w:t>，并跳转登录。若本地文件读取成功，系统直接从文件中读取用户</w:t>
      </w:r>
      <w:r w:rsidR="0085698A">
        <w:rPr>
          <w:rFonts w:hint="eastAsia"/>
          <w:shd w:val="clear" w:color="auto" w:fill="FFFFFF"/>
        </w:rPr>
        <w:t>id</w:t>
      </w:r>
      <w:r w:rsidR="0085698A">
        <w:rPr>
          <w:rFonts w:hint="eastAsia"/>
          <w:shd w:val="clear" w:color="auto" w:fill="FFFFFF"/>
        </w:rPr>
        <w:t>与昵称，并自动登录。登录成功后，用户可以查看个人信息，包括</w:t>
      </w:r>
      <w:r w:rsidR="0085698A">
        <w:rPr>
          <w:rFonts w:hint="eastAsia"/>
          <w:shd w:val="clear" w:color="auto" w:fill="FFFFFF"/>
        </w:rPr>
        <w:t>id</w:t>
      </w:r>
      <w:r w:rsidR="0085698A">
        <w:rPr>
          <w:rFonts w:hint="eastAsia"/>
          <w:shd w:val="clear" w:color="auto" w:fill="FFFFFF"/>
        </w:rPr>
        <w:t>与昵称。</w:t>
      </w:r>
    </w:p>
    <w:p w14:paraId="54FD488A" w14:textId="62128D97" w:rsidR="0085698A" w:rsidRDefault="0085698A" w:rsidP="0085698A">
      <w:pPr>
        <w:pStyle w:val="32"/>
        <w:spacing w:before="156"/>
        <w:rPr>
          <w:rFonts w:hint="eastAsia"/>
        </w:rPr>
      </w:pPr>
      <w:bookmarkStart w:id="31" w:name="_Toc41877482"/>
      <w:r>
        <w:rPr>
          <w:rFonts w:hint="eastAsia"/>
        </w:rPr>
        <w:t>4</w:t>
      </w:r>
      <w:r>
        <w:t>.3.2</w:t>
      </w:r>
      <w:r>
        <w:rPr>
          <w:rFonts w:hint="eastAsia"/>
        </w:rPr>
        <w:t>好友模块</w:t>
      </w:r>
      <w:r w:rsidR="001E24CE">
        <w:rPr>
          <w:rFonts w:hint="eastAsia"/>
        </w:rPr>
        <w:t>详细设计</w:t>
      </w:r>
      <w:bookmarkEnd w:id="31"/>
    </w:p>
    <w:p w14:paraId="65918589" w14:textId="69FAC646" w:rsidR="0085698A" w:rsidRDefault="0085698A" w:rsidP="0085698A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好友模块主要包括用户好友信息的获取与排名、并可进行添加好友、删除好友操作。</w:t>
      </w:r>
    </w:p>
    <w:p w14:paraId="60A187E6" w14:textId="6890D569" w:rsidR="0085698A" w:rsidRPr="007F537B" w:rsidRDefault="007F537B" w:rsidP="002613BC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进入页面后，系统获取好友列表，</w:t>
      </w:r>
      <w:r w:rsidR="001E24CE">
        <w:rPr>
          <w:rFonts w:hint="eastAsia"/>
          <w:shd w:val="clear" w:color="auto" w:fill="FFFFFF"/>
        </w:rPr>
        <w:t>用户及其好友共同</w:t>
      </w:r>
      <w:r>
        <w:rPr>
          <w:rFonts w:hint="eastAsia"/>
          <w:shd w:val="clear" w:color="auto" w:fill="FFFFFF"/>
        </w:rPr>
        <w:t>依据进行计划时长排序</w:t>
      </w:r>
      <w:r w:rsidR="001E24CE">
        <w:rPr>
          <w:rFonts w:hint="eastAsia"/>
          <w:shd w:val="clear" w:color="auto" w:fill="FFFFFF"/>
        </w:rPr>
        <w:t>以排行</w:t>
      </w:r>
      <w:proofErr w:type="gramStart"/>
      <w:r w:rsidR="001E24CE">
        <w:rPr>
          <w:rFonts w:hint="eastAsia"/>
          <w:shd w:val="clear" w:color="auto" w:fill="FFFFFF"/>
        </w:rPr>
        <w:t>榜形式</w:t>
      </w:r>
      <w:proofErr w:type="gramEnd"/>
      <w:r>
        <w:rPr>
          <w:rFonts w:hint="eastAsia"/>
          <w:shd w:val="clear" w:color="auto" w:fill="FFFFFF"/>
        </w:rPr>
        <w:t>展示</w:t>
      </w:r>
      <w:r w:rsidR="001E24CE">
        <w:rPr>
          <w:rFonts w:hint="eastAsia"/>
          <w:shd w:val="clear" w:color="auto" w:fill="FFFFFF"/>
        </w:rPr>
        <w:t>，排行榜包括排名、用户头像（系统自动生成）、用户名与计划进行时长。信息展示依据排名和时长有细微区别。</w:t>
      </w:r>
      <w:r>
        <w:rPr>
          <w:rFonts w:hint="eastAsia"/>
          <w:shd w:val="clear" w:color="auto" w:fill="FFFFFF"/>
        </w:rPr>
        <w:t>对于</w:t>
      </w:r>
      <w:r w:rsidR="001E24CE">
        <w:rPr>
          <w:rFonts w:hint="eastAsia"/>
          <w:shd w:val="clear" w:color="auto" w:fill="FFFFFF"/>
        </w:rPr>
        <w:t>排行榜上除用户外已添加好友</w:t>
      </w:r>
      <w:r>
        <w:rPr>
          <w:rFonts w:hint="eastAsia"/>
          <w:shd w:val="clear" w:color="auto" w:fill="FFFFFF"/>
        </w:rPr>
        <w:t>可选取删除，也可输入</w:t>
      </w:r>
      <w:r w:rsidR="001E24CE">
        <w:rPr>
          <w:rFonts w:hint="eastAsia"/>
          <w:shd w:val="clear" w:color="auto" w:fill="FFFFFF"/>
        </w:rPr>
        <w:t>不在榜上的用户</w:t>
      </w:r>
      <w:r>
        <w:rPr>
          <w:rFonts w:hint="eastAsia"/>
          <w:shd w:val="clear" w:color="auto" w:fill="FFFFFF"/>
        </w:rPr>
        <w:t>id</w:t>
      </w:r>
      <w:r>
        <w:rPr>
          <w:rFonts w:hint="eastAsia"/>
          <w:shd w:val="clear" w:color="auto" w:fill="FFFFFF"/>
        </w:rPr>
        <w:t>添加好友。</w:t>
      </w:r>
    </w:p>
    <w:p w14:paraId="02B04849" w14:textId="77777777" w:rsidR="000E7EA7" w:rsidRDefault="000E7EA7" w:rsidP="000E7EA7">
      <w:pPr>
        <w:pStyle w:val="af5"/>
      </w:pPr>
      <w:r>
        <w:rPr>
          <w:rFonts w:hint="eastAsia"/>
          <w:noProof/>
        </w:rPr>
        <w:lastRenderedPageBreak/>
        <w:drawing>
          <wp:inline distT="0" distB="0" distL="0" distR="0" wp14:anchorId="6F0481E0" wp14:editId="436D25EA">
            <wp:extent cx="2438400" cy="407270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772" cy="408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5EABD" w14:textId="27C0DDFF" w:rsidR="000E7EA7" w:rsidRDefault="000E7EA7" w:rsidP="0085698A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4-3 </w:t>
      </w:r>
      <w:r>
        <w:rPr>
          <w:rStyle w:val="af6"/>
          <w:rFonts w:hint="eastAsia"/>
          <w:b w:val="0"/>
          <w:bCs w:val="0"/>
        </w:rPr>
        <w:t>用户模块流程图</w:t>
      </w:r>
    </w:p>
    <w:p w14:paraId="2D1155F5" w14:textId="77777777" w:rsidR="0085698A" w:rsidRPr="002613BC" w:rsidRDefault="0085698A" w:rsidP="0085698A">
      <w:pPr>
        <w:rPr>
          <w:rFonts w:hint="eastAsia"/>
        </w:rPr>
      </w:pPr>
    </w:p>
    <w:p w14:paraId="7FEB4575" w14:textId="46EC9AA9" w:rsidR="00C207ED" w:rsidRDefault="00C207ED" w:rsidP="00C207ED">
      <w:pPr>
        <w:pStyle w:val="32"/>
        <w:spacing w:before="156"/>
      </w:pPr>
      <w:bookmarkStart w:id="32" w:name="_Toc41877483"/>
      <w:r>
        <w:rPr>
          <w:rFonts w:hint="eastAsia"/>
        </w:rPr>
        <w:t>4</w:t>
      </w:r>
      <w:r>
        <w:t xml:space="preserve">.3.3 </w:t>
      </w:r>
      <w:r>
        <w:rPr>
          <w:rFonts w:hint="eastAsia"/>
        </w:rPr>
        <w:t>备忘录模块</w:t>
      </w:r>
      <w:bookmarkEnd w:id="32"/>
    </w:p>
    <w:p w14:paraId="7DF6266C" w14:textId="1DF51134" w:rsidR="007F537B" w:rsidRDefault="007F537B" w:rsidP="007F537B">
      <w:r>
        <w:tab/>
      </w:r>
      <w:r>
        <w:rPr>
          <w:rFonts w:hint="eastAsia"/>
        </w:rPr>
        <w:t>备忘录模块包括展示备忘录、对备忘录进行添加、删除、修改的功能。</w:t>
      </w:r>
    </w:p>
    <w:p w14:paraId="5DA1AAC4" w14:textId="271A7F9C" w:rsidR="007F537B" w:rsidRPr="007F537B" w:rsidRDefault="007F537B" w:rsidP="007F537B">
      <w:pPr>
        <w:rPr>
          <w:rFonts w:hint="eastAsia"/>
        </w:rPr>
      </w:pPr>
      <w:r>
        <w:tab/>
      </w:r>
      <w:r>
        <w:rPr>
          <w:rFonts w:hint="eastAsia"/>
        </w:rPr>
        <w:t>初始日期为当月内，系统获取展示当月所有备忘，</w:t>
      </w:r>
      <w:r w:rsidR="00541203">
        <w:rPr>
          <w:rFonts w:hint="eastAsia"/>
        </w:rPr>
        <w:t>以列表形式展示，同时在日历对应日期进行标识。展示内容包括</w:t>
      </w:r>
      <w:r w:rsidR="0028401A">
        <w:rPr>
          <w:rFonts w:hint="eastAsia"/>
        </w:rPr>
        <w:t>用户自行设定的主题、内容、地点与截止日期时间，以及系统自动生成的图像。</w:t>
      </w:r>
      <w:r w:rsidR="007F3FCE">
        <w:rPr>
          <w:rFonts w:hint="eastAsia"/>
        </w:rPr>
        <w:t>列表依据今日未办、当月未办、历史的顺序展示，同时对这三类的</w:t>
      </w:r>
      <w:r>
        <w:rPr>
          <w:rFonts w:hint="eastAsia"/>
        </w:rPr>
        <w:t>展示</w:t>
      </w:r>
      <w:r w:rsidR="007F3FCE">
        <w:rPr>
          <w:rFonts w:hint="eastAsia"/>
        </w:rPr>
        <w:t>细节存在差异</w:t>
      </w:r>
      <w:r>
        <w:rPr>
          <w:rFonts w:hint="eastAsia"/>
        </w:rPr>
        <w:t>。用户可通过修改月份查询备忘录，选取日期后可添加备忘录。同时对</w:t>
      </w:r>
      <w:r w:rsidR="007F3FCE">
        <w:rPr>
          <w:rFonts w:hint="eastAsia"/>
        </w:rPr>
        <w:t>于</w:t>
      </w:r>
      <w:r>
        <w:rPr>
          <w:rFonts w:hint="eastAsia"/>
        </w:rPr>
        <w:t>已有备忘录，</w:t>
      </w:r>
      <w:r w:rsidR="007F3FCE">
        <w:rPr>
          <w:rFonts w:hint="eastAsia"/>
        </w:rPr>
        <w:t>用户</w:t>
      </w:r>
      <w:r>
        <w:rPr>
          <w:rFonts w:hint="eastAsia"/>
        </w:rPr>
        <w:t>可进行修改、删除操作。</w:t>
      </w:r>
    </w:p>
    <w:p w14:paraId="1DBD5BF4" w14:textId="653DEE0B" w:rsidR="00C207ED" w:rsidRDefault="00C207ED" w:rsidP="00C207ED">
      <w:pPr>
        <w:pStyle w:val="32"/>
        <w:spacing w:before="156"/>
      </w:pPr>
      <w:bookmarkStart w:id="33" w:name="_Toc41877484"/>
      <w:r>
        <w:rPr>
          <w:rFonts w:hint="eastAsia"/>
        </w:rPr>
        <w:t>4</w:t>
      </w:r>
      <w:r>
        <w:t xml:space="preserve">.4.4 </w:t>
      </w:r>
      <w:r>
        <w:rPr>
          <w:rFonts w:hint="eastAsia"/>
        </w:rPr>
        <w:t>每日待办模块</w:t>
      </w:r>
      <w:bookmarkEnd w:id="33"/>
    </w:p>
    <w:p w14:paraId="2D7AC4B8" w14:textId="175C6B43" w:rsidR="007F537B" w:rsidRDefault="007F537B" w:rsidP="007F537B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每日待办模块业务流程图如图</w:t>
      </w:r>
      <w:r>
        <w:rPr>
          <w:rFonts w:hint="eastAsia"/>
          <w:shd w:val="clear" w:color="auto" w:fill="FFFFFF"/>
        </w:rPr>
        <w:t>4-</w:t>
      </w: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所示。该模块主要包括展示待办任务，查看待办，和在当日添加待办项，对已有待办项进行删除、修改、完成、取消完成操作。对于当日待办，可直接重复至第二日。</w:t>
      </w:r>
    </w:p>
    <w:p w14:paraId="4F8BA2CF" w14:textId="4B015003" w:rsidR="007F537B" w:rsidRDefault="007F537B" w:rsidP="007F537B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初始日期为当日，系统展示当日待办项</w:t>
      </w:r>
      <w:r w:rsidR="00372656">
        <w:rPr>
          <w:rFonts w:hint="eastAsia"/>
          <w:shd w:val="clear" w:color="auto" w:fill="FFFFFF"/>
        </w:rPr>
        <w:t>。对于当日待办，用户可添加、修改、删</w:t>
      </w:r>
      <w:r w:rsidR="00372656">
        <w:rPr>
          <w:rFonts w:hint="eastAsia"/>
          <w:shd w:val="clear" w:color="auto" w:fill="FFFFFF"/>
        </w:rPr>
        <w:lastRenderedPageBreak/>
        <w:t>除、完成或取消完成单个任务项。对于当日所有任务，用户可选择重复当日，所有待办项添加至明日</w:t>
      </w:r>
      <w:r w:rsidR="007F3FCE">
        <w:rPr>
          <w:rFonts w:hint="eastAsia"/>
          <w:shd w:val="clear" w:color="auto" w:fill="FFFFFF"/>
        </w:rPr>
        <w:t>，重复操作会覆盖之前的重复。</w:t>
      </w:r>
      <w:r w:rsidR="00372656">
        <w:rPr>
          <w:rFonts w:hint="eastAsia"/>
          <w:shd w:val="clear" w:color="auto" w:fill="FFFFFF"/>
        </w:rPr>
        <w:t>用户可修改日期查看历史待办，历史待办仅可查看和进行重复。未来待办不可查看。</w:t>
      </w:r>
      <w:r w:rsidR="00434322">
        <w:rPr>
          <w:rFonts w:hint="eastAsia"/>
          <w:shd w:val="clear" w:color="auto" w:fill="FFFFFF"/>
        </w:rPr>
        <w:t>每完成当日所有待办，用户的对应信息会自动更新。</w:t>
      </w:r>
    </w:p>
    <w:p w14:paraId="4E697115" w14:textId="77777777" w:rsidR="00372656" w:rsidRDefault="00372656" w:rsidP="007F537B">
      <w:pPr>
        <w:ind w:firstLine="420"/>
        <w:rPr>
          <w:rFonts w:hint="eastAsia"/>
          <w:shd w:val="clear" w:color="auto" w:fill="FFFFFF"/>
        </w:rPr>
      </w:pPr>
    </w:p>
    <w:p w14:paraId="61176E8A" w14:textId="77777777" w:rsidR="00372656" w:rsidRDefault="00372656" w:rsidP="00372656">
      <w:pPr>
        <w:pStyle w:val="af5"/>
      </w:pPr>
      <w:r>
        <w:rPr>
          <w:rFonts w:hint="eastAsia"/>
          <w:noProof/>
        </w:rPr>
        <w:drawing>
          <wp:inline distT="0" distB="0" distL="0" distR="0" wp14:anchorId="0D193329" wp14:editId="1448C3A2">
            <wp:extent cx="3079491" cy="332232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816" cy="3347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89281" w14:textId="54224C91" w:rsidR="00372656" w:rsidRDefault="00372656" w:rsidP="00372656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4-4 </w:t>
      </w:r>
      <w:r>
        <w:rPr>
          <w:rStyle w:val="af6"/>
          <w:rFonts w:hint="eastAsia"/>
          <w:b w:val="0"/>
          <w:bCs w:val="0"/>
        </w:rPr>
        <w:t>待办模块流程图</w:t>
      </w:r>
    </w:p>
    <w:p w14:paraId="13E214B5" w14:textId="77777777" w:rsidR="007F537B" w:rsidRPr="007F537B" w:rsidRDefault="007F537B" w:rsidP="007F537B">
      <w:pPr>
        <w:rPr>
          <w:rFonts w:hint="eastAsia"/>
        </w:rPr>
      </w:pPr>
    </w:p>
    <w:p w14:paraId="634C5A50" w14:textId="264138DF" w:rsidR="00C207ED" w:rsidRDefault="00C207ED" w:rsidP="00C207ED">
      <w:pPr>
        <w:pStyle w:val="32"/>
        <w:spacing w:before="156"/>
      </w:pPr>
      <w:bookmarkStart w:id="34" w:name="_Toc41877485"/>
      <w:r>
        <w:rPr>
          <w:rFonts w:hint="eastAsia"/>
        </w:rPr>
        <w:t>4</w:t>
      </w:r>
      <w:r>
        <w:t xml:space="preserve">.4.5 </w:t>
      </w:r>
      <w:r>
        <w:rPr>
          <w:rFonts w:hint="eastAsia"/>
        </w:rPr>
        <w:t>计划模块</w:t>
      </w:r>
      <w:bookmarkEnd w:id="34"/>
    </w:p>
    <w:p w14:paraId="0D83FD6B" w14:textId="02BDAB7D" w:rsidR="00372656" w:rsidRDefault="007F3FCE" w:rsidP="00372656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计划</w:t>
      </w:r>
      <w:r w:rsidR="00372656">
        <w:rPr>
          <w:rFonts w:hint="eastAsia"/>
          <w:shd w:val="clear" w:color="auto" w:fill="FFFFFF"/>
        </w:rPr>
        <w:t>模块业务流程图如图</w:t>
      </w:r>
      <w:r w:rsidR="00372656">
        <w:rPr>
          <w:rFonts w:hint="eastAsia"/>
          <w:shd w:val="clear" w:color="auto" w:fill="FFFFFF"/>
        </w:rPr>
        <w:t>4-</w:t>
      </w:r>
      <w:r w:rsidR="00D24C42">
        <w:rPr>
          <w:shd w:val="clear" w:color="auto" w:fill="FFFFFF"/>
        </w:rPr>
        <w:t>5</w:t>
      </w:r>
      <w:r w:rsidR="00372656">
        <w:rPr>
          <w:rFonts w:hint="eastAsia"/>
          <w:shd w:val="clear" w:color="auto" w:fill="FFFFFF"/>
        </w:rPr>
        <w:t>所示。该模块主要包括展示</w:t>
      </w:r>
      <w:r>
        <w:rPr>
          <w:rFonts w:hint="eastAsia"/>
          <w:shd w:val="clear" w:color="auto" w:fill="FFFFFF"/>
        </w:rPr>
        <w:t>计划</w:t>
      </w:r>
      <w:r w:rsidR="00372656">
        <w:rPr>
          <w:rFonts w:hint="eastAsia"/>
          <w:shd w:val="clear" w:color="auto" w:fill="FFFFFF"/>
        </w:rPr>
        <w:t>，</w:t>
      </w:r>
      <w:r>
        <w:rPr>
          <w:rFonts w:hint="eastAsia"/>
          <w:shd w:val="clear" w:color="auto" w:fill="FFFFFF"/>
        </w:rPr>
        <w:t>进行</w:t>
      </w:r>
      <w:r w:rsidR="00434322">
        <w:rPr>
          <w:rFonts w:hint="eastAsia"/>
          <w:shd w:val="clear" w:color="auto" w:fill="FFFFFF"/>
        </w:rPr>
        <w:t>或暂停</w:t>
      </w:r>
      <w:r>
        <w:rPr>
          <w:rFonts w:hint="eastAsia"/>
          <w:shd w:val="clear" w:color="auto" w:fill="FFFFFF"/>
        </w:rPr>
        <w:t>计划，</w:t>
      </w:r>
      <w:r w:rsidR="00372656">
        <w:rPr>
          <w:rFonts w:hint="eastAsia"/>
          <w:shd w:val="clear" w:color="auto" w:fill="FFFFFF"/>
        </w:rPr>
        <w:t>查看</w:t>
      </w:r>
      <w:r>
        <w:rPr>
          <w:rFonts w:hint="eastAsia"/>
          <w:shd w:val="clear" w:color="auto" w:fill="FFFFFF"/>
        </w:rPr>
        <w:t>未完成计划，及对其进行修改、删除，此外还可添加计划。</w:t>
      </w:r>
    </w:p>
    <w:p w14:paraId="1B9D97B6" w14:textId="42C5257D" w:rsidR="00372656" w:rsidRPr="00434322" w:rsidRDefault="00434322" w:rsidP="00372656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进入页面时仅展示未完成计划，展示顺序</w:t>
      </w:r>
      <w:proofErr w:type="gramStart"/>
      <w:r>
        <w:rPr>
          <w:rFonts w:hint="eastAsia"/>
          <w:shd w:val="clear" w:color="auto" w:fill="FFFFFF"/>
        </w:rPr>
        <w:t>依创建</w:t>
      </w:r>
      <w:proofErr w:type="gramEnd"/>
      <w:r>
        <w:rPr>
          <w:rFonts w:hint="eastAsia"/>
          <w:shd w:val="clear" w:color="auto" w:fill="FFFFFF"/>
        </w:rPr>
        <w:t>时间而定，展示内容包括主题、备注和以颜色表示的紧急度。对于展示的计划，用户可对其进行修改、删除和完成操作，删除或完成操作后该计划都会从列表移除。用户可在展示的计划列表中选取一项进行或暂停，进行中的计划会自动计时，用户进行删除、完成、修改操作时会先自动暂停进行。暂停时会保存已进行时长，用户的对应信息会自动更新。</w:t>
      </w:r>
    </w:p>
    <w:p w14:paraId="07D1F08C" w14:textId="77777777" w:rsidR="00372656" w:rsidRDefault="00372656" w:rsidP="00372656">
      <w:pPr>
        <w:pStyle w:val="af5"/>
      </w:pPr>
      <w:r>
        <w:rPr>
          <w:rFonts w:hint="eastAsia"/>
          <w:noProof/>
        </w:rPr>
        <w:lastRenderedPageBreak/>
        <w:drawing>
          <wp:inline distT="0" distB="0" distL="0" distR="0" wp14:anchorId="2588F970" wp14:editId="481AAEEC">
            <wp:extent cx="3604260" cy="3288395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393" cy="330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F7DC2" w14:textId="42B562EF" w:rsidR="00372656" w:rsidRDefault="00372656" w:rsidP="00372656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>4-</w:t>
      </w:r>
      <w:r w:rsidR="00D24C42">
        <w:rPr>
          <w:rStyle w:val="af6"/>
          <w:b w:val="0"/>
          <w:bCs w:val="0"/>
        </w:rPr>
        <w:t>5</w:t>
      </w:r>
      <w:r>
        <w:rPr>
          <w:rStyle w:val="af6"/>
          <w:b w:val="0"/>
          <w:bCs w:val="0"/>
        </w:rPr>
        <w:t xml:space="preserve"> </w:t>
      </w:r>
      <w:r w:rsidR="00D24C42">
        <w:rPr>
          <w:rStyle w:val="af6"/>
          <w:rFonts w:hint="eastAsia"/>
          <w:b w:val="0"/>
          <w:bCs w:val="0"/>
        </w:rPr>
        <w:t>计划</w:t>
      </w:r>
      <w:r>
        <w:rPr>
          <w:rStyle w:val="af6"/>
          <w:rFonts w:hint="eastAsia"/>
          <w:b w:val="0"/>
          <w:bCs w:val="0"/>
        </w:rPr>
        <w:t>模块流程图</w:t>
      </w:r>
    </w:p>
    <w:p w14:paraId="43A14470" w14:textId="77777777" w:rsidR="00C5660C" w:rsidRPr="00372656" w:rsidRDefault="00C5660C" w:rsidP="00C5660C">
      <w:pPr>
        <w:rPr>
          <w:rFonts w:hint="eastAsia"/>
        </w:rPr>
      </w:pPr>
    </w:p>
    <w:p w14:paraId="06249223" w14:textId="597067B5" w:rsidR="00372656" w:rsidRDefault="00C207ED" w:rsidP="00372656">
      <w:pPr>
        <w:pStyle w:val="32"/>
        <w:spacing w:before="156"/>
      </w:pPr>
      <w:bookmarkStart w:id="35" w:name="_Toc41877486"/>
      <w:r>
        <w:rPr>
          <w:rFonts w:hint="eastAsia"/>
        </w:rPr>
        <w:t>4</w:t>
      </w:r>
      <w:r>
        <w:t xml:space="preserve">.4.6 </w:t>
      </w:r>
      <w:r>
        <w:rPr>
          <w:rFonts w:hint="eastAsia"/>
        </w:rPr>
        <w:t>成就模块</w:t>
      </w:r>
      <w:bookmarkEnd w:id="35"/>
    </w:p>
    <w:p w14:paraId="76B143F7" w14:textId="385914D8" w:rsidR="00372656" w:rsidRDefault="00434322" w:rsidP="00372656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成就</w:t>
      </w:r>
      <w:r w:rsidR="00372656">
        <w:rPr>
          <w:rFonts w:hint="eastAsia"/>
          <w:shd w:val="clear" w:color="auto" w:fill="FFFFFF"/>
        </w:rPr>
        <w:t>模块业务流程图如图</w:t>
      </w:r>
      <w:r w:rsidR="00372656">
        <w:rPr>
          <w:rFonts w:hint="eastAsia"/>
          <w:shd w:val="clear" w:color="auto" w:fill="FFFFFF"/>
        </w:rPr>
        <w:t>4-</w:t>
      </w:r>
      <w:r>
        <w:rPr>
          <w:shd w:val="clear" w:color="auto" w:fill="FFFFFF"/>
        </w:rPr>
        <w:t>6</w:t>
      </w:r>
      <w:r w:rsidR="00372656">
        <w:rPr>
          <w:rFonts w:hint="eastAsia"/>
          <w:shd w:val="clear" w:color="auto" w:fill="FFFFFF"/>
        </w:rPr>
        <w:t>所示。该模块主要包括展示</w:t>
      </w:r>
      <w:r>
        <w:rPr>
          <w:rFonts w:hint="eastAsia"/>
          <w:shd w:val="clear" w:color="auto" w:fill="FFFFFF"/>
        </w:rPr>
        <w:t>成就和获取成就。</w:t>
      </w:r>
    </w:p>
    <w:p w14:paraId="403647A6" w14:textId="752C3C20" w:rsidR="00C5660C" w:rsidRPr="00C5660C" w:rsidRDefault="00434322" w:rsidP="00C5660C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用户获得的成就会按照成就的含金量</w:t>
      </w:r>
      <w:r w:rsidR="00C5660C">
        <w:rPr>
          <w:rFonts w:hint="eastAsia"/>
          <w:shd w:val="clear" w:color="auto" w:fill="FFFFFF"/>
        </w:rPr>
        <w:t>由高到低</w:t>
      </w:r>
      <w:r>
        <w:rPr>
          <w:rFonts w:hint="eastAsia"/>
          <w:shd w:val="clear" w:color="auto" w:fill="FFFFFF"/>
        </w:rPr>
        <w:t>依序排列，仅可查看。成就包括两种：计划进行时长和待办</w:t>
      </w:r>
      <w:r w:rsidR="00C5660C">
        <w:rPr>
          <w:rFonts w:hint="eastAsia"/>
          <w:shd w:val="clear" w:color="auto" w:fill="FFFFFF"/>
        </w:rPr>
        <w:t>累积</w:t>
      </w:r>
      <w:r>
        <w:rPr>
          <w:rFonts w:hint="eastAsia"/>
          <w:shd w:val="clear" w:color="auto" w:fill="FFFFFF"/>
        </w:rPr>
        <w:t>完成</w:t>
      </w:r>
      <w:r w:rsidR="00C5660C">
        <w:rPr>
          <w:rFonts w:hint="eastAsia"/>
          <w:shd w:val="clear" w:color="auto" w:fill="FFFFFF"/>
        </w:rPr>
        <w:t>天数</w:t>
      </w:r>
      <w:r>
        <w:rPr>
          <w:rFonts w:hint="eastAsia"/>
          <w:shd w:val="clear" w:color="auto" w:fill="FFFFFF"/>
        </w:rPr>
        <w:t>。</w:t>
      </w:r>
      <w:r w:rsidR="00C5660C">
        <w:rPr>
          <w:rFonts w:hint="eastAsia"/>
          <w:shd w:val="clear" w:color="auto" w:fill="FFFFFF"/>
        </w:rPr>
        <w:t>待办</w:t>
      </w:r>
      <w:proofErr w:type="gramStart"/>
      <w:r w:rsidR="00C5660C">
        <w:rPr>
          <w:rFonts w:hint="eastAsia"/>
          <w:shd w:val="clear" w:color="auto" w:fill="FFFFFF"/>
        </w:rPr>
        <w:t>完成指</w:t>
      </w:r>
      <w:proofErr w:type="gramEnd"/>
      <w:r w:rsidR="00C5660C">
        <w:rPr>
          <w:rFonts w:hint="eastAsia"/>
          <w:shd w:val="clear" w:color="auto" w:fill="FFFFFF"/>
        </w:rPr>
        <w:t>完成当日所有代办，多次完成当日所有代办仅记录一次，若完成一次后进行删除、添加、取消完成等操作导致最后未完成不做记录。日期</w:t>
      </w:r>
      <w:r>
        <w:rPr>
          <w:rFonts w:hint="eastAsia"/>
          <w:shd w:val="clear" w:color="auto" w:fill="FFFFFF"/>
        </w:rPr>
        <w:t>用户的两项信息更新时系统会进行判定，若达到预定标准则会更新成就</w:t>
      </w:r>
      <w:r w:rsidR="00C5660C">
        <w:rPr>
          <w:rFonts w:hint="eastAsia"/>
          <w:shd w:val="clear" w:color="auto" w:fill="FFFFFF"/>
        </w:rPr>
        <w:t>信息，即获取成就。</w:t>
      </w:r>
    </w:p>
    <w:p w14:paraId="7D678EA8" w14:textId="48AB4661" w:rsidR="00C5660C" w:rsidRDefault="00C5660C" w:rsidP="00C5660C">
      <w:pPr>
        <w:pStyle w:val="32"/>
        <w:spacing w:before="156"/>
      </w:pPr>
      <w:bookmarkStart w:id="36" w:name="_Toc41877487"/>
      <w:r>
        <w:rPr>
          <w:rFonts w:hint="eastAsia"/>
        </w:rPr>
        <w:t>4</w:t>
      </w:r>
      <w:r>
        <w:t xml:space="preserve">.4.7 </w:t>
      </w:r>
      <w:r>
        <w:rPr>
          <w:rFonts w:hint="eastAsia"/>
        </w:rPr>
        <w:t>时间历程模块</w:t>
      </w:r>
      <w:bookmarkEnd w:id="36"/>
    </w:p>
    <w:p w14:paraId="08D8BDB1" w14:textId="55F217D8" w:rsidR="00C5660C" w:rsidRDefault="00C5660C" w:rsidP="00C5660C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时间历程模块业务流程图如图</w:t>
      </w:r>
      <w:r>
        <w:rPr>
          <w:rFonts w:hint="eastAsia"/>
          <w:shd w:val="clear" w:color="auto" w:fill="FFFFFF"/>
        </w:rPr>
        <w:t>4-</w:t>
      </w: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所示。该模块主要包括展示历程和记录历程。</w:t>
      </w:r>
    </w:p>
    <w:p w14:paraId="7603369C" w14:textId="3A8AED36" w:rsidR="00C5660C" w:rsidRPr="00C5660C" w:rsidRDefault="00C5660C" w:rsidP="00372656">
      <w:pPr>
        <w:ind w:firstLine="42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用户经历的历程会按照记录时间由近及远依序排列，</w:t>
      </w:r>
      <w:r w:rsidR="00CA39C0">
        <w:rPr>
          <w:rFonts w:hint="eastAsia"/>
          <w:shd w:val="clear" w:color="auto" w:fill="FFFFFF"/>
        </w:rPr>
        <w:t>展示内容包括历程内容和创建该历程的时间，仅</w:t>
      </w:r>
      <w:r>
        <w:rPr>
          <w:rFonts w:hint="eastAsia"/>
          <w:shd w:val="clear" w:color="auto" w:fill="FFFFFF"/>
        </w:rPr>
        <w:t>可查看。历程包括三种：完成当日所有待办、完成计划、获得成就。完成待办时系统会根据已有内容添加或更新日程，计划和成就日程在完成时会直接记录。</w:t>
      </w:r>
    </w:p>
    <w:p w14:paraId="730290B5" w14:textId="3714B556" w:rsidR="00372656" w:rsidRDefault="00372656" w:rsidP="00372656">
      <w:pPr>
        <w:pStyle w:val="af5"/>
      </w:pPr>
      <w:r>
        <w:rPr>
          <w:rFonts w:hint="eastAsia"/>
          <w:noProof/>
        </w:rPr>
        <w:lastRenderedPageBreak/>
        <w:drawing>
          <wp:inline distT="0" distB="0" distL="0" distR="0" wp14:anchorId="0CC09234" wp14:editId="7986C700">
            <wp:extent cx="2945701" cy="29337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200" cy="29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662FE" w14:textId="44B84432" w:rsidR="00372656" w:rsidRDefault="00372656" w:rsidP="00372656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>4-</w:t>
      </w:r>
      <w:r w:rsidR="00C5660C">
        <w:rPr>
          <w:rStyle w:val="af6"/>
          <w:b w:val="0"/>
          <w:bCs w:val="0"/>
        </w:rPr>
        <w:t>6</w:t>
      </w:r>
      <w:r>
        <w:rPr>
          <w:rStyle w:val="af6"/>
          <w:b w:val="0"/>
          <w:bCs w:val="0"/>
        </w:rPr>
        <w:t xml:space="preserve"> </w:t>
      </w:r>
      <w:r w:rsidR="00C5660C">
        <w:rPr>
          <w:rStyle w:val="af6"/>
          <w:rFonts w:hint="eastAsia"/>
          <w:b w:val="0"/>
          <w:bCs w:val="0"/>
        </w:rPr>
        <w:t>成就</w:t>
      </w:r>
      <w:r>
        <w:rPr>
          <w:rStyle w:val="af6"/>
          <w:rFonts w:hint="eastAsia"/>
          <w:b w:val="0"/>
          <w:bCs w:val="0"/>
        </w:rPr>
        <w:t>模块流程图</w:t>
      </w:r>
    </w:p>
    <w:p w14:paraId="606AB243" w14:textId="77777777" w:rsidR="00372656" w:rsidRDefault="00372656" w:rsidP="00372656">
      <w:pPr>
        <w:ind w:firstLine="420"/>
        <w:rPr>
          <w:rFonts w:hint="eastAsia"/>
          <w:shd w:val="clear" w:color="auto" w:fill="FFFFFF"/>
        </w:rPr>
      </w:pPr>
    </w:p>
    <w:p w14:paraId="78459C1D" w14:textId="77777777" w:rsidR="00372656" w:rsidRDefault="00372656" w:rsidP="00372656">
      <w:pPr>
        <w:pStyle w:val="af5"/>
      </w:pPr>
      <w:r>
        <w:rPr>
          <w:rFonts w:hint="eastAsia"/>
          <w:noProof/>
        </w:rPr>
        <w:drawing>
          <wp:inline distT="0" distB="0" distL="0" distR="0" wp14:anchorId="37E414A8" wp14:editId="326E023F">
            <wp:extent cx="3696773" cy="296418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743" cy="300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5E4A" w14:textId="16A3CE3A" w:rsidR="00372656" w:rsidRDefault="00372656" w:rsidP="00CA39C0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>4-</w:t>
      </w:r>
      <w:r w:rsidR="00C5660C">
        <w:rPr>
          <w:rStyle w:val="af6"/>
          <w:b w:val="0"/>
          <w:bCs w:val="0"/>
        </w:rPr>
        <w:t>7</w:t>
      </w:r>
      <w:r>
        <w:rPr>
          <w:rStyle w:val="af6"/>
          <w:b w:val="0"/>
          <w:bCs w:val="0"/>
        </w:rPr>
        <w:t xml:space="preserve"> </w:t>
      </w:r>
      <w:r w:rsidR="00C5660C">
        <w:rPr>
          <w:rStyle w:val="af6"/>
          <w:rFonts w:hint="eastAsia"/>
          <w:b w:val="0"/>
          <w:bCs w:val="0"/>
        </w:rPr>
        <w:t>时间历程</w:t>
      </w:r>
      <w:r>
        <w:rPr>
          <w:rStyle w:val="af6"/>
          <w:rFonts w:hint="eastAsia"/>
          <w:b w:val="0"/>
          <w:bCs w:val="0"/>
        </w:rPr>
        <w:t>模块流程图</w:t>
      </w:r>
    </w:p>
    <w:p w14:paraId="252B4497" w14:textId="77777777" w:rsidR="00CA39C0" w:rsidRPr="00372656" w:rsidRDefault="00CA39C0" w:rsidP="00CA39C0">
      <w:pPr>
        <w:rPr>
          <w:rFonts w:hint="eastAsia"/>
        </w:rPr>
      </w:pPr>
    </w:p>
    <w:p w14:paraId="4B273691" w14:textId="7517C498" w:rsidR="00B17080" w:rsidRDefault="00C21512" w:rsidP="003A0F9B">
      <w:pPr>
        <w:pStyle w:val="22"/>
      </w:pPr>
      <w:bookmarkStart w:id="37" w:name="_Toc41877488"/>
      <w:r>
        <w:t>4</w:t>
      </w:r>
      <w:r w:rsidR="00B17080">
        <w:t>.</w:t>
      </w:r>
      <w:r w:rsidR="0043298B">
        <w:t>4</w:t>
      </w:r>
      <w:r w:rsidR="00B17080">
        <w:t xml:space="preserve"> </w:t>
      </w:r>
      <w:r w:rsidR="00B17080">
        <w:rPr>
          <w:rFonts w:hint="eastAsia"/>
        </w:rPr>
        <w:t>数据库设计</w:t>
      </w:r>
      <w:bookmarkEnd w:id="37"/>
    </w:p>
    <w:p w14:paraId="44F0A4A3" w14:textId="4932939C" w:rsidR="00B17080" w:rsidRDefault="00C21512" w:rsidP="00B17080">
      <w:pPr>
        <w:pStyle w:val="32"/>
        <w:spacing w:before="156"/>
      </w:pPr>
      <w:bookmarkStart w:id="38" w:name="_Toc41877489"/>
      <w:r>
        <w:t>4</w:t>
      </w:r>
      <w:r w:rsidR="00B17080">
        <w:t>.</w:t>
      </w:r>
      <w:r w:rsidR="0043298B">
        <w:t>4</w:t>
      </w:r>
      <w:r w:rsidR="00B17080">
        <w:t xml:space="preserve">.1 </w:t>
      </w:r>
      <w:r w:rsidR="00B17080">
        <w:rPr>
          <w:rFonts w:hint="eastAsia"/>
        </w:rPr>
        <w:t>数据库总体设计</w:t>
      </w:r>
      <w:bookmarkEnd w:id="38"/>
    </w:p>
    <w:p w14:paraId="2244F7D1" w14:textId="518CBD09" w:rsidR="00FF3325" w:rsidRDefault="00FF3325" w:rsidP="00FF3325">
      <w:pPr>
        <w:ind w:firstLine="420"/>
        <w:rPr>
          <w:rFonts w:hint="eastAsia"/>
        </w:rPr>
      </w:pPr>
      <w:r w:rsidRPr="00FF3325">
        <w:rPr>
          <w:rFonts w:hint="eastAsia"/>
        </w:rPr>
        <w:t>系统</w:t>
      </w:r>
      <w:r>
        <w:rPr>
          <w:rFonts w:hint="eastAsia"/>
        </w:rPr>
        <w:t>使</w:t>
      </w:r>
      <w:r w:rsidRPr="00FF3325">
        <w:rPr>
          <w:rFonts w:hint="eastAsia"/>
        </w:rPr>
        <w:t>用</w:t>
      </w:r>
      <w:r w:rsidRPr="00FF3325">
        <w:rPr>
          <w:rFonts w:hint="eastAsia"/>
        </w:rPr>
        <w:t>MySQL</w:t>
      </w:r>
      <w:r w:rsidRPr="00FF3325">
        <w:rPr>
          <w:rFonts w:hint="eastAsia"/>
        </w:rPr>
        <w:t>数据库，采用</w:t>
      </w:r>
      <w:r w:rsidRPr="00FF3325">
        <w:rPr>
          <w:rFonts w:hint="eastAsia"/>
        </w:rPr>
        <w:t>utf-8</w:t>
      </w:r>
      <w:r w:rsidRPr="00FF3325">
        <w:rPr>
          <w:rFonts w:hint="eastAsia"/>
        </w:rPr>
        <w:t>编码，</w:t>
      </w:r>
      <w:r>
        <w:rPr>
          <w:rFonts w:hint="eastAsia"/>
        </w:rPr>
        <w:t>包含</w:t>
      </w: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note</w:t>
      </w:r>
      <w:r>
        <w:t>、</w:t>
      </w:r>
      <w:proofErr w:type="spellStart"/>
      <w:r>
        <w:t>todo</w:t>
      </w:r>
      <w:proofErr w:type="spellEnd"/>
      <w:r>
        <w:t>、</w:t>
      </w:r>
      <w:r>
        <w:t>plan</w:t>
      </w:r>
      <w:r>
        <w:t>、</w:t>
      </w:r>
      <w:r>
        <w:t>chart</w:t>
      </w:r>
      <w:r>
        <w:t>、</w:t>
      </w:r>
      <w:r>
        <w:lastRenderedPageBreak/>
        <w:t>log</w:t>
      </w:r>
      <w:r>
        <w:t>共</w:t>
      </w:r>
      <w:r>
        <w:rPr>
          <w:rFonts w:hint="eastAsia"/>
        </w:rPr>
        <w:t>6</w:t>
      </w:r>
      <w:r>
        <w:t>个数据表</w:t>
      </w:r>
      <w:r w:rsidR="003E636F">
        <w:t>。</w:t>
      </w:r>
    </w:p>
    <w:p w14:paraId="59973516" w14:textId="11A09872" w:rsidR="00FF3325" w:rsidRDefault="003E636F" w:rsidP="00FF3325">
      <w:pPr>
        <w:ind w:firstLine="420"/>
      </w:pPr>
      <w:r>
        <w:rPr>
          <w:rFonts w:hint="eastAsia"/>
        </w:rPr>
        <w:t>系统</w:t>
      </w:r>
      <w:r w:rsidR="00FF3325" w:rsidRPr="00FF3325">
        <w:rPr>
          <w:rFonts w:hint="eastAsia"/>
        </w:rPr>
        <w:t>的总体</w:t>
      </w:r>
      <w:r w:rsidR="00FF3325" w:rsidRPr="00FF3325">
        <w:rPr>
          <w:rFonts w:hint="eastAsia"/>
        </w:rPr>
        <w:t>E-R</w:t>
      </w:r>
      <w:r w:rsidR="00FF3325" w:rsidRPr="00FF3325">
        <w:rPr>
          <w:rFonts w:hint="eastAsia"/>
        </w:rPr>
        <w:t>图如图</w:t>
      </w:r>
      <w:r w:rsidR="00FF3325" w:rsidRPr="00FF3325">
        <w:rPr>
          <w:rFonts w:hint="eastAsia"/>
        </w:rPr>
        <w:t>4-</w:t>
      </w:r>
      <w:r w:rsidR="0022358B">
        <w:t>8</w:t>
      </w:r>
      <w:r w:rsidR="0022358B">
        <w:rPr>
          <w:rFonts w:hint="eastAsia"/>
        </w:rPr>
        <w:t>所示</w:t>
      </w:r>
      <w:r w:rsidR="00FF3325" w:rsidRPr="00FF3325">
        <w:rPr>
          <w:rFonts w:hint="eastAsia"/>
        </w:rPr>
        <w:t>。</w:t>
      </w:r>
      <w:r w:rsidR="0022358B">
        <w:rPr>
          <w:rFonts w:hint="eastAsia"/>
        </w:rPr>
        <w:t>各</w:t>
      </w:r>
      <w:r w:rsidR="00FF3325" w:rsidRPr="00FF3325">
        <w:rPr>
          <w:rFonts w:hint="eastAsia"/>
        </w:rPr>
        <w:t>实体属性如图</w:t>
      </w:r>
      <w:r w:rsidR="00FF3325" w:rsidRPr="00FF3325">
        <w:rPr>
          <w:rFonts w:hint="eastAsia"/>
        </w:rPr>
        <w:t>4-</w:t>
      </w:r>
      <w:r w:rsidR="00C37619">
        <w:t>9</w:t>
      </w:r>
      <w:r w:rsidR="00C37619">
        <w:rPr>
          <w:rFonts w:hint="eastAsia"/>
        </w:rPr>
        <w:t>至</w:t>
      </w:r>
      <w:r w:rsidR="00FF3325" w:rsidRPr="00FF3325">
        <w:rPr>
          <w:rFonts w:hint="eastAsia"/>
        </w:rPr>
        <w:t>4-1</w:t>
      </w:r>
      <w:r w:rsidR="00C37619">
        <w:t>4</w:t>
      </w:r>
      <w:r w:rsidR="00C37619">
        <w:rPr>
          <w:rFonts w:hint="eastAsia"/>
        </w:rPr>
        <w:t>所示</w:t>
      </w:r>
      <w:r w:rsidR="00FF3325" w:rsidRPr="00FF3325">
        <w:rPr>
          <w:rFonts w:hint="eastAsia"/>
        </w:rPr>
        <w:t>。</w:t>
      </w:r>
    </w:p>
    <w:p w14:paraId="1FD596A3" w14:textId="77777777" w:rsidR="0022358B" w:rsidRDefault="0022358B" w:rsidP="00FF3325">
      <w:pPr>
        <w:ind w:firstLine="420"/>
        <w:rPr>
          <w:rFonts w:hint="eastAsia"/>
        </w:rPr>
      </w:pPr>
    </w:p>
    <w:p w14:paraId="5630E0E4" w14:textId="77777777" w:rsidR="0022358B" w:rsidRDefault="0022358B" w:rsidP="0022358B">
      <w:pPr>
        <w:pStyle w:val="af5"/>
      </w:pPr>
      <w:r>
        <w:rPr>
          <w:rFonts w:hint="eastAsia"/>
          <w:noProof/>
        </w:rPr>
        <w:drawing>
          <wp:inline distT="0" distB="0" distL="0" distR="0" wp14:anchorId="5650D447" wp14:editId="5BFA8CFD">
            <wp:extent cx="4335877" cy="339852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054" cy="342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05C47" w14:textId="51D90240" w:rsidR="0022358B" w:rsidRDefault="0022358B" w:rsidP="0022358B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4-8 </w:t>
      </w:r>
      <w:r>
        <w:rPr>
          <w:rStyle w:val="af6"/>
          <w:rFonts w:hint="eastAsia"/>
          <w:b w:val="0"/>
          <w:bCs w:val="0"/>
        </w:rPr>
        <w:t>系统E-R图</w:t>
      </w:r>
    </w:p>
    <w:p w14:paraId="775A62FE" w14:textId="77777777" w:rsidR="0022358B" w:rsidRDefault="0022358B" w:rsidP="0022358B">
      <w:pPr>
        <w:rPr>
          <w:rStyle w:val="af6"/>
          <w:rFonts w:hint="eastAsia"/>
          <w:b w:val="0"/>
          <w:bCs w:val="0"/>
        </w:rPr>
      </w:pPr>
    </w:p>
    <w:p w14:paraId="0D52B43C" w14:textId="77777777" w:rsidR="0022358B" w:rsidRDefault="0022358B" w:rsidP="0022358B">
      <w:pPr>
        <w:pStyle w:val="af5"/>
      </w:pPr>
      <w:r>
        <w:rPr>
          <w:rFonts w:hint="eastAsia"/>
          <w:noProof/>
        </w:rPr>
        <w:drawing>
          <wp:inline distT="0" distB="0" distL="0" distR="0" wp14:anchorId="7A9375CA" wp14:editId="2C31B237">
            <wp:extent cx="2659127" cy="196596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493" cy="201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911FA" w14:textId="77A1CC20" w:rsidR="0022358B" w:rsidRDefault="0022358B" w:rsidP="0022358B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4-9 </w:t>
      </w:r>
      <w:r>
        <w:rPr>
          <w:rStyle w:val="af6"/>
          <w:rFonts w:hint="eastAsia"/>
          <w:b w:val="0"/>
          <w:bCs w:val="0"/>
        </w:rPr>
        <w:t>用户实体的属性</w:t>
      </w:r>
    </w:p>
    <w:p w14:paraId="42DB81BB" w14:textId="77777777" w:rsidR="0022358B" w:rsidRDefault="0022358B" w:rsidP="0022358B">
      <w:pPr>
        <w:rPr>
          <w:rStyle w:val="af6"/>
          <w:rFonts w:hint="eastAsia"/>
          <w:b w:val="0"/>
          <w:bCs w:val="0"/>
        </w:rPr>
      </w:pPr>
    </w:p>
    <w:p w14:paraId="4A9D8D1F" w14:textId="77777777" w:rsidR="0022358B" w:rsidRDefault="0022358B" w:rsidP="0022358B">
      <w:pPr>
        <w:pStyle w:val="af5"/>
      </w:pPr>
      <w:r>
        <w:rPr>
          <w:rFonts w:hint="eastAsia"/>
          <w:noProof/>
        </w:rPr>
        <w:lastRenderedPageBreak/>
        <w:drawing>
          <wp:inline distT="0" distB="0" distL="0" distR="0" wp14:anchorId="223AF8D2" wp14:editId="37C85524">
            <wp:extent cx="2903220" cy="1994849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342" cy="201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BB27C" w14:textId="19D0BEDB" w:rsidR="0022358B" w:rsidRDefault="0022358B" w:rsidP="0022358B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4-10 </w:t>
      </w:r>
      <w:r>
        <w:rPr>
          <w:rStyle w:val="af6"/>
          <w:rFonts w:hint="eastAsia"/>
          <w:b w:val="0"/>
          <w:bCs w:val="0"/>
        </w:rPr>
        <w:t>备忘录实体的属性</w:t>
      </w:r>
    </w:p>
    <w:p w14:paraId="3F6C7F57" w14:textId="77777777" w:rsidR="0022358B" w:rsidRDefault="0022358B" w:rsidP="0022358B">
      <w:pPr>
        <w:rPr>
          <w:rStyle w:val="af6"/>
          <w:rFonts w:hint="eastAsia"/>
          <w:b w:val="0"/>
          <w:bCs w:val="0"/>
        </w:rPr>
      </w:pPr>
    </w:p>
    <w:p w14:paraId="7A3EA4E6" w14:textId="77777777" w:rsidR="0022358B" w:rsidRDefault="0022358B" w:rsidP="0022358B">
      <w:pPr>
        <w:pStyle w:val="af5"/>
      </w:pPr>
      <w:r>
        <w:rPr>
          <w:rFonts w:hint="eastAsia"/>
          <w:noProof/>
        </w:rPr>
        <w:drawing>
          <wp:inline distT="0" distB="0" distL="0" distR="0" wp14:anchorId="1A8EE318" wp14:editId="3B91CA26">
            <wp:extent cx="2842260" cy="215689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570" cy="217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8F940" w14:textId="73165E2C" w:rsidR="0022358B" w:rsidRDefault="0022358B" w:rsidP="0022358B">
      <w:pPr>
        <w:pStyle w:val="af9"/>
        <w:rPr>
          <w:rStyle w:val="af6"/>
          <w:b w:val="0"/>
          <w:bCs w:val="0"/>
        </w:rPr>
      </w:pPr>
      <w:r w:rsidRPr="0022358B">
        <w:rPr>
          <w:rStyle w:val="af6"/>
          <w:rFonts w:hint="eastAsia"/>
          <w:b w:val="0"/>
          <w:bCs w:val="0"/>
        </w:rPr>
        <w:t>图</w:t>
      </w:r>
      <w:r w:rsidRPr="0022358B">
        <w:rPr>
          <w:rStyle w:val="af6"/>
          <w:b w:val="0"/>
          <w:bCs w:val="0"/>
        </w:rPr>
        <w:t>4-</w:t>
      </w:r>
      <w:r>
        <w:rPr>
          <w:rStyle w:val="af6"/>
          <w:b w:val="0"/>
          <w:bCs w:val="0"/>
        </w:rPr>
        <w:t>11</w:t>
      </w:r>
      <w:r w:rsidRPr="0022358B">
        <w:rPr>
          <w:rStyle w:val="af6"/>
          <w:b w:val="0"/>
          <w:bCs w:val="0"/>
        </w:rPr>
        <w:t xml:space="preserve"> </w:t>
      </w:r>
      <w:r>
        <w:rPr>
          <w:rStyle w:val="af6"/>
          <w:rFonts w:hint="eastAsia"/>
          <w:b w:val="0"/>
          <w:bCs w:val="0"/>
        </w:rPr>
        <w:t>待办实体的属性</w:t>
      </w:r>
    </w:p>
    <w:p w14:paraId="37361EE6" w14:textId="77777777" w:rsidR="0022358B" w:rsidRPr="0022358B" w:rsidRDefault="0022358B" w:rsidP="0022358B">
      <w:pPr>
        <w:rPr>
          <w:rFonts w:hint="eastAsia"/>
        </w:rPr>
      </w:pPr>
    </w:p>
    <w:p w14:paraId="130EA44F" w14:textId="77777777" w:rsidR="0022358B" w:rsidRDefault="0022358B" w:rsidP="0022358B">
      <w:pPr>
        <w:pStyle w:val="af5"/>
      </w:pPr>
      <w:r>
        <w:rPr>
          <w:rFonts w:hint="eastAsia"/>
          <w:noProof/>
        </w:rPr>
        <w:drawing>
          <wp:inline distT="0" distB="0" distL="0" distR="0" wp14:anchorId="3AD2A196" wp14:editId="61D36718">
            <wp:extent cx="2796540" cy="1921548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341" cy="193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22A04" w14:textId="62A96297" w:rsidR="0022358B" w:rsidRDefault="0022358B" w:rsidP="0022358B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4-12 </w:t>
      </w:r>
      <w:r>
        <w:rPr>
          <w:rStyle w:val="af6"/>
          <w:rFonts w:hint="eastAsia"/>
          <w:b w:val="0"/>
          <w:bCs w:val="0"/>
        </w:rPr>
        <w:t>计划实体的属性</w:t>
      </w:r>
    </w:p>
    <w:p w14:paraId="04BB7A85" w14:textId="77777777" w:rsidR="0022358B" w:rsidRDefault="0022358B" w:rsidP="0022358B">
      <w:pPr>
        <w:pStyle w:val="af5"/>
      </w:pPr>
      <w:r>
        <w:rPr>
          <w:rFonts w:hint="eastAsia"/>
          <w:noProof/>
        </w:rPr>
        <w:lastRenderedPageBreak/>
        <w:drawing>
          <wp:inline distT="0" distB="0" distL="0" distR="0" wp14:anchorId="74EE3BE1" wp14:editId="2810004F">
            <wp:extent cx="3208020" cy="2204283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69" cy="223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7F8BD" w14:textId="4B82EF5C" w:rsidR="0022358B" w:rsidRDefault="0022358B" w:rsidP="0022358B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4-13 </w:t>
      </w:r>
      <w:r w:rsidR="003B75BB">
        <w:rPr>
          <w:rStyle w:val="af6"/>
          <w:rFonts w:hint="eastAsia"/>
          <w:b w:val="0"/>
          <w:bCs w:val="0"/>
        </w:rPr>
        <w:t>图表</w:t>
      </w:r>
      <w:r>
        <w:rPr>
          <w:rStyle w:val="af6"/>
          <w:rFonts w:hint="eastAsia"/>
          <w:b w:val="0"/>
          <w:bCs w:val="0"/>
        </w:rPr>
        <w:t>实体的属性</w:t>
      </w:r>
    </w:p>
    <w:p w14:paraId="79256B65" w14:textId="77777777" w:rsidR="008E0EC5" w:rsidRPr="008E0EC5" w:rsidRDefault="008E0EC5" w:rsidP="008E0EC5">
      <w:pPr>
        <w:pStyle w:val="11"/>
        <w:rPr>
          <w:rFonts w:hint="eastAsia"/>
        </w:rPr>
      </w:pPr>
    </w:p>
    <w:p w14:paraId="1F594406" w14:textId="77777777" w:rsidR="0022358B" w:rsidRDefault="0022358B" w:rsidP="0022358B">
      <w:pPr>
        <w:pStyle w:val="af5"/>
      </w:pPr>
      <w:r>
        <w:rPr>
          <w:rFonts w:hint="eastAsia"/>
          <w:noProof/>
        </w:rPr>
        <w:drawing>
          <wp:inline distT="0" distB="0" distL="0" distR="0" wp14:anchorId="38724587" wp14:editId="0323D69A">
            <wp:extent cx="2598420" cy="19718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501" cy="201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6ABA" w14:textId="374E0AAF" w:rsidR="0022358B" w:rsidRDefault="0022358B" w:rsidP="0022358B">
      <w:pPr>
        <w:pStyle w:val="af9"/>
        <w:rPr>
          <w:rStyle w:val="af6"/>
          <w:b w:val="0"/>
          <w:bCs w:val="0"/>
        </w:rPr>
      </w:pPr>
      <w:r w:rsidRPr="00AC033C">
        <w:rPr>
          <w:rStyle w:val="af6"/>
          <w:rFonts w:hint="eastAsia"/>
          <w:b w:val="0"/>
          <w:bCs w:val="0"/>
        </w:rPr>
        <w:t>图</w:t>
      </w:r>
      <w:r>
        <w:rPr>
          <w:rStyle w:val="af6"/>
          <w:b w:val="0"/>
          <w:bCs w:val="0"/>
        </w:rPr>
        <w:t xml:space="preserve">4-14 </w:t>
      </w:r>
      <w:r>
        <w:rPr>
          <w:rStyle w:val="af6"/>
          <w:rFonts w:hint="eastAsia"/>
          <w:b w:val="0"/>
          <w:bCs w:val="0"/>
        </w:rPr>
        <w:t>历程实体的属性</w:t>
      </w:r>
    </w:p>
    <w:p w14:paraId="03C75DC1" w14:textId="77777777" w:rsidR="0022358B" w:rsidRDefault="0022358B" w:rsidP="00FF3325">
      <w:pPr>
        <w:ind w:firstLine="420"/>
        <w:rPr>
          <w:rFonts w:hint="eastAsia"/>
          <w:b/>
          <w:bCs/>
        </w:rPr>
      </w:pPr>
    </w:p>
    <w:p w14:paraId="08A31165" w14:textId="4FA255E6" w:rsidR="00FF3325" w:rsidRDefault="00C21512" w:rsidP="00FF3325">
      <w:pPr>
        <w:pStyle w:val="32"/>
        <w:spacing w:before="156"/>
      </w:pPr>
      <w:bookmarkStart w:id="39" w:name="_Toc41877490"/>
      <w:r>
        <w:t>4</w:t>
      </w:r>
      <w:r w:rsidR="00B17080">
        <w:t>.</w:t>
      </w:r>
      <w:r w:rsidR="0043298B">
        <w:t>4</w:t>
      </w:r>
      <w:r w:rsidR="00B17080">
        <w:t xml:space="preserve">.2 </w:t>
      </w:r>
      <w:r w:rsidR="00B17080">
        <w:rPr>
          <w:rFonts w:hint="eastAsia"/>
        </w:rPr>
        <w:t>user表</w:t>
      </w:r>
      <w:r w:rsidR="004542ED">
        <w:rPr>
          <w:rFonts w:hint="eastAsia"/>
        </w:rPr>
        <w:t>设计</w:t>
      </w:r>
      <w:bookmarkEnd w:id="39"/>
    </w:p>
    <w:p w14:paraId="258A7082" w14:textId="77777777" w:rsidR="00C61A64" w:rsidRDefault="008E0EC5" w:rsidP="008E0EC5">
      <w:r>
        <w:tab/>
      </w:r>
      <w:r>
        <w:rPr>
          <w:rFonts w:hint="eastAsia"/>
        </w:rPr>
        <w:t>用户注册时，系统会自动向表中插入数据。用户进行计划、完成待办、获得计划或待办成就、添加或删除好友时，表内数据会自动更新。</w:t>
      </w:r>
    </w:p>
    <w:p w14:paraId="7766FC23" w14:textId="761248FA" w:rsidR="00C61A64" w:rsidRDefault="008E0EC5" w:rsidP="00C61A64">
      <w:pPr>
        <w:ind w:firstLine="420"/>
      </w:pPr>
      <w:r>
        <w:rPr>
          <w:rFonts w:hint="eastAsia"/>
        </w:rPr>
        <w:t>user</w:t>
      </w:r>
      <w:r>
        <w:rPr>
          <w:rFonts w:hint="eastAsia"/>
        </w:rPr>
        <w:t>表的详细设计如表</w:t>
      </w:r>
      <w:r>
        <w:rPr>
          <w:rFonts w:hint="eastAsia"/>
        </w:rPr>
        <w:t>4</w:t>
      </w:r>
      <w:r>
        <w:t>-1</w:t>
      </w:r>
      <w:r>
        <w:rPr>
          <w:rFonts w:hint="eastAsia"/>
        </w:rPr>
        <w:t>所示</w:t>
      </w:r>
      <w:r w:rsidR="00C61A64">
        <w:rPr>
          <w:rFonts w:hint="eastAsia"/>
        </w:rPr>
        <w:t>。其中</w:t>
      </w:r>
      <w:r w:rsidR="00C61A64">
        <w:rPr>
          <w:rFonts w:hint="eastAsia"/>
        </w:rPr>
        <w:t>id</w:t>
      </w:r>
      <w:r w:rsidR="00C61A64">
        <w:rPr>
          <w:rFonts w:hint="eastAsia"/>
        </w:rPr>
        <w:t>为</w:t>
      </w:r>
      <w:proofErr w:type="gramStart"/>
      <w:r w:rsidR="00B239E2">
        <w:rPr>
          <w:rFonts w:hint="eastAsia"/>
        </w:rPr>
        <w:t>自增</w:t>
      </w:r>
      <w:r w:rsidR="00C61A64">
        <w:rPr>
          <w:rFonts w:hint="eastAsia"/>
        </w:rPr>
        <w:t>主键</w:t>
      </w:r>
      <w:proofErr w:type="gramEnd"/>
      <w:r w:rsidR="00C61A64">
        <w:rPr>
          <w:rFonts w:hint="eastAsia"/>
        </w:rPr>
        <w:t>；</w:t>
      </w:r>
      <w:proofErr w:type="spellStart"/>
      <w:r w:rsidR="00C61A64">
        <w:rPr>
          <w:rFonts w:hint="eastAsia"/>
        </w:rPr>
        <w:t>user_</w:t>
      </w:r>
      <w:r w:rsidR="00C61A64">
        <w:t>id</w:t>
      </w:r>
      <w:proofErr w:type="spellEnd"/>
      <w:r w:rsidR="00C61A64">
        <w:rPr>
          <w:rFonts w:hint="eastAsia"/>
        </w:rPr>
        <w:t>为系统自动生成的唯一</w:t>
      </w:r>
      <w:r w:rsidR="00C61A64">
        <w:rPr>
          <w:rFonts w:hint="eastAsia"/>
        </w:rPr>
        <w:t>id</w:t>
      </w:r>
      <w:r w:rsidR="00C61A64">
        <w:rPr>
          <w:rFonts w:hint="eastAsia"/>
        </w:rPr>
        <w:t>；</w:t>
      </w:r>
      <w:r w:rsidR="00C61A64">
        <w:rPr>
          <w:rFonts w:hint="eastAsia"/>
        </w:rPr>
        <w:t>name</w:t>
      </w:r>
      <w:r w:rsidR="00C61A64">
        <w:rPr>
          <w:rFonts w:hint="eastAsia"/>
        </w:rPr>
        <w:t>为用户昵称，且昵称之间不重复；</w:t>
      </w:r>
      <w:proofErr w:type="spellStart"/>
      <w:r w:rsidR="00C61A64">
        <w:rPr>
          <w:rFonts w:hint="eastAsia"/>
        </w:rPr>
        <w:t>todo_</w:t>
      </w:r>
      <w:r w:rsidR="00C61A64">
        <w:t>day</w:t>
      </w:r>
      <w:proofErr w:type="spellEnd"/>
      <w:r w:rsidR="00C61A64">
        <w:rPr>
          <w:rFonts w:hint="eastAsia"/>
        </w:rPr>
        <w:t>为用户累积完成全部待办天数，同一天内重复完成全部待办只计作</w:t>
      </w:r>
      <w:r w:rsidR="00C61A64">
        <w:rPr>
          <w:rFonts w:hint="eastAsia"/>
        </w:rPr>
        <w:t>1</w:t>
      </w:r>
      <w:r w:rsidR="00C61A64">
        <w:rPr>
          <w:rFonts w:hint="eastAsia"/>
        </w:rPr>
        <w:t>次；</w:t>
      </w:r>
      <w:proofErr w:type="spellStart"/>
      <w:r w:rsidR="00C61A64">
        <w:rPr>
          <w:rFonts w:hint="eastAsia"/>
        </w:rPr>
        <w:t>plan_</w:t>
      </w:r>
      <w:r w:rsidR="00C61A64">
        <w:t>time</w:t>
      </w:r>
      <w:proofErr w:type="spellEnd"/>
      <w:r w:rsidR="00C61A64">
        <w:rPr>
          <w:rFonts w:hint="eastAsia"/>
        </w:rPr>
        <w:t>为用户累积进行计划时长</w:t>
      </w:r>
      <w:r w:rsidR="00C61A64">
        <w:rPr>
          <w:rFonts w:hint="eastAsia"/>
        </w:rPr>
        <w:t>;friend</w:t>
      </w:r>
      <w:r w:rsidR="00C61A64">
        <w:rPr>
          <w:rFonts w:hint="eastAsia"/>
        </w:rPr>
        <w:t>为好友</w:t>
      </w:r>
      <w:proofErr w:type="spellStart"/>
      <w:r w:rsidR="00C61A64">
        <w:rPr>
          <w:rFonts w:hint="eastAsia"/>
        </w:rPr>
        <w:t>u</w:t>
      </w:r>
      <w:r w:rsidR="00C61A64">
        <w:t>ser_</w:t>
      </w:r>
      <w:r w:rsidR="00C61A64">
        <w:rPr>
          <w:rFonts w:hint="eastAsia"/>
        </w:rPr>
        <w:t>id</w:t>
      </w:r>
      <w:proofErr w:type="spellEnd"/>
      <w:r w:rsidR="00C61A64">
        <w:rPr>
          <w:rFonts w:hint="eastAsia"/>
        </w:rPr>
        <w:t>的合集，以“</w:t>
      </w:r>
      <w:r w:rsidR="00C61A64">
        <w:rPr>
          <w:rFonts w:hint="eastAsia"/>
        </w:rPr>
        <w:t>,</w:t>
      </w:r>
      <w:r w:rsidR="00C61A64">
        <w:rPr>
          <w:rFonts w:hint="eastAsia"/>
        </w:rPr>
        <w:t>”分隔，添加数据时列表内默认添加用户</w:t>
      </w:r>
      <w:r w:rsidR="00C61A64">
        <w:rPr>
          <w:rFonts w:hint="eastAsia"/>
        </w:rPr>
        <w:t>id</w:t>
      </w:r>
      <w:r w:rsidR="00C61A64">
        <w:rPr>
          <w:rFonts w:hint="eastAsia"/>
        </w:rPr>
        <w:t>；</w:t>
      </w:r>
      <w:proofErr w:type="spellStart"/>
      <w:r w:rsidR="00C61A64">
        <w:rPr>
          <w:rFonts w:hint="eastAsia"/>
        </w:rPr>
        <w:t>prize</w:t>
      </w:r>
      <w:r w:rsidR="00C61A64">
        <w:t>_plan</w:t>
      </w:r>
      <w:proofErr w:type="spellEnd"/>
      <w:r w:rsidR="00C61A64">
        <w:rPr>
          <w:rFonts w:hint="eastAsia"/>
        </w:rPr>
        <w:t>为获得计划成就所至标识，均为偶数；</w:t>
      </w:r>
      <w:proofErr w:type="spellStart"/>
      <w:r w:rsidR="00C61A64">
        <w:rPr>
          <w:rFonts w:hint="eastAsia"/>
        </w:rPr>
        <w:t>prize</w:t>
      </w:r>
      <w:r w:rsidR="00C61A64">
        <w:t>_todo</w:t>
      </w:r>
      <w:proofErr w:type="spellEnd"/>
      <w:r w:rsidR="00C61A64">
        <w:rPr>
          <w:rFonts w:hint="eastAsia"/>
        </w:rPr>
        <w:t>为获得待办成就所至标识，均为奇数。</w:t>
      </w:r>
    </w:p>
    <w:p w14:paraId="5AF886BB" w14:textId="77777777" w:rsidR="00C61A64" w:rsidRPr="008E0EC5" w:rsidRDefault="00C61A64" w:rsidP="00C61A64">
      <w:pPr>
        <w:ind w:firstLine="420"/>
        <w:rPr>
          <w:rFonts w:hint="eastAsia"/>
        </w:rPr>
      </w:pPr>
    </w:p>
    <w:p w14:paraId="0A787CEB" w14:textId="79CF9755" w:rsidR="00FF3325" w:rsidRDefault="00FF3325" w:rsidP="00FF3325">
      <w:pPr>
        <w:pStyle w:val="af9"/>
      </w:pPr>
      <w:r>
        <w:rPr>
          <w:rFonts w:hint="eastAsia"/>
        </w:rPr>
        <w:lastRenderedPageBreak/>
        <w:t>表</w:t>
      </w:r>
      <w:r>
        <w:t>4</w:t>
      </w:r>
      <w:r w:rsidRPr="00937CD9">
        <w:t xml:space="preserve">-1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736"/>
        <w:gridCol w:w="992"/>
        <w:gridCol w:w="1421"/>
        <w:gridCol w:w="1383"/>
      </w:tblGrid>
      <w:tr w:rsidR="00FF3325" w14:paraId="207C6019" w14:textId="77777777" w:rsidTr="008E0EC5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4B5D05E8" w14:textId="565C96F9" w:rsidR="00FF3325" w:rsidRDefault="00FF3325" w:rsidP="00FF3325">
            <w:pPr>
              <w:pStyle w:val="af9"/>
            </w:pPr>
            <w:r w:rsidRPr="002A65CC">
              <w:rPr>
                <w:rFonts w:hint="eastAsia"/>
              </w:rPr>
              <w:t>字段名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B87A82" w14:textId="059AD3A4" w:rsidR="00FF3325" w:rsidRDefault="00FF3325" w:rsidP="00FF3325">
            <w:pPr>
              <w:pStyle w:val="af9"/>
            </w:pPr>
            <w:r w:rsidRPr="002A65CC">
              <w:rPr>
                <w:rFonts w:hint="eastAsia"/>
              </w:rPr>
              <w:t>数据类型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0B647" w14:textId="23C4C661" w:rsidR="00FF3325" w:rsidRDefault="00FF3325" w:rsidP="00FF3325">
            <w:pPr>
              <w:pStyle w:val="af9"/>
            </w:pPr>
            <w:r w:rsidRPr="002A65CC">
              <w:rPr>
                <w:rFonts w:hint="eastAsia"/>
              </w:rPr>
              <w:t>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9D8E99" w14:textId="150FBB3E" w:rsidR="00FF3325" w:rsidRDefault="00FF3325" w:rsidP="00FF3325">
            <w:pPr>
              <w:pStyle w:val="af9"/>
            </w:pPr>
            <w:r w:rsidRPr="002A65CC">
              <w:rPr>
                <w:rFonts w:hint="eastAsia"/>
              </w:rPr>
              <w:t>默认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2743E06" w14:textId="609CF0E1" w:rsidR="00FF3325" w:rsidRDefault="00FF3325" w:rsidP="00FF3325">
            <w:pPr>
              <w:pStyle w:val="af9"/>
            </w:pPr>
            <w:proofErr w:type="gramStart"/>
            <w:r w:rsidRPr="002A65CC">
              <w:rPr>
                <w:rFonts w:hint="eastAsia"/>
              </w:rPr>
              <w:t>主外键</w:t>
            </w:r>
            <w:proofErr w:type="gramEnd"/>
          </w:p>
        </w:tc>
      </w:tr>
      <w:tr w:rsidR="008E0EC5" w14:paraId="7DAB045A" w14:textId="77777777" w:rsidTr="008E0EC5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</w:tcPr>
          <w:p w14:paraId="5E7F527B" w14:textId="6C038109" w:rsidR="008E0EC5" w:rsidRDefault="008E0EC5" w:rsidP="008E0EC5">
            <w:pPr>
              <w:pStyle w:val="af9"/>
            </w:pPr>
            <w:r w:rsidRPr="009F01C3">
              <w:t>id</w:t>
            </w:r>
          </w:p>
        </w:tc>
        <w:tc>
          <w:tcPr>
            <w:tcW w:w="1736" w:type="dxa"/>
            <w:tcBorders>
              <w:top w:val="single" w:sz="4" w:space="0" w:color="auto"/>
            </w:tcBorders>
          </w:tcPr>
          <w:p w14:paraId="558C29C0" w14:textId="5D7A3785" w:rsidR="008E0EC5" w:rsidRDefault="008E0EC5" w:rsidP="008E0EC5">
            <w:pPr>
              <w:pStyle w:val="af9"/>
            </w:pPr>
            <w:r w:rsidRPr="009F01C3">
              <w:t>int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14:paraId="7D2A8842" w14:textId="6A140886" w:rsidR="008E0EC5" w:rsidRDefault="008E0EC5" w:rsidP="008E0EC5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tcBorders>
              <w:top w:val="single" w:sz="4" w:space="0" w:color="auto"/>
            </w:tcBorders>
            <w:vAlign w:val="center"/>
          </w:tcPr>
          <w:p w14:paraId="63BA4030" w14:textId="5A3D3FD4" w:rsidR="008E0EC5" w:rsidRDefault="008E0EC5" w:rsidP="008E0EC5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7B3D6726" w14:textId="44CB8F3C" w:rsidR="008E0EC5" w:rsidRDefault="008E0EC5" w:rsidP="008E0EC5">
            <w:pPr>
              <w:pStyle w:val="af9"/>
            </w:pPr>
            <w:r>
              <w:rPr>
                <w:rFonts w:hint="eastAsia"/>
              </w:rPr>
              <w:t>主键</w:t>
            </w:r>
          </w:p>
        </w:tc>
      </w:tr>
      <w:tr w:rsidR="008E0EC5" w14:paraId="0CE6E7CF" w14:textId="77777777" w:rsidTr="008E0EC5">
        <w:trPr>
          <w:trHeight w:val="374"/>
          <w:jc w:val="center"/>
        </w:trPr>
        <w:tc>
          <w:tcPr>
            <w:tcW w:w="1383" w:type="dxa"/>
          </w:tcPr>
          <w:p w14:paraId="24D2F219" w14:textId="34B0CFE5" w:rsidR="008E0EC5" w:rsidRDefault="008E0EC5" w:rsidP="008E0EC5">
            <w:pPr>
              <w:pStyle w:val="af9"/>
            </w:pPr>
            <w:proofErr w:type="spellStart"/>
            <w:r w:rsidRPr="009F01C3">
              <w:t>user_id</w:t>
            </w:r>
            <w:proofErr w:type="spellEnd"/>
          </w:p>
        </w:tc>
        <w:tc>
          <w:tcPr>
            <w:tcW w:w="1736" w:type="dxa"/>
          </w:tcPr>
          <w:p w14:paraId="4B9E773B" w14:textId="7E245137" w:rsidR="008E0EC5" w:rsidRDefault="008E0EC5" w:rsidP="008E0EC5">
            <w:pPr>
              <w:pStyle w:val="af9"/>
            </w:pPr>
            <w:proofErr w:type="gramStart"/>
            <w:r w:rsidRPr="009F01C3">
              <w:t>varchar(</w:t>
            </w:r>
            <w:proofErr w:type="gramEnd"/>
            <w:r w:rsidRPr="009F01C3">
              <w:t>20)</w:t>
            </w:r>
          </w:p>
        </w:tc>
        <w:tc>
          <w:tcPr>
            <w:tcW w:w="992" w:type="dxa"/>
            <w:vAlign w:val="center"/>
          </w:tcPr>
          <w:p w14:paraId="1950FD95" w14:textId="6591B80A" w:rsidR="008E0EC5" w:rsidRDefault="008E0EC5" w:rsidP="008E0EC5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vAlign w:val="center"/>
          </w:tcPr>
          <w:p w14:paraId="531D0D3A" w14:textId="2EE8E3C8" w:rsidR="008E0EC5" w:rsidRDefault="008E0EC5" w:rsidP="008E0EC5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1C914A95" w14:textId="5042BFB2" w:rsidR="008E0EC5" w:rsidRDefault="008E0EC5" w:rsidP="008E0EC5">
            <w:pPr>
              <w:pStyle w:val="af9"/>
            </w:pPr>
          </w:p>
        </w:tc>
      </w:tr>
      <w:tr w:rsidR="008E0EC5" w14:paraId="0A2F2C98" w14:textId="77777777" w:rsidTr="008E0EC5">
        <w:trPr>
          <w:trHeight w:val="374"/>
          <w:jc w:val="center"/>
        </w:trPr>
        <w:tc>
          <w:tcPr>
            <w:tcW w:w="1383" w:type="dxa"/>
          </w:tcPr>
          <w:p w14:paraId="40E16439" w14:textId="524CA0B1" w:rsidR="008E0EC5" w:rsidRDefault="008E0EC5" w:rsidP="008E0EC5">
            <w:pPr>
              <w:pStyle w:val="af9"/>
              <w:rPr>
                <w:rFonts w:hint="eastAsia"/>
              </w:rPr>
            </w:pPr>
            <w:r w:rsidRPr="009F01C3">
              <w:t>name</w:t>
            </w:r>
          </w:p>
        </w:tc>
        <w:tc>
          <w:tcPr>
            <w:tcW w:w="1736" w:type="dxa"/>
          </w:tcPr>
          <w:p w14:paraId="21CEBA7F" w14:textId="60BD8DED" w:rsidR="008E0EC5" w:rsidRDefault="008E0EC5" w:rsidP="008E0EC5">
            <w:pPr>
              <w:pStyle w:val="af9"/>
              <w:rPr>
                <w:rFonts w:hint="eastAsia"/>
              </w:rPr>
            </w:pPr>
            <w:proofErr w:type="gramStart"/>
            <w:r w:rsidRPr="009F01C3">
              <w:t>varchar(</w:t>
            </w:r>
            <w:proofErr w:type="gramEnd"/>
            <w:r w:rsidRPr="009F01C3">
              <w:t>50)</w:t>
            </w:r>
          </w:p>
        </w:tc>
        <w:tc>
          <w:tcPr>
            <w:tcW w:w="992" w:type="dxa"/>
            <w:vAlign w:val="center"/>
          </w:tcPr>
          <w:p w14:paraId="12D5612C" w14:textId="521F0D8F" w:rsidR="008E0EC5" w:rsidRDefault="008E0EC5" w:rsidP="008E0EC5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vAlign w:val="center"/>
          </w:tcPr>
          <w:p w14:paraId="1EFD8FF5" w14:textId="43FAA7F3" w:rsidR="008E0EC5" w:rsidRDefault="008E0EC5" w:rsidP="008E0EC5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00885B9C" w14:textId="77777777" w:rsidR="008E0EC5" w:rsidRDefault="008E0EC5" w:rsidP="008E0EC5">
            <w:pPr>
              <w:pStyle w:val="af9"/>
              <w:rPr>
                <w:rFonts w:hint="eastAsia"/>
              </w:rPr>
            </w:pPr>
          </w:p>
        </w:tc>
      </w:tr>
      <w:tr w:rsidR="008E0EC5" w14:paraId="4C937DEF" w14:textId="77777777" w:rsidTr="008E0EC5">
        <w:trPr>
          <w:trHeight w:val="374"/>
          <w:jc w:val="center"/>
        </w:trPr>
        <w:tc>
          <w:tcPr>
            <w:tcW w:w="1383" w:type="dxa"/>
          </w:tcPr>
          <w:p w14:paraId="75F7F29A" w14:textId="62FA9EF4" w:rsidR="008E0EC5" w:rsidRDefault="008E0EC5" w:rsidP="008E0EC5">
            <w:pPr>
              <w:pStyle w:val="af9"/>
              <w:rPr>
                <w:rFonts w:hint="eastAsia"/>
              </w:rPr>
            </w:pPr>
            <w:proofErr w:type="spellStart"/>
            <w:r w:rsidRPr="009F01C3">
              <w:t>todo_day</w:t>
            </w:r>
            <w:proofErr w:type="spellEnd"/>
          </w:p>
        </w:tc>
        <w:tc>
          <w:tcPr>
            <w:tcW w:w="1736" w:type="dxa"/>
          </w:tcPr>
          <w:p w14:paraId="4422F59B" w14:textId="43B0D906" w:rsidR="008E0EC5" w:rsidRDefault="008E0EC5" w:rsidP="008E0EC5">
            <w:pPr>
              <w:pStyle w:val="af9"/>
              <w:rPr>
                <w:rFonts w:hint="eastAsia"/>
              </w:rPr>
            </w:pPr>
            <w:r w:rsidRPr="009F01C3">
              <w:t>int</w:t>
            </w:r>
          </w:p>
        </w:tc>
        <w:tc>
          <w:tcPr>
            <w:tcW w:w="992" w:type="dxa"/>
            <w:vAlign w:val="center"/>
          </w:tcPr>
          <w:p w14:paraId="0C35184C" w14:textId="0C581852" w:rsidR="008E0EC5" w:rsidRDefault="008E0EC5" w:rsidP="008E0EC5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vAlign w:val="center"/>
          </w:tcPr>
          <w:p w14:paraId="6BF1DF0B" w14:textId="7B99FC52" w:rsidR="008E0EC5" w:rsidRDefault="008E0EC5" w:rsidP="008E0EC5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3906951E" w14:textId="77777777" w:rsidR="008E0EC5" w:rsidRDefault="008E0EC5" w:rsidP="008E0EC5">
            <w:pPr>
              <w:pStyle w:val="af9"/>
              <w:rPr>
                <w:rFonts w:hint="eastAsia"/>
              </w:rPr>
            </w:pPr>
          </w:p>
        </w:tc>
      </w:tr>
      <w:tr w:rsidR="008E0EC5" w14:paraId="2AD134B1" w14:textId="77777777" w:rsidTr="008E0EC5">
        <w:trPr>
          <w:trHeight w:val="374"/>
          <w:jc w:val="center"/>
        </w:trPr>
        <w:tc>
          <w:tcPr>
            <w:tcW w:w="1383" w:type="dxa"/>
          </w:tcPr>
          <w:p w14:paraId="091DC61E" w14:textId="7282819C" w:rsidR="008E0EC5" w:rsidRDefault="008E0EC5" w:rsidP="008E0EC5">
            <w:pPr>
              <w:pStyle w:val="af9"/>
              <w:rPr>
                <w:rFonts w:hint="eastAsia"/>
              </w:rPr>
            </w:pPr>
            <w:proofErr w:type="spellStart"/>
            <w:r w:rsidRPr="009F01C3">
              <w:t>plan_time</w:t>
            </w:r>
            <w:proofErr w:type="spellEnd"/>
          </w:p>
        </w:tc>
        <w:tc>
          <w:tcPr>
            <w:tcW w:w="1736" w:type="dxa"/>
          </w:tcPr>
          <w:p w14:paraId="5646252B" w14:textId="13B333FD" w:rsidR="008E0EC5" w:rsidRDefault="008E0EC5" w:rsidP="008E0EC5">
            <w:pPr>
              <w:pStyle w:val="af9"/>
              <w:rPr>
                <w:rFonts w:hint="eastAsia"/>
              </w:rPr>
            </w:pPr>
            <w:proofErr w:type="gramStart"/>
            <w:r w:rsidRPr="009F01C3">
              <w:t>varchar(</w:t>
            </w:r>
            <w:proofErr w:type="gramEnd"/>
            <w:r w:rsidRPr="009F01C3">
              <w:t>200)</w:t>
            </w:r>
          </w:p>
        </w:tc>
        <w:tc>
          <w:tcPr>
            <w:tcW w:w="992" w:type="dxa"/>
            <w:vAlign w:val="center"/>
          </w:tcPr>
          <w:p w14:paraId="5C0CCC45" w14:textId="0C2318B7" w:rsidR="008E0EC5" w:rsidRDefault="008E0EC5" w:rsidP="008E0EC5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vAlign w:val="center"/>
          </w:tcPr>
          <w:p w14:paraId="72055140" w14:textId="55F969F1" w:rsidR="008E0EC5" w:rsidRDefault="008E0EC5" w:rsidP="008E0EC5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0m</w:t>
            </w:r>
          </w:p>
        </w:tc>
        <w:tc>
          <w:tcPr>
            <w:tcW w:w="1383" w:type="dxa"/>
            <w:vAlign w:val="center"/>
          </w:tcPr>
          <w:p w14:paraId="510AEA74" w14:textId="77777777" w:rsidR="008E0EC5" w:rsidRDefault="008E0EC5" w:rsidP="008E0EC5">
            <w:pPr>
              <w:pStyle w:val="af9"/>
              <w:rPr>
                <w:rFonts w:hint="eastAsia"/>
              </w:rPr>
            </w:pPr>
          </w:p>
        </w:tc>
      </w:tr>
      <w:tr w:rsidR="008E0EC5" w14:paraId="7AA93F5E" w14:textId="77777777" w:rsidTr="008E0EC5">
        <w:trPr>
          <w:trHeight w:val="374"/>
          <w:jc w:val="center"/>
        </w:trPr>
        <w:tc>
          <w:tcPr>
            <w:tcW w:w="1383" w:type="dxa"/>
          </w:tcPr>
          <w:p w14:paraId="2B2E9008" w14:textId="5CDE1D31" w:rsidR="008E0EC5" w:rsidRDefault="008E0EC5" w:rsidP="008E0EC5">
            <w:pPr>
              <w:pStyle w:val="af9"/>
              <w:rPr>
                <w:rFonts w:hint="eastAsia"/>
              </w:rPr>
            </w:pPr>
            <w:r w:rsidRPr="009F01C3">
              <w:t>friend</w:t>
            </w:r>
          </w:p>
        </w:tc>
        <w:tc>
          <w:tcPr>
            <w:tcW w:w="1736" w:type="dxa"/>
          </w:tcPr>
          <w:p w14:paraId="34583A94" w14:textId="5012C80D" w:rsidR="008E0EC5" w:rsidRDefault="008E0EC5" w:rsidP="008E0EC5">
            <w:pPr>
              <w:pStyle w:val="af9"/>
              <w:rPr>
                <w:rFonts w:hint="eastAsia"/>
              </w:rPr>
            </w:pPr>
            <w:proofErr w:type="gramStart"/>
            <w:r w:rsidRPr="009F01C3">
              <w:t>varchar(</w:t>
            </w:r>
            <w:proofErr w:type="gramEnd"/>
            <w:r w:rsidRPr="009F01C3">
              <w:t>2000)</w:t>
            </w:r>
          </w:p>
        </w:tc>
        <w:tc>
          <w:tcPr>
            <w:tcW w:w="992" w:type="dxa"/>
            <w:vAlign w:val="center"/>
          </w:tcPr>
          <w:p w14:paraId="37CC1808" w14:textId="3977CC58" w:rsidR="008E0EC5" w:rsidRDefault="008E0EC5" w:rsidP="008E0EC5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vAlign w:val="center"/>
          </w:tcPr>
          <w:p w14:paraId="2BC2C3B3" w14:textId="11B1E425" w:rsidR="008E0EC5" w:rsidRDefault="008E0EC5" w:rsidP="008E0EC5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69DA66DE" w14:textId="77777777" w:rsidR="008E0EC5" w:rsidRDefault="008E0EC5" w:rsidP="008E0EC5">
            <w:pPr>
              <w:pStyle w:val="af9"/>
              <w:rPr>
                <w:rFonts w:hint="eastAsia"/>
              </w:rPr>
            </w:pPr>
          </w:p>
        </w:tc>
      </w:tr>
      <w:tr w:rsidR="008E0EC5" w14:paraId="07568811" w14:textId="77777777" w:rsidTr="008E0EC5">
        <w:trPr>
          <w:trHeight w:val="374"/>
          <w:jc w:val="center"/>
        </w:trPr>
        <w:tc>
          <w:tcPr>
            <w:tcW w:w="1383" w:type="dxa"/>
          </w:tcPr>
          <w:p w14:paraId="19056883" w14:textId="7B918019" w:rsidR="008E0EC5" w:rsidRDefault="008E0EC5" w:rsidP="008E0EC5">
            <w:pPr>
              <w:pStyle w:val="af9"/>
              <w:rPr>
                <w:rFonts w:hint="eastAsia"/>
              </w:rPr>
            </w:pPr>
            <w:proofErr w:type="spellStart"/>
            <w:r w:rsidRPr="009F01C3">
              <w:t>prize_plan</w:t>
            </w:r>
            <w:proofErr w:type="spellEnd"/>
          </w:p>
        </w:tc>
        <w:tc>
          <w:tcPr>
            <w:tcW w:w="1736" w:type="dxa"/>
          </w:tcPr>
          <w:p w14:paraId="7F872215" w14:textId="17EC3612" w:rsidR="008E0EC5" w:rsidRDefault="008E0EC5" w:rsidP="008E0EC5">
            <w:pPr>
              <w:pStyle w:val="af9"/>
              <w:rPr>
                <w:rFonts w:hint="eastAsia"/>
              </w:rPr>
            </w:pPr>
            <w:r w:rsidRPr="009F01C3">
              <w:t>int</w:t>
            </w:r>
          </w:p>
        </w:tc>
        <w:tc>
          <w:tcPr>
            <w:tcW w:w="992" w:type="dxa"/>
            <w:vAlign w:val="center"/>
          </w:tcPr>
          <w:p w14:paraId="7E337E2E" w14:textId="3B824C53" w:rsidR="008E0EC5" w:rsidRDefault="008E0EC5" w:rsidP="008E0EC5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vAlign w:val="center"/>
          </w:tcPr>
          <w:p w14:paraId="187CA2F9" w14:textId="3A807EA8" w:rsidR="008E0EC5" w:rsidRDefault="008E0EC5" w:rsidP="008E0EC5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0084F278" w14:textId="77777777" w:rsidR="008E0EC5" w:rsidRDefault="008E0EC5" w:rsidP="008E0EC5">
            <w:pPr>
              <w:pStyle w:val="af9"/>
              <w:rPr>
                <w:rFonts w:hint="eastAsia"/>
              </w:rPr>
            </w:pPr>
          </w:p>
        </w:tc>
      </w:tr>
      <w:tr w:rsidR="008E0EC5" w14:paraId="63C5A49E" w14:textId="77777777" w:rsidTr="008E0EC5">
        <w:trPr>
          <w:trHeight w:val="374"/>
          <w:jc w:val="center"/>
        </w:trPr>
        <w:tc>
          <w:tcPr>
            <w:tcW w:w="1383" w:type="dxa"/>
          </w:tcPr>
          <w:p w14:paraId="1157B416" w14:textId="5BE31519" w:rsidR="008E0EC5" w:rsidRDefault="008E0EC5" w:rsidP="008E0EC5">
            <w:pPr>
              <w:pStyle w:val="af9"/>
            </w:pPr>
            <w:proofErr w:type="spellStart"/>
            <w:r w:rsidRPr="009F01C3">
              <w:t>prize_todo</w:t>
            </w:r>
            <w:proofErr w:type="spellEnd"/>
          </w:p>
        </w:tc>
        <w:tc>
          <w:tcPr>
            <w:tcW w:w="1736" w:type="dxa"/>
          </w:tcPr>
          <w:p w14:paraId="6CA47932" w14:textId="31AD41A4" w:rsidR="008E0EC5" w:rsidRDefault="008E0EC5" w:rsidP="008E0EC5">
            <w:pPr>
              <w:pStyle w:val="af9"/>
            </w:pPr>
            <w:r w:rsidRPr="009F01C3">
              <w:t>int</w:t>
            </w:r>
          </w:p>
        </w:tc>
        <w:tc>
          <w:tcPr>
            <w:tcW w:w="992" w:type="dxa"/>
            <w:vAlign w:val="center"/>
          </w:tcPr>
          <w:p w14:paraId="7CCA5EC2" w14:textId="516BCC6C" w:rsidR="008E0EC5" w:rsidRDefault="008E0EC5" w:rsidP="008E0EC5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  <w:vAlign w:val="center"/>
          </w:tcPr>
          <w:p w14:paraId="7AA23262" w14:textId="35BB6F0E" w:rsidR="008E0EC5" w:rsidRDefault="008E0EC5" w:rsidP="008E0EC5">
            <w:pPr>
              <w:pStyle w:val="af9"/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383" w:type="dxa"/>
            <w:vAlign w:val="center"/>
          </w:tcPr>
          <w:p w14:paraId="3B73C7D2" w14:textId="2BC0F3C5" w:rsidR="008E0EC5" w:rsidRDefault="008E0EC5" w:rsidP="008E0EC5">
            <w:pPr>
              <w:pStyle w:val="af9"/>
            </w:pPr>
          </w:p>
        </w:tc>
      </w:tr>
    </w:tbl>
    <w:p w14:paraId="1F473993" w14:textId="77777777" w:rsidR="00FF3325" w:rsidRPr="00FF3325" w:rsidRDefault="00FF3325" w:rsidP="00C61A64">
      <w:pPr>
        <w:rPr>
          <w:rFonts w:hint="eastAsia"/>
        </w:rPr>
      </w:pPr>
    </w:p>
    <w:p w14:paraId="42BC7C1C" w14:textId="3BBD5A5B" w:rsidR="00C207ED" w:rsidRDefault="00C207ED" w:rsidP="00C207ED">
      <w:pPr>
        <w:pStyle w:val="32"/>
        <w:spacing w:before="156"/>
      </w:pPr>
      <w:bookmarkStart w:id="40" w:name="_Toc41877491"/>
      <w:r>
        <w:t>4.4.3 note</w:t>
      </w:r>
      <w:r>
        <w:rPr>
          <w:rFonts w:hint="eastAsia"/>
        </w:rPr>
        <w:t>表</w:t>
      </w:r>
      <w:r w:rsidR="004542ED">
        <w:rPr>
          <w:rFonts w:hint="eastAsia"/>
        </w:rPr>
        <w:t>设计</w:t>
      </w:r>
      <w:bookmarkEnd w:id="40"/>
    </w:p>
    <w:p w14:paraId="64AC0797" w14:textId="77777777" w:rsidR="00C61A64" w:rsidRDefault="00C61A64" w:rsidP="00C61A64">
      <w:pPr>
        <w:ind w:firstLine="420"/>
      </w:pPr>
      <w:r>
        <w:rPr>
          <w:rFonts w:hint="eastAsia"/>
        </w:rPr>
        <w:t>用户创建备忘录时，系统会自动向表中插入数据。用户修改、删除备忘录时，表内数据会自动更新。</w:t>
      </w:r>
    </w:p>
    <w:p w14:paraId="41EAE460" w14:textId="247642B2" w:rsidR="00C61A64" w:rsidRDefault="00C61A64" w:rsidP="00C61A64">
      <w:pPr>
        <w:ind w:firstLine="420"/>
      </w:pPr>
      <w:r>
        <w:rPr>
          <w:rFonts w:hint="eastAsia"/>
        </w:rPr>
        <w:t>note</w:t>
      </w:r>
      <w:r>
        <w:rPr>
          <w:rFonts w:hint="eastAsia"/>
        </w:rPr>
        <w:t>表的详细设计如表</w:t>
      </w:r>
      <w:r>
        <w:rPr>
          <w:rFonts w:hint="eastAsia"/>
        </w:rPr>
        <w:t>4</w:t>
      </w:r>
      <w:r>
        <w:t>-2</w:t>
      </w:r>
      <w:r>
        <w:rPr>
          <w:rFonts w:hint="eastAsia"/>
        </w:rPr>
        <w:t>所示。其中</w:t>
      </w:r>
      <w:proofErr w:type="spellStart"/>
      <w:r w:rsidR="00B239E2">
        <w:rPr>
          <w:rFonts w:hint="eastAsia"/>
        </w:rPr>
        <w:t>note</w:t>
      </w:r>
      <w:r w:rsidR="00B239E2">
        <w:t>_id</w:t>
      </w:r>
      <w:proofErr w:type="spellEnd"/>
      <w:r w:rsidR="00B239E2">
        <w:rPr>
          <w:rFonts w:hint="eastAsia"/>
        </w:rPr>
        <w:t>为</w:t>
      </w:r>
      <w:proofErr w:type="gramStart"/>
      <w:r w:rsidR="00B239E2">
        <w:rPr>
          <w:rFonts w:hint="eastAsia"/>
        </w:rPr>
        <w:t>自增</w:t>
      </w:r>
      <w:r>
        <w:rPr>
          <w:rFonts w:hint="eastAsia"/>
        </w:rPr>
        <w:t>主键</w:t>
      </w:r>
      <w:proofErr w:type="gramEnd"/>
      <w:r>
        <w:rPr>
          <w:rFonts w:hint="eastAsia"/>
        </w:rPr>
        <w:t>；</w:t>
      </w:r>
      <w:proofErr w:type="spellStart"/>
      <w:r>
        <w:rPr>
          <w:rFonts w:hint="eastAsia"/>
        </w:rPr>
        <w:t>user_</w:t>
      </w:r>
      <w:r>
        <w:t>id</w:t>
      </w:r>
      <w:proofErr w:type="spellEnd"/>
      <w:r w:rsidR="00B239E2">
        <w:rPr>
          <w:rFonts w:hint="eastAsia"/>
        </w:rPr>
        <w:t>表示该备忘录所属，该字段与</w:t>
      </w:r>
      <w:r w:rsidR="00B239E2">
        <w:rPr>
          <w:rFonts w:hint="eastAsia"/>
        </w:rPr>
        <w:t>user</w:t>
      </w:r>
      <w:r w:rsidR="00B239E2">
        <w:rPr>
          <w:rFonts w:hint="eastAsia"/>
        </w:rPr>
        <w:t>中的</w:t>
      </w:r>
      <w:proofErr w:type="spellStart"/>
      <w:r w:rsidR="00B239E2">
        <w:rPr>
          <w:rFonts w:hint="eastAsia"/>
        </w:rPr>
        <w:t>user_id</w:t>
      </w:r>
      <w:proofErr w:type="spellEnd"/>
      <w:r w:rsidR="00B239E2">
        <w:rPr>
          <w:rFonts w:hint="eastAsia"/>
        </w:rPr>
        <w:t>字段完全一致</w:t>
      </w:r>
      <w:r>
        <w:rPr>
          <w:rFonts w:hint="eastAsia"/>
        </w:rPr>
        <w:t>；</w:t>
      </w:r>
      <w:r w:rsidR="00B239E2">
        <w:rPr>
          <w:rFonts w:hint="eastAsia"/>
        </w:rPr>
        <w:t>title</w:t>
      </w:r>
      <w:r w:rsidR="00B239E2">
        <w:rPr>
          <w:rFonts w:hint="eastAsia"/>
        </w:rPr>
        <w:t>为任意备忘录标题</w:t>
      </w:r>
      <w:r>
        <w:rPr>
          <w:rFonts w:hint="eastAsia"/>
        </w:rPr>
        <w:t>；</w:t>
      </w:r>
      <w:r w:rsidR="00B239E2">
        <w:rPr>
          <w:rFonts w:hint="eastAsia"/>
        </w:rPr>
        <w:t>content</w:t>
      </w:r>
      <w:r w:rsidR="00B239E2">
        <w:rPr>
          <w:rFonts w:hint="eastAsia"/>
        </w:rPr>
        <w:t>为任意备忘录内容；</w:t>
      </w:r>
      <w:r w:rsidR="00B239E2">
        <w:rPr>
          <w:rFonts w:hint="eastAsia"/>
        </w:rPr>
        <w:t>place</w:t>
      </w:r>
      <w:r w:rsidR="00B239E2">
        <w:rPr>
          <w:rFonts w:hint="eastAsia"/>
        </w:rPr>
        <w:t>为备忘录地点；</w:t>
      </w:r>
      <w:r w:rsidR="00B239E2">
        <w:rPr>
          <w:rFonts w:hint="eastAsia"/>
        </w:rPr>
        <w:t>date</w:t>
      </w:r>
      <w:r w:rsidR="00B239E2">
        <w:rPr>
          <w:rFonts w:hint="eastAsia"/>
        </w:rPr>
        <w:t>为备忘录截止日期；</w:t>
      </w:r>
      <w:r w:rsidR="00B239E2">
        <w:rPr>
          <w:rFonts w:hint="eastAsia"/>
        </w:rPr>
        <w:t>time</w:t>
      </w:r>
      <w:r w:rsidR="00B239E2">
        <w:rPr>
          <w:rFonts w:hint="eastAsia"/>
        </w:rPr>
        <w:t>为备忘录截止时间</w:t>
      </w:r>
      <w:r>
        <w:rPr>
          <w:rFonts w:hint="eastAsia"/>
        </w:rPr>
        <w:t>。</w:t>
      </w:r>
    </w:p>
    <w:p w14:paraId="34852BB0" w14:textId="77777777" w:rsidR="00C61A64" w:rsidRPr="00C61A64" w:rsidRDefault="00C61A64" w:rsidP="00C61A64">
      <w:pPr>
        <w:rPr>
          <w:rFonts w:hint="eastAsia"/>
        </w:rPr>
      </w:pPr>
    </w:p>
    <w:p w14:paraId="7897A9FB" w14:textId="636AC118" w:rsidR="00FF3325" w:rsidRDefault="00FF3325" w:rsidP="00FF3325">
      <w:pPr>
        <w:pStyle w:val="af9"/>
      </w:pPr>
      <w:r>
        <w:rPr>
          <w:rFonts w:hint="eastAsia"/>
        </w:rPr>
        <w:t>表</w:t>
      </w:r>
      <w:r>
        <w:t>4</w:t>
      </w:r>
      <w:r w:rsidRPr="00937CD9">
        <w:t>-</w:t>
      </w:r>
      <w:r w:rsidR="004542ED">
        <w:t xml:space="preserve">2 </w:t>
      </w:r>
      <w:r w:rsidR="004542ED">
        <w:rPr>
          <w:rFonts w:hint="eastAsia"/>
        </w:rPr>
        <w:t>note</w:t>
      </w:r>
      <w:r>
        <w:rPr>
          <w:rFonts w:hint="eastAsia"/>
        </w:rPr>
        <w:t>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736"/>
        <w:gridCol w:w="1030"/>
        <w:gridCol w:w="1383"/>
        <w:gridCol w:w="1383"/>
      </w:tblGrid>
      <w:tr w:rsidR="00FF3325" w14:paraId="1E168BE3" w14:textId="77777777" w:rsidTr="008E0EC5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D610921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字段名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81613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数据类型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639DB5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空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A61B8B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默认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07B87D4" w14:textId="77777777" w:rsidR="00FF3325" w:rsidRDefault="00FF3325" w:rsidP="008E0EC5">
            <w:pPr>
              <w:pStyle w:val="af9"/>
            </w:pPr>
            <w:proofErr w:type="gramStart"/>
            <w:r w:rsidRPr="002A65CC">
              <w:rPr>
                <w:rFonts w:hint="eastAsia"/>
              </w:rPr>
              <w:t>主外键</w:t>
            </w:r>
            <w:proofErr w:type="gramEnd"/>
          </w:p>
        </w:tc>
      </w:tr>
      <w:tr w:rsidR="00C61A64" w14:paraId="337D9C18" w14:textId="77777777" w:rsidTr="009F4378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</w:tcPr>
          <w:p w14:paraId="62013BF6" w14:textId="1A108EF6" w:rsidR="00C61A64" w:rsidRDefault="00C61A64" w:rsidP="00C61A64">
            <w:pPr>
              <w:pStyle w:val="af9"/>
            </w:pPr>
            <w:proofErr w:type="spellStart"/>
            <w:r>
              <w:rPr>
                <w:rFonts w:hint="eastAsia"/>
              </w:rPr>
              <w:t>note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</w:tcBorders>
          </w:tcPr>
          <w:p w14:paraId="6466300F" w14:textId="084925F3" w:rsidR="00C61A64" w:rsidRDefault="00C61A64" w:rsidP="00C61A64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center"/>
          </w:tcPr>
          <w:p w14:paraId="3F4E8FF5" w14:textId="77777777" w:rsidR="00C61A64" w:rsidRDefault="00C61A64" w:rsidP="00C61A64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43F5820B" w14:textId="77777777" w:rsidR="00C61A64" w:rsidRDefault="00C61A64" w:rsidP="00C61A64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3C8ACA3F" w14:textId="77777777" w:rsidR="00C61A64" w:rsidRDefault="00C61A64" w:rsidP="00C61A64">
            <w:pPr>
              <w:pStyle w:val="af9"/>
            </w:pPr>
            <w:r>
              <w:rPr>
                <w:rFonts w:hint="eastAsia"/>
              </w:rPr>
              <w:t>主键</w:t>
            </w:r>
          </w:p>
        </w:tc>
      </w:tr>
      <w:tr w:rsidR="00C61A64" w14:paraId="79A61E36" w14:textId="77777777" w:rsidTr="009F4378">
        <w:trPr>
          <w:trHeight w:val="374"/>
          <w:jc w:val="center"/>
        </w:trPr>
        <w:tc>
          <w:tcPr>
            <w:tcW w:w="1383" w:type="dxa"/>
          </w:tcPr>
          <w:p w14:paraId="74DA09F3" w14:textId="79417FB0" w:rsidR="00C61A64" w:rsidRDefault="00C61A64" w:rsidP="00C61A64">
            <w:pPr>
              <w:pStyle w:val="af9"/>
            </w:pPr>
            <w:proofErr w:type="spellStart"/>
            <w:r>
              <w:t>user_id</w:t>
            </w:r>
            <w:proofErr w:type="spellEnd"/>
          </w:p>
        </w:tc>
        <w:tc>
          <w:tcPr>
            <w:tcW w:w="1736" w:type="dxa"/>
          </w:tcPr>
          <w:p w14:paraId="6BBCA92F" w14:textId="60CC8DC7" w:rsidR="00C61A64" w:rsidRDefault="00C61A64" w:rsidP="00C61A64">
            <w:pPr>
              <w:pStyle w:val="af9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030" w:type="dxa"/>
            <w:vAlign w:val="center"/>
          </w:tcPr>
          <w:p w14:paraId="3FB35E4B" w14:textId="77777777" w:rsidR="00C61A64" w:rsidRDefault="00C61A64" w:rsidP="00C61A64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5F354494" w14:textId="77777777" w:rsidR="00C61A64" w:rsidRDefault="00C61A64" w:rsidP="00C61A64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1994B9BC" w14:textId="77777777" w:rsidR="00C61A64" w:rsidRDefault="00C61A64" w:rsidP="00C61A64">
            <w:pPr>
              <w:pStyle w:val="af9"/>
            </w:pPr>
          </w:p>
        </w:tc>
      </w:tr>
      <w:tr w:rsidR="00C61A64" w14:paraId="285292FD" w14:textId="77777777" w:rsidTr="009F4378">
        <w:trPr>
          <w:trHeight w:val="374"/>
          <w:jc w:val="center"/>
        </w:trPr>
        <w:tc>
          <w:tcPr>
            <w:tcW w:w="1383" w:type="dxa"/>
          </w:tcPr>
          <w:p w14:paraId="74E1F14E" w14:textId="2267FB76" w:rsidR="00C61A64" w:rsidRDefault="00C61A64" w:rsidP="00C61A64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736" w:type="dxa"/>
          </w:tcPr>
          <w:p w14:paraId="1AF32890" w14:textId="0A26B47D" w:rsidR="00C61A64" w:rsidRDefault="00C61A64" w:rsidP="00C61A64">
            <w:pPr>
              <w:pStyle w:val="af9"/>
              <w:rPr>
                <w:rFonts w:hint="eastAsia"/>
              </w:rPr>
            </w:pPr>
            <w:proofErr w:type="gramStart"/>
            <w:r w:rsidRPr="00267095">
              <w:t>varchar(</w:t>
            </w:r>
            <w:proofErr w:type="gramEnd"/>
            <w:r>
              <w:t>100</w:t>
            </w:r>
            <w:r w:rsidRPr="00267095">
              <w:t>)</w:t>
            </w:r>
          </w:p>
        </w:tc>
        <w:tc>
          <w:tcPr>
            <w:tcW w:w="1030" w:type="dxa"/>
            <w:vAlign w:val="center"/>
          </w:tcPr>
          <w:p w14:paraId="7D67CD16" w14:textId="77777777" w:rsidR="00C61A64" w:rsidRDefault="00C61A64" w:rsidP="00C61A64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1233CEB7" w14:textId="77777777" w:rsidR="00C61A64" w:rsidRDefault="00C61A64" w:rsidP="00C61A64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688DF08F" w14:textId="77777777" w:rsidR="00C61A64" w:rsidRDefault="00C61A64" w:rsidP="00C61A64">
            <w:pPr>
              <w:pStyle w:val="af9"/>
              <w:rPr>
                <w:rFonts w:hint="eastAsia"/>
              </w:rPr>
            </w:pPr>
          </w:p>
        </w:tc>
      </w:tr>
      <w:tr w:rsidR="00C61A64" w14:paraId="16072F6C" w14:textId="77777777" w:rsidTr="009F4378">
        <w:trPr>
          <w:trHeight w:val="374"/>
          <w:jc w:val="center"/>
        </w:trPr>
        <w:tc>
          <w:tcPr>
            <w:tcW w:w="1383" w:type="dxa"/>
          </w:tcPr>
          <w:p w14:paraId="02DDC31D" w14:textId="09E6D1FE" w:rsidR="00C61A64" w:rsidRDefault="00C61A64" w:rsidP="00C61A64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736" w:type="dxa"/>
          </w:tcPr>
          <w:p w14:paraId="1092E2CA" w14:textId="7712A1B0" w:rsidR="00C61A64" w:rsidRDefault="00C61A64" w:rsidP="00C61A64">
            <w:pPr>
              <w:pStyle w:val="af9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400)</w:t>
            </w:r>
          </w:p>
        </w:tc>
        <w:tc>
          <w:tcPr>
            <w:tcW w:w="1030" w:type="dxa"/>
            <w:vAlign w:val="center"/>
          </w:tcPr>
          <w:p w14:paraId="6E131C26" w14:textId="77777777" w:rsidR="00C61A64" w:rsidRDefault="00C61A64" w:rsidP="00C61A64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6E2BDA8F" w14:textId="77777777" w:rsidR="00C61A64" w:rsidRDefault="00C61A64" w:rsidP="00C61A64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236C8A6D" w14:textId="77777777" w:rsidR="00C61A64" w:rsidRDefault="00C61A64" w:rsidP="00C61A64">
            <w:pPr>
              <w:pStyle w:val="af9"/>
              <w:rPr>
                <w:rFonts w:hint="eastAsia"/>
              </w:rPr>
            </w:pPr>
          </w:p>
        </w:tc>
      </w:tr>
      <w:tr w:rsidR="00C61A64" w14:paraId="0D184D11" w14:textId="77777777" w:rsidTr="009F4378">
        <w:trPr>
          <w:trHeight w:val="374"/>
          <w:jc w:val="center"/>
        </w:trPr>
        <w:tc>
          <w:tcPr>
            <w:tcW w:w="1383" w:type="dxa"/>
          </w:tcPr>
          <w:p w14:paraId="2CB30213" w14:textId="20D1C16B" w:rsidR="00C61A64" w:rsidRDefault="00C61A64" w:rsidP="00C61A64">
            <w:pPr>
              <w:pStyle w:val="af9"/>
              <w:rPr>
                <w:rFonts w:hint="eastAsia"/>
              </w:rPr>
            </w:pPr>
            <w:r>
              <w:t>place</w:t>
            </w:r>
          </w:p>
        </w:tc>
        <w:tc>
          <w:tcPr>
            <w:tcW w:w="1736" w:type="dxa"/>
          </w:tcPr>
          <w:p w14:paraId="6A636373" w14:textId="29F5EFAD" w:rsidR="00C61A64" w:rsidRDefault="00C61A64" w:rsidP="00C61A64">
            <w:pPr>
              <w:pStyle w:val="af9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030" w:type="dxa"/>
            <w:vAlign w:val="center"/>
          </w:tcPr>
          <w:p w14:paraId="01EB16BC" w14:textId="77777777" w:rsidR="00C61A64" w:rsidRDefault="00C61A64" w:rsidP="00C61A64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32D3E99D" w14:textId="77777777" w:rsidR="00C61A64" w:rsidRDefault="00C61A64" w:rsidP="00C61A64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06B5F22D" w14:textId="77777777" w:rsidR="00C61A64" w:rsidRDefault="00C61A64" w:rsidP="00C61A64">
            <w:pPr>
              <w:pStyle w:val="af9"/>
              <w:rPr>
                <w:rFonts w:hint="eastAsia"/>
              </w:rPr>
            </w:pPr>
          </w:p>
        </w:tc>
      </w:tr>
      <w:tr w:rsidR="00C61A64" w14:paraId="5F76916C" w14:textId="77777777" w:rsidTr="009F4378">
        <w:trPr>
          <w:trHeight w:val="374"/>
          <w:jc w:val="center"/>
        </w:trPr>
        <w:tc>
          <w:tcPr>
            <w:tcW w:w="1383" w:type="dxa"/>
          </w:tcPr>
          <w:p w14:paraId="785138CC" w14:textId="5AF89677" w:rsidR="00C61A64" w:rsidRDefault="00C61A64" w:rsidP="00C61A64">
            <w:pPr>
              <w:pStyle w:val="af9"/>
              <w:rPr>
                <w:rFonts w:hint="eastAsia"/>
              </w:rPr>
            </w:pPr>
            <w:r>
              <w:t>date</w:t>
            </w:r>
          </w:p>
        </w:tc>
        <w:tc>
          <w:tcPr>
            <w:tcW w:w="1736" w:type="dxa"/>
          </w:tcPr>
          <w:p w14:paraId="5EFCF014" w14:textId="0DB12C2C" w:rsidR="00C61A64" w:rsidRDefault="00C61A64" w:rsidP="00C61A64">
            <w:pPr>
              <w:pStyle w:val="af9"/>
              <w:rPr>
                <w:rFonts w:hint="eastAsia"/>
              </w:rPr>
            </w:pPr>
            <w:r>
              <w:t>date</w:t>
            </w:r>
          </w:p>
        </w:tc>
        <w:tc>
          <w:tcPr>
            <w:tcW w:w="1030" w:type="dxa"/>
            <w:vAlign w:val="center"/>
          </w:tcPr>
          <w:p w14:paraId="289326C7" w14:textId="77777777" w:rsidR="00C61A64" w:rsidRDefault="00C61A64" w:rsidP="00C61A64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30436F45" w14:textId="77777777" w:rsidR="00C61A64" w:rsidRDefault="00C61A64" w:rsidP="00C61A64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26106EC7" w14:textId="77777777" w:rsidR="00C61A64" w:rsidRDefault="00C61A64" w:rsidP="00C61A64">
            <w:pPr>
              <w:pStyle w:val="af9"/>
              <w:rPr>
                <w:rFonts w:hint="eastAsia"/>
              </w:rPr>
            </w:pPr>
          </w:p>
        </w:tc>
      </w:tr>
      <w:tr w:rsidR="00C61A64" w14:paraId="6D018503" w14:textId="77777777" w:rsidTr="009F4378">
        <w:trPr>
          <w:trHeight w:val="374"/>
          <w:jc w:val="center"/>
        </w:trPr>
        <w:tc>
          <w:tcPr>
            <w:tcW w:w="1383" w:type="dxa"/>
          </w:tcPr>
          <w:p w14:paraId="62B5C0DC" w14:textId="60F85EC3" w:rsidR="00C61A64" w:rsidRDefault="00C61A64" w:rsidP="00C61A64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736" w:type="dxa"/>
          </w:tcPr>
          <w:p w14:paraId="71B4B5F3" w14:textId="33584352" w:rsidR="00C61A64" w:rsidRDefault="00C61A64" w:rsidP="00C61A64">
            <w:pPr>
              <w:pStyle w:val="af9"/>
              <w:rPr>
                <w:rFonts w:hint="eastAsia"/>
              </w:rPr>
            </w:pPr>
            <w:r>
              <w:t>time</w:t>
            </w:r>
          </w:p>
        </w:tc>
        <w:tc>
          <w:tcPr>
            <w:tcW w:w="1030" w:type="dxa"/>
            <w:vAlign w:val="center"/>
          </w:tcPr>
          <w:p w14:paraId="3CB5190C" w14:textId="77777777" w:rsidR="00C61A64" w:rsidRDefault="00C61A64" w:rsidP="00C61A64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0A8EBF40" w14:textId="77777777" w:rsidR="00C61A64" w:rsidRDefault="00C61A64" w:rsidP="00C61A64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214B9E38" w14:textId="77777777" w:rsidR="00C61A64" w:rsidRDefault="00C61A64" w:rsidP="00C61A64">
            <w:pPr>
              <w:pStyle w:val="af9"/>
              <w:rPr>
                <w:rFonts w:hint="eastAsia"/>
              </w:rPr>
            </w:pPr>
          </w:p>
        </w:tc>
      </w:tr>
    </w:tbl>
    <w:p w14:paraId="53F20B1F" w14:textId="4C8ADF83" w:rsidR="00C207ED" w:rsidRDefault="00C207ED" w:rsidP="00C207ED">
      <w:pPr>
        <w:pStyle w:val="32"/>
        <w:spacing w:before="156"/>
      </w:pPr>
      <w:bookmarkStart w:id="41" w:name="_Toc41877492"/>
      <w:r>
        <w:lastRenderedPageBreak/>
        <w:t xml:space="preserve">4.4.4 </w:t>
      </w:r>
      <w:proofErr w:type="spellStart"/>
      <w:r>
        <w:t>todo</w:t>
      </w:r>
      <w:proofErr w:type="spellEnd"/>
      <w:r>
        <w:rPr>
          <w:rFonts w:hint="eastAsia"/>
        </w:rPr>
        <w:t>表</w:t>
      </w:r>
      <w:r w:rsidR="004542ED">
        <w:rPr>
          <w:rFonts w:hint="eastAsia"/>
        </w:rPr>
        <w:t>设计</w:t>
      </w:r>
      <w:bookmarkEnd w:id="41"/>
    </w:p>
    <w:p w14:paraId="11850AFA" w14:textId="22F50CDB" w:rsidR="00C61A64" w:rsidRDefault="00C61A64" w:rsidP="00C61A64">
      <w:pPr>
        <w:ind w:firstLine="420"/>
      </w:pPr>
      <w:r>
        <w:rPr>
          <w:rFonts w:hint="eastAsia"/>
        </w:rPr>
        <w:t>用户</w:t>
      </w:r>
      <w:r w:rsidR="00B239E2">
        <w:rPr>
          <w:rFonts w:hint="eastAsia"/>
        </w:rPr>
        <w:t>添加待办项、重复某日待办内容</w:t>
      </w:r>
      <w:r>
        <w:rPr>
          <w:rFonts w:hint="eastAsia"/>
        </w:rPr>
        <w:t>时，系统会自动向表中插入数据。用户修改、删除</w:t>
      </w:r>
      <w:r w:rsidR="00B239E2">
        <w:rPr>
          <w:rFonts w:hint="eastAsia"/>
        </w:rPr>
        <w:t>、完成或取消完成待办任务</w:t>
      </w:r>
      <w:r>
        <w:rPr>
          <w:rFonts w:hint="eastAsia"/>
        </w:rPr>
        <w:t>时，表内数据会自动更新。</w:t>
      </w:r>
    </w:p>
    <w:p w14:paraId="0282DDED" w14:textId="47F5A9A0" w:rsidR="00B239E2" w:rsidRDefault="00B239E2" w:rsidP="00B239E2">
      <w:pPr>
        <w:ind w:firstLine="420"/>
      </w:pP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表的详细设计如表</w:t>
      </w:r>
      <w:r>
        <w:rPr>
          <w:rFonts w:hint="eastAsia"/>
        </w:rPr>
        <w:t>4</w:t>
      </w:r>
      <w:r>
        <w:t>-3</w:t>
      </w:r>
      <w:r>
        <w:rPr>
          <w:rFonts w:hint="eastAsia"/>
        </w:rPr>
        <w:t>所示。其中</w:t>
      </w:r>
      <w:proofErr w:type="spellStart"/>
      <w:r>
        <w:rPr>
          <w:rFonts w:hint="eastAsia"/>
        </w:rPr>
        <w:t>todo</w:t>
      </w:r>
      <w:r>
        <w:t>_id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；</w:t>
      </w:r>
      <w:proofErr w:type="spellStart"/>
      <w:r>
        <w:rPr>
          <w:rFonts w:hint="eastAsia"/>
        </w:rPr>
        <w:t>user_</w:t>
      </w:r>
      <w:r>
        <w:t>id</w:t>
      </w:r>
      <w:proofErr w:type="spellEnd"/>
      <w:r>
        <w:rPr>
          <w:rFonts w:hint="eastAsia"/>
        </w:rPr>
        <w:t>表示该待办项所属，该字段与</w:t>
      </w:r>
      <w:r>
        <w:rPr>
          <w:rFonts w:hint="eastAsia"/>
        </w:rPr>
        <w:t>user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字段完全一致；</w:t>
      </w:r>
      <w:r>
        <w:rPr>
          <w:rFonts w:hint="eastAsia"/>
        </w:rPr>
        <w:t>title</w:t>
      </w:r>
      <w:r>
        <w:rPr>
          <w:rFonts w:hint="eastAsia"/>
        </w:rPr>
        <w:t>为任意主题；</w:t>
      </w:r>
      <w:r>
        <w:rPr>
          <w:rFonts w:hint="eastAsia"/>
        </w:rPr>
        <w:t>date</w:t>
      </w:r>
      <w:r>
        <w:rPr>
          <w:rFonts w:hint="eastAsia"/>
        </w:rPr>
        <w:t>为备忘录创建日期；</w:t>
      </w:r>
      <w:proofErr w:type="spellStart"/>
      <w:r>
        <w:rPr>
          <w:rFonts w:hint="eastAsia"/>
        </w:rPr>
        <w:t>isChecked</w:t>
      </w:r>
      <w:proofErr w:type="spellEnd"/>
      <w:r>
        <w:rPr>
          <w:rFonts w:hint="eastAsia"/>
        </w:rPr>
        <w:t>标示该项任务是否完成，</w:t>
      </w:r>
      <w:r>
        <w:rPr>
          <w:rFonts w:hint="eastAsia"/>
        </w:rPr>
        <w:t>1</w:t>
      </w:r>
      <w:r>
        <w:rPr>
          <w:rFonts w:hint="eastAsia"/>
        </w:rPr>
        <w:t>代表已完成，</w:t>
      </w:r>
      <w:r>
        <w:rPr>
          <w:rFonts w:hint="eastAsia"/>
        </w:rPr>
        <w:t>0</w:t>
      </w:r>
      <w:r>
        <w:rPr>
          <w:rFonts w:hint="eastAsia"/>
        </w:rPr>
        <w:t>代表未完成。</w:t>
      </w:r>
    </w:p>
    <w:p w14:paraId="452AD972" w14:textId="77777777" w:rsidR="00C61A64" w:rsidRPr="00B239E2" w:rsidRDefault="00C61A64" w:rsidP="00C61A64">
      <w:pPr>
        <w:rPr>
          <w:rFonts w:hint="eastAsia"/>
        </w:rPr>
      </w:pPr>
    </w:p>
    <w:p w14:paraId="55B71BBA" w14:textId="433BA5BF" w:rsidR="00FF3325" w:rsidRDefault="00FF3325" w:rsidP="00FF3325">
      <w:pPr>
        <w:pStyle w:val="af9"/>
      </w:pPr>
      <w:r>
        <w:rPr>
          <w:rFonts w:hint="eastAsia"/>
        </w:rPr>
        <w:t>表</w:t>
      </w:r>
      <w:r>
        <w:t>4</w:t>
      </w:r>
      <w:r w:rsidRPr="00937CD9">
        <w:t>-</w:t>
      </w:r>
      <w:r w:rsidR="004542ED">
        <w:t>3</w:t>
      </w:r>
      <w:r w:rsidRPr="00937CD9">
        <w:t xml:space="preserve"> </w:t>
      </w:r>
      <w:proofErr w:type="spellStart"/>
      <w:r w:rsidR="004542ED">
        <w:rPr>
          <w:rFonts w:hint="eastAsia"/>
        </w:rPr>
        <w:t>todo</w:t>
      </w:r>
      <w:proofErr w:type="spellEnd"/>
      <w:r>
        <w:rPr>
          <w:rFonts w:hint="eastAsia"/>
        </w:rPr>
        <w:t>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736"/>
        <w:gridCol w:w="1030"/>
        <w:gridCol w:w="1383"/>
        <w:gridCol w:w="1383"/>
      </w:tblGrid>
      <w:tr w:rsidR="00FF3325" w14:paraId="22136C01" w14:textId="77777777" w:rsidTr="00B239E2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CAF7EF7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字段名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A6C61D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数据类型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0B0E17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空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28741A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默认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1FAEAED" w14:textId="77777777" w:rsidR="00FF3325" w:rsidRDefault="00FF3325" w:rsidP="008E0EC5">
            <w:pPr>
              <w:pStyle w:val="af9"/>
            </w:pPr>
            <w:proofErr w:type="gramStart"/>
            <w:r w:rsidRPr="002A65CC">
              <w:rPr>
                <w:rFonts w:hint="eastAsia"/>
              </w:rPr>
              <w:t>主外键</w:t>
            </w:r>
            <w:proofErr w:type="gramEnd"/>
          </w:p>
        </w:tc>
      </w:tr>
      <w:tr w:rsidR="00B239E2" w14:paraId="40D95BD6" w14:textId="77777777" w:rsidTr="00B239E2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</w:tcPr>
          <w:p w14:paraId="5E231709" w14:textId="3E5EA64F" w:rsidR="00B239E2" w:rsidRDefault="00B239E2" w:rsidP="00B239E2">
            <w:pPr>
              <w:pStyle w:val="af9"/>
            </w:pPr>
            <w:proofErr w:type="spellStart"/>
            <w:r>
              <w:t>todo_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</w:tcBorders>
          </w:tcPr>
          <w:p w14:paraId="0337A8B6" w14:textId="501F0342" w:rsidR="00B239E2" w:rsidRDefault="00B239E2" w:rsidP="00B239E2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center"/>
          </w:tcPr>
          <w:p w14:paraId="09500BF0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5EE6A40B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5130311F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主键</w:t>
            </w:r>
          </w:p>
        </w:tc>
      </w:tr>
      <w:tr w:rsidR="00B239E2" w14:paraId="38FAF177" w14:textId="77777777" w:rsidTr="00B239E2">
        <w:trPr>
          <w:trHeight w:val="374"/>
          <w:jc w:val="center"/>
        </w:trPr>
        <w:tc>
          <w:tcPr>
            <w:tcW w:w="1383" w:type="dxa"/>
          </w:tcPr>
          <w:p w14:paraId="6DA4F7F5" w14:textId="50CCDDA8" w:rsidR="00B239E2" w:rsidRDefault="00B239E2" w:rsidP="00B239E2">
            <w:pPr>
              <w:pStyle w:val="af9"/>
            </w:pPr>
            <w:proofErr w:type="spellStart"/>
            <w:r>
              <w:t>user_id</w:t>
            </w:r>
            <w:proofErr w:type="spellEnd"/>
          </w:p>
        </w:tc>
        <w:tc>
          <w:tcPr>
            <w:tcW w:w="1736" w:type="dxa"/>
          </w:tcPr>
          <w:p w14:paraId="6CC95C53" w14:textId="5E605856" w:rsidR="00B239E2" w:rsidRDefault="00B239E2" w:rsidP="00B239E2">
            <w:pPr>
              <w:pStyle w:val="af9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030" w:type="dxa"/>
            <w:vAlign w:val="center"/>
          </w:tcPr>
          <w:p w14:paraId="03E7D2C5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6F8D715B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2042AD31" w14:textId="77777777" w:rsidR="00B239E2" w:rsidRDefault="00B239E2" w:rsidP="00B239E2">
            <w:pPr>
              <w:pStyle w:val="af9"/>
            </w:pPr>
          </w:p>
        </w:tc>
      </w:tr>
      <w:tr w:rsidR="00B239E2" w14:paraId="60F41E83" w14:textId="77777777" w:rsidTr="00B239E2">
        <w:trPr>
          <w:trHeight w:val="374"/>
          <w:jc w:val="center"/>
        </w:trPr>
        <w:tc>
          <w:tcPr>
            <w:tcW w:w="1383" w:type="dxa"/>
          </w:tcPr>
          <w:p w14:paraId="0E0E32B5" w14:textId="3129C112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736" w:type="dxa"/>
          </w:tcPr>
          <w:p w14:paraId="51BC0060" w14:textId="29E0A39C" w:rsidR="00B239E2" w:rsidRDefault="00B239E2" w:rsidP="00B239E2">
            <w:pPr>
              <w:pStyle w:val="af9"/>
              <w:rPr>
                <w:rFonts w:hint="eastAsia"/>
              </w:rPr>
            </w:pPr>
            <w:proofErr w:type="gramStart"/>
            <w:r w:rsidRPr="00267095">
              <w:t>varchar(</w:t>
            </w:r>
            <w:proofErr w:type="gramEnd"/>
            <w:r>
              <w:t>100</w:t>
            </w:r>
            <w:r w:rsidRPr="00267095">
              <w:t>)</w:t>
            </w:r>
          </w:p>
        </w:tc>
        <w:tc>
          <w:tcPr>
            <w:tcW w:w="1030" w:type="dxa"/>
            <w:vAlign w:val="center"/>
          </w:tcPr>
          <w:p w14:paraId="34674CAD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79F54E9A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52D56E45" w14:textId="77777777" w:rsidR="00B239E2" w:rsidRDefault="00B239E2" w:rsidP="00B239E2">
            <w:pPr>
              <w:pStyle w:val="af9"/>
              <w:rPr>
                <w:rFonts w:hint="eastAsia"/>
              </w:rPr>
            </w:pPr>
          </w:p>
        </w:tc>
      </w:tr>
      <w:tr w:rsidR="00B239E2" w14:paraId="40BE2379" w14:textId="77777777" w:rsidTr="00B239E2">
        <w:trPr>
          <w:trHeight w:val="374"/>
          <w:jc w:val="center"/>
        </w:trPr>
        <w:tc>
          <w:tcPr>
            <w:tcW w:w="1383" w:type="dxa"/>
          </w:tcPr>
          <w:p w14:paraId="10437271" w14:textId="29F169DF" w:rsidR="00B239E2" w:rsidRDefault="00B239E2" w:rsidP="00B239E2">
            <w:pPr>
              <w:pStyle w:val="af9"/>
              <w:rPr>
                <w:rFonts w:hint="eastAsia"/>
              </w:rPr>
            </w:pPr>
            <w:r>
              <w:t>date</w:t>
            </w:r>
          </w:p>
        </w:tc>
        <w:tc>
          <w:tcPr>
            <w:tcW w:w="1736" w:type="dxa"/>
          </w:tcPr>
          <w:p w14:paraId="068A0D48" w14:textId="2D774D74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030" w:type="dxa"/>
            <w:vAlign w:val="center"/>
          </w:tcPr>
          <w:p w14:paraId="792C276B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2DF130C7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18E91458" w14:textId="77777777" w:rsidR="00B239E2" w:rsidRDefault="00B239E2" w:rsidP="00B239E2">
            <w:pPr>
              <w:pStyle w:val="af9"/>
              <w:rPr>
                <w:rFonts w:hint="eastAsia"/>
              </w:rPr>
            </w:pPr>
          </w:p>
        </w:tc>
      </w:tr>
      <w:tr w:rsidR="00B239E2" w14:paraId="595FBA44" w14:textId="77777777" w:rsidTr="00B239E2">
        <w:trPr>
          <w:trHeight w:val="374"/>
          <w:jc w:val="center"/>
        </w:trPr>
        <w:tc>
          <w:tcPr>
            <w:tcW w:w="1383" w:type="dxa"/>
          </w:tcPr>
          <w:p w14:paraId="5963B8F0" w14:textId="54E332E1" w:rsidR="00B239E2" w:rsidRDefault="00B239E2" w:rsidP="00B239E2">
            <w:pPr>
              <w:pStyle w:val="af9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isChecked</w:t>
            </w:r>
            <w:proofErr w:type="spellEnd"/>
          </w:p>
        </w:tc>
        <w:tc>
          <w:tcPr>
            <w:tcW w:w="1736" w:type="dxa"/>
          </w:tcPr>
          <w:p w14:paraId="61BAC32D" w14:textId="2B23D67A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30" w:type="dxa"/>
            <w:vAlign w:val="center"/>
          </w:tcPr>
          <w:p w14:paraId="54DE7614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7564CA35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36AE5781" w14:textId="77777777" w:rsidR="00B239E2" w:rsidRDefault="00B239E2" w:rsidP="00B239E2">
            <w:pPr>
              <w:pStyle w:val="af9"/>
              <w:rPr>
                <w:rFonts w:hint="eastAsia"/>
              </w:rPr>
            </w:pPr>
          </w:p>
        </w:tc>
      </w:tr>
    </w:tbl>
    <w:p w14:paraId="4B8C0560" w14:textId="77777777" w:rsidR="00FF3325" w:rsidRPr="00FF3325" w:rsidRDefault="00FF3325" w:rsidP="00C61A64">
      <w:pPr>
        <w:rPr>
          <w:rFonts w:hint="eastAsia"/>
        </w:rPr>
      </w:pPr>
    </w:p>
    <w:p w14:paraId="106675D2" w14:textId="5FF660E5" w:rsidR="00C207ED" w:rsidRDefault="00C207ED" w:rsidP="00C207ED">
      <w:pPr>
        <w:pStyle w:val="32"/>
        <w:spacing w:before="156"/>
      </w:pPr>
      <w:bookmarkStart w:id="42" w:name="_Toc41877493"/>
      <w:r>
        <w:t>4.4.5 plan</w:t>
      </w:r>
      <w:r>
        <w:rPr>
          <w:rFonts w:hint="eastAsia"/>
        </w:rPr>
        <w:t>表</w:t>
      </w:r>
      <w:r w:rsidR="004542ED">
        <w:rPr>
          <w:rFonts w:hint="eastAsia"/>
        </w:rPr>
        <w:t>设计</w:t>
      </w:r>
      <w:bookmarkEnd w:id="42"/>
    </w:p>
    <w:p w14:paraId="5F7E049B" w14:textId="4FA5720A" w:rsidR="00C61A64" w:rsidRDefault="00C61A64" w:rsidP="00C61A64">
      <w:pPr>
        <w:ind w:firstLine="420"/>
      </w:pPr>
      <w:r>
        <w:rPr>
          <w:rFonts w:hint="eastAsia"/>
        </w:rPr>
        <w:t>用户</w:t>
      </w:r>
      <w:r w:rsidR="00B239E2">
        <w:rPr>
          <w:rFonts w:hint="eastAsia"/>
        </w:rPr>
        <w:t>新建计划</w:t>
      </w:r>
      <w:r>
        <w:rPr>
          <w:rFonts w:hint="eastAsia"/>
        </w:rPr>
        <w:t>时，系统会自动向表中插入数据。用户修改、删除</w:t>
      </w:r>
      <w:r w:rsidR="00B239E2">
        <w:rPr>
          <w:rFonts w:hint="eastAsia"/>
        </w:rPr>
        <w:t>、暂停进行中计划、选取完成</w:t>
      </w:r>
      <w:r>
        <w:rPr>
          <w:rFonts w:hint="eastAsia"/>
        </w:rPr>
        <w:t>时，表内数据会自动更新。</w:t>
      </w:r>
    </w:p>
    <w:p w14:paraId="09EF2CB8" w14:textId="4906E89D" w:rsidR="0070114A" w:rsidRPr="00FF3325" w:rsidRDefault="00B239E2" w:rsidP="0070114A">
      <w:pPr>
        <w:ind w:firstLine="420"/>
        <w:rPr>
          <w:rFonts w:hint="eastAsia"/>
        </w:rPr>
      </w:pPr>
      <w:r>
        <w:rPr>
          <w:rFonts w:hint="eastAsia"/>
        </w:rPr>
        <w:t>plan</w:t>
      </w:r>
      <w:r w:rsidR="00C61A64">
        <w:rPr>
          <w:rFonts w:hint="eastAsia"/>
        </w:rPr>
        <w:t>表的详细设计如表</w:t>
      </w:r>
      <w:r w:rsidR="00C61A64">
        <w:rPr>
          <w:rFonts w:hint="eastAsia"/>
        </w:rPr>
        <w:t>4</w:t>
      </w:r>
      <w:r w:rsidR="00C61A64">
        <w:t>-</w:t>
      </w:r>
      <w:r>
        <w:t>4</w:t>
      </w:r>
      <w:r w:rsidR="00C61A64">
        <w:rPr>
          <w:rFonts w:hint="eastAsia"/>
        </w:rPr>
        <w:t>所示。</w:t>
      </w:r>
      <w:r>
        <w:rPr>
          <w:rFonts w:hint="eastAsia"/>
        </w:rPr>
        <w:t>其中</w:t>
      </w:r>
      <w:proofErr w:type="spellStart"/>
      <w:r w:rsidR="00B67530">
        <w:rPr>
          <w:rFonts w:hint="eastAsia"/>
        </w:rPr>
        <w:t>plan</w:t>
      </w:r>
      <w:r>
        <w:t>_id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；</w:t>
      </w:r>
      <w:proofErr w:type="spellStart"/>
      <w:r>
        <w:rPr>
          <w:rFonts w:hint="eastAsia"/>
        </w:rPr>
        <w:t>user_</w:t>
      </w:r>
      <w:r>
        <w:t>id</w:t>
      </w:r>
      <w:proofErr w:type="spellEnd"/>
      <w:r>
        <w:rPr>
          <w:rFonts w:hint="eastAsia"/>
        </w:rPr>
        <w:t>表示该</w:t>
      </w:r>
      <w:r w:rsidR="0070114A">
        <w:rPr>
          <w:rFonts w:hint="eastAsia"/>
        </w:rPr>
        <w:t>计划</w:t>
      </w:r>
      <w:r>
        <w:rPr>
          <w:rFonts w:hint="eastAsia"/>
        </w:rPr>
        <w:t>所属，该字段与</w:t>
      </w:r>
      <w:r>
        <w:rPr>
          <w:rFonts w:hint="eastAsia"/>
        </w:rPr>
        <w:t>user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字段完全一致；</w:t>
      </w:r>
      <w:r>
        <w:rPr>
          <w:rFonts w:hint="eastAsia"/>
        </w:rPr>
        <w:t>title</w:t>
      </w:r>
      <w:r>
        <w:rPr>
          <w:rFonts w:hint="eastAsia"/>
        </w:rPr>
        <w:t>为任意</w:t>
      </w:r>
      <w:r w:rsidR="00B67530">
        <w:rPr>
          <w:rFonts w:hint="eastAsia"/>
        </w:rPr>
        <w:t>标题</w:t>
      </w:r>
      <w:r>
        <w:rPr>
          <w:rFonts w:hint="eastAsia"/>
        </w:rPr>
        <w:t>；</w:t>
      </w:r>
      <w:r w:rsidR="00B67530">
        <w:rPr>
          <w:rFonts w:hint="eastAsia"/>
        </w:rPr>
        <w:t>content</w:t>
      </w:r>
      <w:r w:rsidR="00B67530">
        <w:rPr>
          <w:rFonts w:hint="eastAsia"/>
        </w:rPr>
        <w:t>为任意内容；</w:t>
      </w:r>
      <w:r w:rsidR="00B67530">
        <w:rPr>
          <w:rFonts w:hint="eastAsia"/>
        </w:rPr>
        <w:t>urgency</w:t>
      </w:r>
      <w:r w:rsidR="00B67530">
        <w:rPr>
          <w:rFonts w:hint="eastAsia"/>
        </w:rPr>
        <w:t>为该项计划紧急程度，分为</w:t>
      </w:r>
      <w:r w:rsidR="00B67530">
        <w:rPr>
          <w:rFonts w:hint="eastAsia"/>
        </w:rPr>
        <w:t>0</w:t>
      </w:r>
      <w:r w:rsidR="00B67530">
        <w:rPr>
          <w:rFonts w:hint="eastAsia"/>
        </w:rPr>
        <w:t>、</w:t>
      </w:r>
      <w:r w:rsidR="00B67530">
        <w:rPr>
          <w:rFonts w:hint="eastAsia"/>
        </w:rPr>
        <w:t>1</w:t>
      </w:r>
      <w:r w:rsidR="00B67530">
        <w:rPr>
          <w:rFonts w:hint="eastAsia"/>
        </w:rPr>
        <w:t>、</w:t>
      </w:r>
      <w:r w:rsidR="00B67530">
        <w:rPr>
          <w:rFonts w:hint="eastAsia"/>
        </w:rPr>
        <w:t>2</w:t>
      </w:r>
      <w:r w:rsidR="00B67530">
        <w:rPr>
          <w:rFonts w:hint="eastAsia"/>
        </w:rPr>
        <w:t>、</w:t>
      </w:r>
      <w:r w:rsidR="00B67530">
        <w:rPr>
          <w:rFonts w:hint="eastAsia"/>
        </w:rPr>
        <w:t>3</w:t>
      </w:r>
      <w:proofErr w:type="gramStart"/>
      <w:r w:rsidR="00B67530">
        <w:rPr>
          <w:rFonts w:hint="eastAsia"/>
        </w:rPr>
        <w:t>四个</w:t>
      </w:r>
      <w:proofErr w:type="gramEnd"/>
      <w:r w:rsidR="00B67530">
        <w:rPr>
          <w:rFonts w:hint="eastAsia"/>
        </w:rPr>
        <w:t>等级</w:t>
      </w:r>
      <w:r>
        <w:rPr>
          <w:rFonts w:hint="eastAsia"/>
        </w:rPr>
        <w:t>；</w:t>
      </w:r>
      <w:r w:rsidR="00B67530">
        <w:rPr>
          <w:rFonts w:hint="eastAsia"/>
        </w:rPr>
        <w:t>pass</w:t>
      </w:r>
      <w:r w:rsidR="00B67530">
        <w:rPr>
          <w:rFonts w:hint="eastAsia"/>
        </w:rPr>
        <w:t>代表该计划已进行时间，与</w:t>
      </w:r>
      <w:r w:rsidR="00B67530">
        <w:rPr>
          <w:rFonts w:hint="eastAsia"/>
        </w:rPr>
        <w:t>user</w:t>
      </w:r>
      <w:r w:rsidR="00B67530">
        <w:rPr>
          <w:rFonts w:hint="eastAsia"/>
        </w:rPr>
        <w:t>表中</w:t>
      </w:r>
      <w:proofErr w:type="spellStart"/>
      <w:r w:rsidR="00B67530">
        <w:rPr>
          <w:rFonts w:hint="eastAsia"/>
        </w:rPr>
        <w:t>plan</w:t>
      </w:r>
      <w:r w:rsidR="00B67530">
        <w:t>_time</w:t>
      </w:r>
      <w:proofErr w:type="spellEnd"/>
      <w:r w:rsidR="00B67530">
        <w:rPr>
          <w:rFonts w:hint="eastAsia"/>
        </w:rPr>
        <w:t>同步更新</w:t>
      </w:r>
      <w:r w:rsidR="0070114A">
        <w:rPr>
          <w:rFonts w:hint="eastAsia"/>
        </w:rPr>
        <w:t>；</w:t>
      </w:r>
      <w:r w:rsidR="0070114A">
        <w:rPr>
          <w:rFonts w:hint="eastAsia"/>
        </w:rPr>
        <w:t>finish</w:t>
      </w:r>
      <w:r w:rsidR="0070114A">
        <w:rPr>
          <w:rFonts w:hint="eastAsia"/>
        </w:rPr>
        <w:t>代表该计划是否完成，</w:t>
      </w:r>
      <w:r w:rsidR="0070114A">
        <w:rPr>
          <w:rFonts w:hint="eastAsia"/>
        </w:rPr>
        <w:t>1</w:t>
      </w:r>
      <w:r w:rsidR="0070114A">
        <w:rPr>
          <w:rFonts w:hint="eastAsia"/>
        </w:rPr>
        <w:t>为已完成，</w:t>
      </w:r>
      <w:r w:rsidR="0070114A">
        <w:rPr>
          <w:rFonts w:hint="eastAsia"/>
        </w:rPr>
        <w:t>0</w:t>
      </w:r>
      <w:r w:rsidR="0070114A">
        <w:rPr>
          <w:rFonts w:hint="eastAsia"/>
        </w:rPr>
        <w:t>为未完成</w:t>
      </w:r>
      <w:r>
        <w:rPr>
          <w:rFonts w:hint="eastAsia"/>
        </w:rPr>
        <w:t>。</w:t>
      </w:r>
    </w:p>
    <w:p w14:paraId="3793391B" w14:textId="77777777" w:rsidR="0070114A" w:rsidRDefault="0070114A" w:rsidP="0070114A">
      <w:pPr>
        <w:pStyle w:val="32"/>
        <w:spacing w:before="156"/>
      </w:pPr>
      <w:bookmarkStart w:id="43" w:name="_Toc41877494"/>
      <w:r>
        <w:t>4.4.6 chart</w:t>
      </w:r>
      <w:r>
        <w:rPr>
          <w:rFonts w:hint="eastAsia"/>
        </w:rPr>
        <w:t>表设计</w:t>
      </w:r>
      <w:bookmarkEnd w:id="43"/>
    </w:p>
    <w:p w14:paraId="2602855F" w14:textId="56FC45CF" w:rsidR="0070114A" w:rsidRDefault="0070114A" w:rsidP="0070114A">
      <w:pPr>
        <w:ind w:firstLine="420"/>
      </w:pPr>
      <w:r>
        <w:rPr>
          <w:rFonts w:hint="eastAsia"/>
        </w:rPr>
        <w:t>用户记录每日首次进行计划时，系统会自动向表中插入数据。该日继续进行计划，表内数据会自动更新。</w:t>
      </w:r>
    </w:p>
    <w:p w14:paraId="49C348B4" w14:textId="79C0DB1F" w:rsidR="0070114A" w:rsidRPr="00C61A64" w:rsidRDefault="0070114A" w:rsidP="0070114A">
      <w:pPr>
        <w:ind w:firstLine="420"/>
        <w:rPr>
          <w:rFonts w:hint="eastAsia"/>
        </w:rPr>
      </w:pPr>
      <w:r>
        <w:rPr>
          <w:rFonts w:hint="eastAsia"/>
        </w:rPr>
        <w:t>chart</w:t>
      </w:r>
      <w:r>
        <w:rPr>
          <w:rFonts w:hint="eastAsia"/>
        </w:rPr>
        <w:t>表的详细设计如表</w:t>
      </w:r>
      <w:r>
        <w:rPr>
          <w:rFonts w:hint="eastAsia"/>
        </w:rPr>
        <w:t>4</w:t>
      </w:r>
      <w:r>
        <w:t>-5</w:t>
      </w:r>
      <w:r>
        <w:rPr>
          <w:rFonts w:hint="eastAsia"/>
        </w:rPr>
        <w:t>所示。其中</w:t>
      </w:r>
      <w:proofErr w:type="spellStart"/>
      <w:r>
        <w:rPr>
          <w:rFonts w:hint="eastAsia"/>
        </w:rPr>
        <w:t>chart</w:t>
      </w:r>
      <w:r>
        <w:t>_id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自增主键</w:t>
      </w:r>
      <w:proofErr w:type="gramEnd"/>
      <w:r>
        <w:rPr>
          <w:rFonts w:hint="eastAsia"/>
        </w:rPr>
        <w:t>；</w:t>
      </w:r>
      <w:proofErr w:type="spellStart"/>
      <w:r>
        <w:rPr>
          <w:rFonts w:hint="eastAsia"/>
        </w:rPr>
        <w:t>user_</w:t>
      </w:r>
      <w:r>
        <w:t>id</w:t>
      </w:r>
      <w:proofErr w:type="spellEnd"/>
      <w:r>
        <w:rPr>
          <w:rFonts w:hint="eastAsia"/>
        </w:rPr>
        <w:t>表示该待办项所属，该字段与</w:t>
      </w:r>
      <w:r>
        <w:rPr>
          <w:rFonts w:hint="eastAsia"/>
        </w:rPr>
        <w:t>user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字段完全一致；</w:t>
      </w:r>
      <w:r>
        <w:rPr>
          <w:rFonts w:hint="eastAsia"/>
        </w:rPr>
        <w:t>date</w:t>
      </w:r>
      <w:r>
        <w:rPr>
          <w:rFonts w:hint="eastAsia"/>
        </w:rPr>
        <w:t>为当日日期；</w:t>
      </w:r>
      <w:proofErr w:type="spellStart"/>
      <w:r>
        <w:rPr>
          <w:rFonts w:hint="eastAsia"/>
        </w:rPr>
        <w:t>pas</w:t>
      </w:r>
      <w:r>
        <w:t>s_red</w:t>
      </w:r>
      <w:proofErr w:type="spellEnd"/>
      <w:r>
        <w:rPr>
          <w:rFonts w:hint="eastAsia"/>
        </w:rPr>
        <w:t>、</w:t>
      </w:r>
      <w:proofErr w:type="spellStart"/>
      <w:r>
        <w:lastRenderedPageBreak/>
        <w:t>pass_yellow</w:t>
      </w:r>
      <w:proofErr w:type="spellEnd"/>
      <w:r>
        <w:rPr>
          <w:rFonts w:hint="eastAsia"/>
        </w:rPr>
        <w:t>、</w:t>
      </w:r>
      <w:proofErr w:type="spellStart"/>
      <w:r>
        <w:t>pass_green</w:t>
      </w:r>
      <w:proofErr w:type="spellEnd"/>
      <w:r>
        <w:rPr>
          <w:rFonts w:hint="eastAsia"/>
        </w:rPr>
        <w:t>、</w:t>
      </w:r>
      <w:proofErr w:type="spellStart"/>
      <w:r>
        <w:t>pass_blue</w:t>
      </w:r>
      <w:proofErr w:type="spellEnd"/>
      <w:r>
        <w:rPr>
          <w:rFonts w:hint="eastAsia"/>
        </w:rPr>
        <w:t>分别为该日进行紧急度为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t>2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的计划时长，以分钟为单位。</w:t>
      </w:r>
    </w:p>
    <w:p w14:paraId="18A340FC" w14:textId="77777777" w:rsidR="0070114A" w:rsidRPr="0070114A" w:rsidRDefault="0070114A" w:rsidP="00B239E2">
      <w:pPr>
        <w:ind w:firstLine="420"/>
        <w:rPr>
          <w:rFonts w:hint="eastAsia"/>
        </w:rPr>
      </w:pPr>
    </w:p>
    <w:p w14:paraId="706B85A6" w14:textId="0D1B77C2" w:rsidR="00FF3325" w:rsidRDefault="00FF3325" w:rsidP="00FF3325">
      <w:pPr>
        <w:pStyle w:val="af9"/>
      </w:pPr>
      <w:r>
        <w:rPr>
          <w:rFonts w:hint="eastAsia"/>
        </w:rPr>
        <w:t>表</w:t>
      </w:r>
      <w:r>
        <w:t>4</w:t>
      </w:r>
      <w:r w:rsidRPr="00937CD9">
        <w:t>-</w:t>
      </w:r>
      <w:r w:rsidR="004542ED">
        <w:t>4</w:t>
      </w:r>
      <w:r w:rsidRPr="00937CD9">
        <w:t xml:space="preserve"> </w:t>
      </w:r>
      <w:r w:rsidR="004542ED">
        <w:rPr>
          <w:rFonts w:hint="eastAsia"/>
        </w:rPr>
        <w:t>plan</w:t>
      </w:r>
      <w:r>
        <w:rPr>
          <w:rFonts w:hint="eastAsia"/>
        </w:rPr>
        <w:t>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736"/>
        <w:gridCol w:w="1030"/>
        <w:gridCol w:w="1383"/>
        <w:gridCol w:w="1383"/>
      </w:tblGrid>
      <w:tr w:rsidR="00FF3325" w14:paraId="4BCA340A" w14:textId="77777777" w:rsidTr="00B239E2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7F31C73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字段名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975E63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数据类型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0CEA68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空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898E19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默认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81D015E" w14:textId="77777777" w:rsidR="00FF3325" w:rsidRDefault="00FF3325" w:rsidP="008E0EC5">
            <w:pPr>
              <w:pStyle w:val="af9"/>
            </w:pPr>
            <w:proofErr w:type="gramStart"/>
            <w:r w:rsidRPr="002A65CC">
              <w:rPr>
                <w:rFonts w:hint="eastAsia"/>
              </w:rPr>
              <w:t>主外键</w:t>
            </w:r>
            <w:proofErr w:type="gramEnd"/>
          </w:p>
        </w:tc>
      </w:tr>
      <w:tr w:rsidR="00B239E2" w14:paraId="37B32634" w14:textId="77777777" w:rsidTr="00B239E2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</w:tcPr>
          <w:p w14:paraId="273B2E1D" w14:textId="04F95F47" w:rsidR="00B239E2" w:rsidRDefault="00B239E2" w:rsidP="00B239E2">
            <w:pPr>
              <w:pStyle w:val="af9"/>
            </w:pPr>
            <w:proofErr w:type="spellStart"/>
            <w:r>
              <w:t>plan_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</w:tcBorders>
          </w:tcPr>
          <w:p w14:paraId="2464D725" w14:textId="6DC8D851" w:rsidR="00B239E2" w:rsidRDefault="00B239E2" w:rsidP="00B239E2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center"/>
          </w:tcPr>
          <w:p w14:paraId="4B9E5A4B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14FABD66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7240B6D6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主键</w:t>
            </w:r>
          </w:p>
        </w:tc>
      </w:tr>
      <w:tr w:rsidR="00B239E2" w14:paraId="3BDE05C8" w14:textId="77777777" w:rsidTr="00B239E2">
        <w:trPr>
          <w:trHeight w:val="374"/>
          <w:jc w:val="center"/>
        </w:trPr>
        <w:tc>
          <w:tcPr>
            <w:tcW w:w="1383" w:type="dxa"/>
          </w:tcPr>
          <w:p w14:paraId="6ECD7978" w14:textId="4D1F9E1A" w:rsidR="00B239E2" w:rsidRDefault="00B239E2" w:rsidP="00B239E2">
            <w:pPr>
              <w:pStyle w:val="af9"/>
            </w:pPr>
            <w:proofErr w:type="spellStart"/>
            <w:r>
              <w:t>user_id</w:t>
            </w:r>
            <w:proofErr w:type="spellEnd"/>
          </w:p>
        </w:tc>
        <w:tc>
          <w:tcPr>
            <w:tcW w:w="1736" w:type="dxa"/>
          </w:tcPr>
          <w:p w14:paraId="5BB9F5F7" w14:textId="51011CE4" w:rsidR="00B239E2" w:rsidRDefault="00B239E2" w:rsidP="00B239E2">
            <w:pPr>
              <w:pStyle w:val="af9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030" w:type="dxa"/>
            <w:vAlign w:val="center"/>
          </w:tcPr>
          <w:p w14:paraId="081DEADD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7EC7C37F" w14:textId="77777777" w:rsidR="00B239E2" w:rsidRDefault="00B239E2" w:rsidP="00B239E2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50A3ED93" w14:textId="77777777" w:rsidR="00B239E2" w:rsidRDefault="00B239E2" w:rsidP="00B239E2">
            <w:pPr>
              <w:pStyle w:val="af9"/>
            </w:pPr>
          </w:p>
        </w:tc>
      </w:tr>
      <w:tr w:rsidR="00B239E2" w14:paraId="311143DF" w14:textId="77777777" w:rsidTr="00B239E2">
        <w:trPr>
          <w:trHeight w:val="374"/>
          <w:jc w:val="center"/>
        </w:trPr>
        <w:tc>
          <w:tcPr>
            <w:tcW w:w="1383" w:type="dxa"/>
          </w:tcPr>
          <w:p w14:paraId="4F909A47" w14:textId="32BE41AD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736" w:type="dxa"/>
          </w:tcPr>
          <w:p w14:paraId="797B80B6" w14:textId="47EA6470" w:rsidR="00B239E2" w:rsidRDefault="00B239E2" w:rsidP="00B239E2">
            <w:pPr>
              <w:pStyle w:val="af9"/>
              <w:rPr>
                <w:rFonts w:hint="eastAsia"/>
              </w:rPr>
            </w:pPr>
            <w:proofErr w:type="gramStart"/>
            <w:r w:rsidRPr="00267095">
              <w:t>varchar(</w:t>
            </w:r>
            <w:proofErr w:type="gramEnd"/>
            <w:r>
              <w:t>100</w:t>
            </w:r>
            <w:r w:rsidRPr="00267095">
              <w:t>)</w:t>
            </w:r>
          </w:p>
        </w:tc>
        <w:tc>
          <w:tcPr>
            <w:tcW w:w="1030" w:type="dxa"/>
            <w:vAlign w:val="center"/>
          </w:tcPr>
          <w:p w14:paraId="1205CE0A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03BE1C4B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2F5027BD" w14:textId="77777777" w:rsidR="00B239E2" w:rsidRDefault="00B239E2" w:rsidP="00B239E2">
            <w:pPr>
              <w:pStyle w:val="af9"/>
              <w:rPr>
                <w:rFonts w:hint="eastAsia"/>
              </w:rPr>
            </w:pPr>
          </w:p>
        </w:tc>
      </w:tr>
      <w:tr w:rsidR="00B239E2" w14:paraId="0F2C3B7C" w14:textId="77777777" w:rsidTr="00B239E2">
        <w:trPr>
          <w:trHeight w:val="374"/>
          <w:jc w:val="center"/>
        </w:trPr>
        <w:tc>
          <w:tcPr>
            <w:tcW w:w="1383" w:type="dxa"/>
          </w:tcPr>
          <w:p w14:paraId="7E657D0D" w14:textId="061BE752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736" w:type="dxa"/>
          </w:tcPr>
          <w:p w14:paraId="167B6106" w14:textId="7785E4F7" w:rsidR="00B239E2" w:rsidRDefault="00B239E2" w:rsidP="00B239E2">
            <w:pPr>
              <w:pStyle w:val="af9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400)</w:t>
            </w:r>
          </w:p>
        </w:tc>
        <w:tc>
          <w:tcPr>
            <w:tcW w:w="1030" w:type="dxa"/>
            <w:vAlign w:val="center"/>
          </w:tcPr>
          <w:p w14:paraId="1645DC0E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1117B365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5549E6E8" w14:textId="77777777" w:rsidR="00B239E2" w:rsidRDefault="00B239E2" w:rsidP="00B239E2">
            <w:pPr>
              <w:pStyle w:val="af9"/>
              <w:rPr>
                <w:rFonts w:hint="eastAsia"/>
              </w:rPr>
            </w:pPr>
          </w:p>
        </w:tc>
      </w:tr>
      <w:tr w:rsidR="00B239E2" w14:paraId="3AB566F0" w14:textId="77777777" w:rsidTr="00B239E2">
        <w:trPr>
          <w:trHeight w:val="374"/>
          <w:jc w:val="center"/>
        </w:trPr>
        <w:tc>
          <w:tcPr>
            <w:tcW w:w="1383" w:type="dxa"/>
          </w:tcPr>
          <w:p w14:paraId="2EF2B86C" w14:textId="66ADD010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rgency</w:t>
            </w:r>
          </w:p>
        </w:tc>
        <w:tc>
          <w:tcPr>
            <w:tcW w:w="1736" w:type="dxa"/>
          </w:tcPr>
          <w:p w14:paraId="3099DFCD" w14:textId="3513EB3A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30" w:type="dxa"/>
            <w:vAlign w:val="center"/>
          </w:tcPr>
          <w:p w14:paraId="1A2B89C6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135143A7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2F9D2587" w14:textId="77777777" w:rsidR="00B239E2" w:rsidRDefault="00B239E2" w:rsidP="00B239E2">
            <w:pPr>
              <w:pStyle w:val="af9"/>
              <w:rPr>
                <w:rFonts w:hint="eastAsia"/>
              </w:rPr>
            </w:pPr>
          </w:p>
        </w:tc>
      </w:tr>
      <w:tr w:rsidR="00B239E2" w14:paraId="7A4A7B43" w14:textId="77777777" w:rsidTr="00B239E2">
        <w:trPr>
          <w:trHeight w:val="374"/>
          <w:jc w:val="center"/>
        </w:trPr>
        <w:tc>
          <w:tcPr>
            <w:tcW w:w="1383" w:type="dxa"/>
          </w:tcPr>
          <w:p w14:paraId="5C3AD62F" w14:textId="5833DBBF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  <w:tc>
          <w:tcPr>
            <w:tcW w:w="1736" w:type="dxa"/>
          </w:tcPr>
          <w:p w14:paraId="5837B079" w14:textId="588219C2" w:rsidR="00B239E2" w:rsidRDefault="00B239E2" w:rsidP="00B239E2">
            <w:pPr>
              <w:pStyle w:val="af9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50)</w:t>
            </w:r>
          </w:p>
        </w:tc>
        <w:tc>
          <w:tcPr>
            <w:tcW w:w="1030" w:type="dxa"/>
            <w:vAlign w:val="center"/>
          </w:tcPr>
          <w:p w14:paraId="6B7A0545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432916D0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1A5CEF06" w14:textId="77777777" w:rsidR="00B239E2" w:rsidRDefault="00B239E2" w:rsidP="00B239E2">
            <w:pPr>
              <w:pStyle w:val="af9"/>
              <w:rPr>
                <w:rFonts w:hint="eastAsia"/>
              </w:rPr>
            </w:pPr>
          </w:p>
        </w:tc>
      </w:tr>
      <w:tr w:rsidR="00B239E2" w14:paraId="30175A24" w14:textId="77777777" w:rsidTr="00B239E2">
        <w:trPr>
          <w:trHeight w:val="374"/>
          <w:jc w:val="center"/>
        </w:trPr>
        <w:tc>
          <w:tcPr>
            <w:tcW w:w="1383" w:type="dxa"/>
          </w:tcPr>
          <w:p w14:paraId="1667C17D" w14:textId="12230C7C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finish</w:t>
            </w:r>
          </w:p>
        </w:tc>
        <w:tc>
          <w:tcPr>
            <w:tcW w:w="1736" w:type="dxa"/>
          </w:tcPr>
          <w:p w14:paraId="25768D89" w14:textId="65A29ED3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30" w:type="dxa"/>
            <w:vAlign w:val="center"/>
          </w:tcPr>
          <w:p w14:paraId="5020924A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0C9912B4" w14:textId="77777777" w:rsidR="00B239E2" w:rsidRDefault="00B239E2" w:rsidP="00B239E2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676F337E" w14:textId="77777777" w:rsidR="00B239E2" w:rsidRDefault="00B239E2" w:rsidP="00B239E2">
            <w:pPr>
              <w:pStyle w:val="af9"/>
              <w:rPr>
                <w:rFonts w:hint="eastAsia"/>
              </w:rPr>
            </w:pPr>
          </w:p>
        </w:tc>
      </w:tr>
    </w:tbl>
    <w:p w14:paraId="14F3D698" w14:textId="77777777" w:rsidR="0070114A" w:rsidRDefault="0070114A" w:rsidP="0070114A"/>
    <w:p w14:paraId="3C24A06F" w14:textId="68B8CF41" w:rsidR="00FF3325" w:rsidRDefault="00FF3325" w:rsidP="00FF3325">
      <w:pPr>
        <w:pStyle w:val="af9"/>
      </w:pPr>
      <w:r>
        <w:rPr>
          <w:rFonts w:hint="eastAsia"/>
        </w:rPr>
        <w:t>表</w:t>
      </w:r>
      <w:r>
        <w:t>4</w:t>
      </w:r>
      <w:r w:rsidRPr="00937CD9">
        <w:t>-</w:t>
      </w:r>
      <w:r w:rsidR="004542ED">
        <w:t>5</w:t>
      </w:r>
      <w:r w:rsidRPr="00937CD9">
        <w:t xml:space="preserve"> </w:t>
      </w:r>
      <w:r w:rsidR="004542ED">
        <w:rPr>
          <w:rFonts w:hint="eastAsia"/>
        </w:rPr>
        <w:t>chart</w:t>
      </w:r>
      <w:r>
        <w:rPr>
          <w:rFonts w:hint="eastAsia"/>
        </w:rPr>
        <w:t>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736"/>
        <w:gridCol w:w="1030"/>
        <w:gridCol w:w="1383"/>
        <w:gridCol w:w="1383"/>
      </w:tblGrid>
      <w:tr w:rsidR="00FF3325" w14:paraId="05236F4C" w14:textId="77777777" w:rsidTr="0070114A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642B83CF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字段名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6C92F5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数据类型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4EBD64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空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C44685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默认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3D24811" w14:textId="77777777" w:rsidR="00FF3325" w:rsidRDefault="00FF3325" w:rsidP="008E0EC5">
            <w:pPr>
              <w:pStyle w:val="af9"/>
            </w:pPr>
            <w:proofErr w:type="gramStart"/>
            <w:r w:rsidRPr="002A65CC">
              <w:rPr>
                <w:rFonts w:hint="eastAsia"/>
              </w:rPr>
              <w:t>主外键</w:t>
            </w:r>
            <w:proofErr w:type="gramEnd"/>
          </w:p>
        </w:tc>
      </w:tr>
      <w:tr w:rsidR="0070114A" w14:paraId="6887674E" w14:textId="77777777" w:rsidTr="0070114A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</w:tcPr>
          <w:p w14:paraId="3B717626" w14:textId="463B8678" w:rsidR="0070114A" w:rsidRDefault="0070114A" w:rsidP="0070114A">
            <w:pPr>
              <w:pStyle w:val="af9"/>
            </w:pPr>
            <w:proofErr w:type="spellStart"/>
            <w:r>
              <w:rPr>
                <w:rFonts w:hint="eastAsia"/>
              </w:rPr>
              <w:t>chart_id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</w:tcBorders>
          </w:tcPr>
          <w:p w14:paraId="0ACE6AD9" w14:textId="74A28035" w:rsidR="0070114A" w:rsidRDefault="0070114A" w:rsidP="0070114A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center"/>
          </w:tcPr>
          <w:p w14:paraId="2BE5AE8C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2565EEAD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52823711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主键</w:t>
            </w:r>
          </w:p>
        </w:tc>
      </w:tr>
      <w:tr w:rsidR="0070114A" w14:paraId="59C1CE9C" w14:textId="77777777" w:rsidTr="0070114A">
        <w:trPr>
          <w:trHeight w:val="374"/>
          <w:jc w:val="center"/>
        </w:trPr>
        <w:tc>
          <w:tcPr>
            <w:tcW w:w="1383" w:type="dxa"/>
          </w:tcPr>
          <w:p w14:paraId="2D931D43" w14:textId="191D708F" w:rsidR="0070114A" w:rsidRDefault="0070114A" w:rsidP="0070114A">
            <w:pPr>
              <w:pStyle w:val="af9"/>
            </w:pPr>
            <w:proofErr w:type="spellStart"/>
            <w:r>
              <w:t>user_id</w:t>
            </w:r>
            <w:proofErr w:type="spellEnd"/>
          </w:p>
        </w:tc>
        <w:tc>
          <w:tcPr>
            <w:tcW w:w="1736" w:type="dxa"/>
          </w:tcPr>
          <w:p w14:paraId="7FD66BD4" w14:textId="1973E8CE" w:rsidR="0070114A" w:rsidRDefault="0070114A" w:rsidP="0070114A">
            <w:pPr>
              <w:pStyle w:val="af9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030" w:type="dxa"/>
            <w:vAlign w:val="center"/>
          </w:tcPr>
          <w:p w14:paraId="5FF391B6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1E29C9F6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4435A9D9" w14:textId="77777777" w:rsidR="0070114A" w:rsidRDefault="0070114A" w:rsidP="0070114A">
            <w:pPr>
              <w:pStyle w:val="af9"/>
            </w:pPr>
          </w:p>
        </w:tc>
      </w:tr>
      <w:tr w:rsidR="0070114A" w14:paraId="4C38CACC" w14:textId="77777777" w:rsidTr="0070114A">
        <w:trPr>
          <w:trHeight w:val="374"/>
          <w:jc w:val="center"/>
        </w:trPr>
        <w:tc>
          <w:tcPr>
            <w:tcW w:w="1383" w:type="dxa"/>
          </w:tcPr>
          <w:p w14:paraId="7B201C45" w14:textId="0EB6EBEC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736" w:type="dxa"/>
          </w:tcPr>
          <w:p w14:paraId="19E98EF6" w14:textId="1A858258" w:rsidR="0070114A" w:rsidRDefault="0070114A" w:rsidP="0070114A">
            <w:pPr>
              <w:pStyle w:val="af9"/>
              <w:rPr>
                <w:rFonts w:hint="eastAsia"/>
              </w:rPr>
            </w:pPr>
            <w:r>
              <w:t>date</w:t>
            </w:r>
          </w:p>
        </w:tc>
        <w:tc>
          <w:tcPr>
            <w:tcW w:w="1030" w:type="dxa"/>
            <w:vAlign w:val="center"/>
          </w:tcPr>
          <w:p w14:paraId="301E2BA4" w14:textId="77777777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107CF5DE" w14:textId="77777777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24F0FD79" w14:textId="77777777" w:rsidR="0070114A" w:rsidRDefault="0070114A" w:rsidP="0070114A">
            <w:pPr>
              <w:pStyle w:val="af9"/>
              <w:rPr>
                <w:rFonts w:hint="eastAsia"/>
              </w:rPr>
            </w:pPr>
          </w:p>
        </w:tc>
      </w:tr>
      <w:tr w:rsidR="0070114A" w14:paraId="7022AA91" w14:textId="77777777" w:rsidTr="0070114A">
        <w:trPr>
          <w:trHeight w:val="374"/>
          <w:jc w:val="center"/>
        </w:trPr>
        <w:tc>
          <w:tcPr>
            <w:tcW w:w="1383" w:type="dxa"/>
          </w:tcPr>
          <w:p w14:paraId="39C8C4A8" w14:textId="0EE639FF" w:rsidR="0070114A" w:rsidRDefault="0070114A" w:rsidP="0070114A">
            <w:pPr>
              <w:pStyle w:val="af9"/>
              <w:rPr>
                <w:rFonts w:hint="eastAsia"/>
              </w:rPr>
            </w:pPr>
            <w:proofErr w:type="spellStart"/>
            <w:r>
              <w:t>pass</w:t>
            </w:r>
            <w:r>
              <w:rPr>
                <w:rFonts w:hint="eastAsia"/>
              </w:rPr>
              <w:t>_</w:t>
            </w:r>
            <w:r>
              <w:t>red</w:t>
            </w:r>
            <w:proofErr w:type="spellEnd"/>
          </w:p>
        </w:tc>
        <w:tc>
          <w:tcPr>
            <w:tcW w:w="1736" w:type="dxa"/>
          </w:tcPr>
          <w:p w14:paraId="662D44FC" w14:textId="314B9ED0" w:rsidR="0070114A" w:rsidRDefault="0070114A" w:rsidP="0070114A">
            <w:pPr>
              <w:pStyle w:val="af9"/>
              <w:rPr>
                <w:rFonts w:hint="eastAsia"/>
              </w:rPr>
            </w:pPr>
            <w:r>
              <w:t>int</w:t>
            </w:r>
          </w:p>
        </w:tc>
        <w:tc>
          <w:tcPr>
            <w:tcW w:w="1030" w:type="dxa"/>
            <w:vAlign w:val="center"/>
          </w:tcPr>
          <w:p w14:paraId="71BC5D39" w14:textId="77777777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62514034" w14:textId="38140BEF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6218E554" w14:textId="77777777" w:rsidR="0070114A" w:rsidRDefault="0070114A" w:rsidP="0070114A">
            <w:pPr>
              <w:pStyle w:val="af9"/>
              <w:rPr>
                <w:rFonts w:hint="eastAsia"/>
              </w:rPr>
            </w:pPr>
          </w:p>
        </w:tc>
      </w:tr>
      <w:tr w:rsidR="0070114A" w14:paraId="477B34B4" w14:textId="77777777" w:rsidTr="0070114A">
        <w:trPr>
          <w:trHeight w:val="374"/>
          <w:jc w:val="center"/>
        </w:trPr>
        <w:tc>
          <w:tcPr>
            <w:tcW w:w="1383" w:type="dxa"/>
          </w:tcPr>
          <w:p w14:paraId="7CF681D2" w14:textId="3D186DBA" w:rsidR="0070114A" w:rsidRDefault="0070114A" w:rsidP="0070114A">
            <w:pPr>
              <w:pStyle w:val="af9"/>
              <w:rPr>
                <w:rFonts w:hint="eastAsia"/>
              </w:rPr>
            </w:pPr>
            <w:proofErr w:type="spellStart"/>
            <w:r>
              <w:t>pass</w:t>
            </w:r>
            <w:r>
              <w:rPr>
                <w:rFonts w:hint="eastAsia"/>
              </w:rPr>
              <w:t>_</w:t>
            </w:r>
            <w:r>
              <w:t>yellow</w:t>
            </w:r>
            <w:proofErr w:type="spellEnd"/>
          </w:p>
        </w:tc>
        <w:tc>
          <w:tcPr>
            <w:tcW w:w="1736" w:type="dxa"/>
          </w:tcPr>
          <w:p w14:paraId="17DF4CF4" w14:textId="6A548339" w:rsidR="0070114A" w:rsidRDefault="0070114A" w:rsidP="0070114A">
            <w:pPr>
              <w:pStyle w:val="af9"/>
              <w:rPr>
                <w:rFonts w:hint="eastAsia"/>
              </w:rPr>
            </w:pPr>
            <w:r>
              <w:t>int</w:t>
            </w:r>
          </w:p>
        </w:tc>
        <w:tc>
          <w:tcPr>
            <w:tcW w:w="1030" w:type="dxa"/>
            <w:vAlign w:val="center"/>
          </w:tcPr>
          <w:p w14:paraId="6C97E343" w14:textId="77777777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19F66B24" w14:textId="3EF9E446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1D7909D7" w14:textId="77777777" w:rsidR="0070114A" w:rsidRDefault="0070114A" w:rsidP="0070114A">
            <w:pPr>
              <w:pStyle w:val="af9"/>
              <w:rPr>
                <w:rFonts w:hint="eastAsia"/>
              </w:rPr>
            </w:pPr>
          </w:p>
        </w:tc>
      </w:tr>
      <w:tr w:rsidR="0070114A" w14:paraId="29321F4B" w14:textId="77777777" w:rsidTr="0070114A">
        <w:trPr>
          <w:trHeight w:val="374"/>
          <w:jc w:val="center"/>
        </w:trPr>
        <w:tc>
          <w:tcPr>
            <w:tcW w:w="1383" w:type="dxa"/>
          </w:tcPr>
          <w:p w14:paraId="5CA1AEB0" w14:textId="6D363C14" w:rsidR="0070114A" w:rsidRDefault="0070114A" w:rsidP="0070114A">
            <w:pPr>
              <w:pStyle w:val="af9"/>
              <w:rPr>
                <w:rFonts w:hint="eastAsia"/>
              </w:rPr>
            </w:pPr>
            <w:proofErr w:type="spellStart"/>
            <w:r>
              <w:t>pass</w:t>
            </w:r>
            <w:r>
              <w:rPr>
                <w:rFonts w:hint="eastAsia"/>
              </w:rPr>
              <w:t>_</w:t>
            </w:r>
            <w:r>
              <w:t>green</w:t>
            </w:r>
            <w:proofErr w:type="spellEnd"/>
          </w:p>
        </w:tc>
        <w:tc>
          <w:tcPr>
            <w:tcW w:w="1736" w:type="dxa"/>
          </w:tcPr>
          <w:p w14:paraId="41B772D9" w14:textId="473B2176" w:rsidR="0070114A" w:rsidRDefault="0070114A" w:rsidP="0070114A">
            <w:pPr>
              <w:pStyle w:val="af9"/>
              <w:rPr>
                <w:rFonts w:hint="eastAsia"/>
              </w:rPr>
            </w:pPr>
            <w:r>
              <w:t>int</w:t>
            </w:r>
          </w:p>
        </w:tc>
        <w:tc>
          <w:tcPr>
            <w:tcW w:w="1030" w:type="dxa"/>
            <w:vAlign w:val="center"/>
          </w:tcPr>
          <w:p w14:paraId="35BDD1AA" w14:textId="77777777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4E2130A3" w14:textId="7462CEFA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6A53BACC" w14:textId="77777777" w:rsidR="0070114A" w:rsidRDefault="0070114A" w:rsidP="0070114A">
            <w:pPr>
              <w:pStyle w:val="af9"/>
              <w:rPr>
                <w:rFonts w:hint="eastAsia"/>
              </w:rPr>
            </w:pPr>
          </w:p>
        </w:tc>
      </w:tr>
      <w:tr w:rsidR="0070114A" w14:paraId="14CC4625" w14:textId="77777777" w:rsidTr="0070114A">
        <w:trPr>
          <w:trHeight w:val="374"/>
          <w:jc w:val="center"/>
        </w:trPr>
        <w:tc>
          <w:tcPr>
            <w:tcW w:w="1383" w:type="dxa"/>
          </w:tcPr>
          <w:p w14:paraId="02E74B67" w14:textId="54ABBE5B" w:rsidR="0070114A" w:rsidRDefault="0070114A" w:rsidP="0070114A">
            <w:pPr>
              <w:pStyle w:val="af9"/>
              <w:rPr>
                <w:rFonts w:hint="eastAsia"/>
              </w:rPr>
            </w:pPr>
            <w:proofErr w:type="spellStart"/>
            <w:r>
              <w:t>pass</w:t>
            </w:r>
            <w:r>
              <w:rPr>
                <w:rFonts w:hint="eastAsia"/>
              </w:rPr>
              <w:t>_</w:t>
            </w:r>
            <w:r>
              <w:t>blue</w:t>
            </w:r>
            <w:proofErr w:type="spellEnd"/>
          </w:p>
        </w:tc>
        <w:tc>
          <w:tcPr>
            <w:tcW w:w="1736" w:type="dxa"/>
          </w:tcPr>
          <w:p w14:paraId="7E446902" w14:textId="427F7A18" w:rsidR="0070114A" w:rsidRDefault="0070114A" w:rsidP="0070114A">
            <w:pPr>
              <w:pStyle w:val="af9"/>
              <w:rPr>
                <w:rFonts w:hint="eastAsia"/>
              </w:rPr>
            </w:pPr>
            <w:r>
              <w:t>int</w:t>
            </w:r>
          </w:p>
        </w:tc>
        <w:tc>
          <w:tcPr>
            <w:tcW w:w="1030" w:type="dxa"/>
            <w:vAlign w:val="center"/>
          </w:tcPr>
          <w:p w14:paraId="217D7395" w14:textId="77777777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64C7DD4A" w14:textId="7FBC70AA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vAlign w:val="center"/>
          </w:tcPr>
          <w:p w14:paraId="628148A1" w14:textId="77777777" w:rsidR="0070114A" w:rsidRDefault="0070114A" w:rsidP="0070114A">
            <w:pPr>
              <w:pStyle w:val="af9"/>
              <w:rPr>
                <w:rFonts w:hint="eastAsia"/>
              </w:rPr>
            </w:pPr>
          </w:p>
        </w:tc>
      </w:tr>
    </w:tbl>
    <w:p w14:paraId="5A66FDD4" w14:textId="77777777" w:rsidR="00FF3325" w:rsidRPr="00FF3325" w:rsidRDefault="00FF3325" w:rsidP="00C61A64">
      <w:pPr>
        <w:rPr>
          <w:rFonts w:hint="eastAsia"/>
        </w:rPr>
      </w:pPr>
    </w:p>
    <w:p w14:paraId="1BA6FE82" w14:textId="22BF6153" w:rsidR="00C207ED" w:rsidRDefault="00C207ED" w:rsidP="00C207ED">
      <w:pPr>
        <w:pStyle w:val="32"/>
        <w:spacing w:before="156"/>
      </w:pPr>
      <w:bookmarkStart w:id="44" w:name="_Toc41877495"/>
      <w:r>
        <w:t>4.4.</w:t>
      </w:r>
      <w:r w:rsidR="00090F91">
        <w:t>7</w:t>
      </w:r>
      <w:r>
        <w:t xml:space="preserve"> log</w:t>
      </w:r>
      <w:r>
        <w:rPr>
          <w:rFonts w:hint="eastAsia"/>
        </w:rPr>
        <w:t>表</w:t>
      </w:r>
      <w:r w:rsidR="004542ED">
        <w:rPr>
          <w:rFonts w:hint="eastAsia"/>
        </w:rPr>
        <w:t>设计</w:t>
      </w:r>
      <w:bookmarkEnd w:id="44"/>
    </w:p>
    <w:p w14:paraId="24C88FA9" w14:textId="41DBA80E" w:rsidR="00C61A64" w:rsidRDefault="00C61A64" w:rsidP="00C61A64">
      <w:pPr>
        <w:ind w:firstLine="420"/>
      </w:pPr>
      <w:r>
        <w:rPr>
          <w:rFonts w:hint="eastAsia"/>
        </w:rPr>
        <w:t>用户</w:t>
      </w:r>
      <w:r w:rsidR="0070114A">
        <w:rPr>
          <w:rFonts w:hint="eastAsia"/>
        </w:rPr>
        <w:t>完成计划、获得成就或在当日首次完成待办项时</w:t>
      </w:r>
      <w:r>
        <w:rPr>
          <w:rFonts w:hint="eastAsia"/>
        </w:rPr>
        <w:t>，系统会自动向表中插入数据。</w:t>
      </w:r>
      <w:r w:rsidR="0070114A">
        <w:rPr>
          <w:rFonts w:hint="eastAsia"/>
        </w:rPr>
        <w:t>在当日重复完成待办项时，表内数据自动更新。</w:t>
      </w:r>
    </w:p>
    <w:p w14:paraId="2305626E" w14:textId="49C4869D" w:rsidR="00C61A64" w:rsidRDefault="0070114A" w:rsidP="0070114A">
      <w:pPr>
        <w:ind w:firstLine="420"/>
      </w:pPr>
      <w:r>
        <w:rPr>
          <w:rFonts w:hint="eastAsia"/>
        </w:rPr>
        <w:t>log</w:t>
      </w:r>
      <w:r w:rsidR="00C61A64">
        <w:rPr>
          <w:rFonts w:hint="eastAsia"/>
        </w:rPr>
        <w:t>表的详细设计如表</w:t>
      </w:r>
      <w:r w:rsidR="00C61A64">
        <w:rPr>
          <w:rFonts w:hint="eastAsia"/>
        </w:rPr>
        <w:t>4</w:t>
      </w:r>
      <w:r w:rsidR="00C61A64">
        <w:t>-2</w:t>
      </w:r>
      <w:r w:rsidR="00C61A64">
        <w:rPr>
          <w:rFonts w:hint="eastAsia"/>
        </w:rPr>
        <w:t>所示。其中</w:t>
      </w:r>
      <w:proofErr w:type="spellStart"/>
      <w:r>
        <w:rPr>
          <w:rFonts w:hint="eastAsia"/>
        </w:rPr>
        <w:t>log</w:t>
      </w:r>
      <w:r>
        <w:t>_id</w:t>
      </w:r>
      <w:proofErr w:type="spellEnd"/>
      <w:r w:rsidR="00C61A64">
        <w:rPr>
          <w:rFonts w:hint="eastAsia"/>
        </w:rPr>
        <w:t>为主键；</w:t>
      </w:r>
      <w:proofErr w:type="spellStart"/>
      <w:r>
        <w:rPr>
          <w:rFonts w:hint="eastAsia"/>
        </w:rPr>
        <w:t>user_</w:t>
      </w:r>
      <w:r>
        <w:t>id</w:t>
      </w:r>
      <w:proofErr w:type="spellEnd"/>
      <w:r>
        <w:rPr>
          <w:rFonts w:hint="eastAsia"/>
        </w:rPr>
        <w:t>表示该待办项所属，该字段与</w:t>
      </w:r>
      <w:r>
        <w:rPr>
          <w:rFonts w:hint="eastAsia"/>
        </w:rPr>
        <w:t>user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字段完全一致</w:t>
      </w:r>
      <w:r>
        <w:rPr>
          <w:rFonts w:hint="eastAsia"/>
        </w:rPr>
        <w:t>;</w:t>
      </w:r>
      <w:r>
        <w:t>type</w:t>
      </w:r>
      <w:r>
        <w:rPr>
          <w:rFonts w:hint="eastAsia"/>
        </w:rPr>
        <w:t>表示该历程对应类型，</w:t>
      </w:r>
      <w:r>
        <w:rPr>
          <w:rFonts w:hint="eastAsia"/>
        </w:rPr>
        <w:t>0</w:t>
      </w:r>
      <w:r>
        <w:rPr>
          <w:rFonts w:hint="eastAsia"/>
        </w:rPr>
        <w:t>为待办类，</w:t>
      </w:r>
      <w:r>
        <w:rPr>
          <w:rFonts w:hint="eastAsia"/>
        </w:rPr>
        <w:t>1</w:t>
      </w:r>
      <w:r>
        <w:rPr>
          <w:rFonts w:hint="eastAsia"/>
        </w:rPr>
        <w:lastRenderedPageBreak/>
        <w:t>位计划类，</w:t>
      </w:r>
      <w:r>
        <w:rPr>
          <w:rFonts w:hint="eastAsia"/>
        </w:rPr>
        <w:t>2</w:t>
      </w:r>
      <w:r>
        <w:rPr>
          <w:rFonts w:hint="eastAsia"/>
        </w:rPr>
        <w:t>位成就类；</w:t>
      </w:r>
      <w:r>
        <w:rPr>
          <w:rFonts w:hint="eastAsia"/>
        </w:rPr>
        <w:t>name</w:t>
      </w:r>
      <w:r>
        <w:rPr>
          <w:rFonts w:hint="eastAsia"/>
        </w:rPr>
        <w:t>为</w:t>
      </w:r>
      <w:r w:rsidR="009F4378">
        <w:rPr>
          <w:rFonts w:hint="eastAsia"/>
        </w:rPr>
        <w:t>该历程内容，包括完成当日一定数量待办、获得某成就、经历一定时间完成</w:t>
      </w:r>
      <w:proofErr w:type="gramStart"/>
      <w:r w:rsidR="009F4378">
        <w:rPr>
          <w:rFonts w:hint="eastAsia"/>
        </w:rPr>
        <w:t>某计划</w:t>
      </w:r>
      <w:proofErr w:type="gramEnd"/>
      <w:r w:rsidR="009F4378">
        <w:rPr>
          <w:rFonts w:hint="eastAsia"/>
        </w:rPr>
        <w:t>三种可能，与</w:t>
      </w:r>
      <w:r w:rsidR="009F4378">
        <w:rPr>
          <w:rFonts w:hint="eastAsia"/>
        </w:rPr>
        <w:t>type</w:t>
      </w:r>
      <w:r w:rsidR="009F4378">
        <w:rPr>
          <w:rFonts w:hint="eastAsia"/>
        </w:rPr>
        <w:t>对应。</w:t>
      </w:r>
    </w:p>
    <w:p w14:paraId="136D22A9" w14:textId="77777777" w:rsidR="009F4378" w:rsidRPr="00C61A64" w:rsidRDefault="009F4378" w:rsidP="009F4378">
      <w:pPr>
        <w:rPr>
          <w:rFonts w:hint="eastAsia"/>
        </w:rPr>
      </w:pPr>
    </w:p>
    <w:p w14:paraId="6991D34B" w14:textId="44615953" w:rsidR="00FF3325" w:rsidRDefault="00FF3325" w:rsidP="00FF3325">
      <w:pPr>
        <w:pStyle w:val="af9"/>
      </w:pPr>
      <w:r>
        <w:rPr>
          <w:rFonts w:hint="eastAsia"/>
        </w:rPr>
        <w:t>表</w:t>
      </w:r>
      <w:r>
        <w:t>4</w:t>
      </w:r>
      <w:r w:rsidRPr="00937CD9">
        <w:t>-</w:t>
      </w:r>
      <w:r w:rsidR="004542ED">
        <w:t xml:space="preserve">6 </w:t>
      </w:r>
      <w:r w:rsidR="004542ED">
        <w:rPr>
          <w:rFonts w:hint="eastAsia"/>
        </w:rPr>
        <w:t>log</w:t>
      </w:r>
      <w:r>
        <w:rPr>
          <w:rFonts w:hint="eastAsia"/>
        </w:rPr>
        <w:t>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1736"/>
        <w:gridCol w:w="1030"/>
        <w:gridCol w:w="1383"/>
        <w:gridCol w:w="1383"/>
      </w:tblGrid>
      <w:tr w:rsidR="00FF3325" w14:paraId="69F5DAA7" w14:textId="77777777" w:rsidTr="0070114A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14:paraId="1A63D085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字段名</w:t>
            </w:r>
          </w:p>
        </w:tc>
        <w:tc>
          <w:tcPr>
            <w:tcW w:w="17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4343DB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数据类型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8ECB40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空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1833EA" w14:textId="77777777" w:rsidR="00FF3325" w:rsidRDefault="00FF3325" w:rsidP="008E0EC5">
            <w:pPr>
              <w:pStyle w:val="af9"/>
            </w:pPr>
            <w:r w:rsidRPr="002A65CC">
              <w:rPr>
                <w:rFonts w:hint="eastAsia"/>
              </w:rPr>
              <w:t>默认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98C6470" w14:textId="77777777" w:rsidR="00FF3325" w:rsidRDefault="00FF3325" w:rsidP="008E0EC5">
            <w:pPr>
              <w:pStyle w:val="af9"/>
            </w:pPr>
            <w:proofErr w:type="gramStart"/>
            <w:r w:rsidRPr="002A65CC">
              <w:rPr>
                <w:rFonts w:hint="eastAsia"/>
              </w:rPr>
              <w:t>主外键</w:t>
            </w:r>
            <w:proofErr w:type="gramEnd"/>
          </w:p>
        </w:tc>
      </w:tr>
      <w:tr w:rsidR="0070114A" w14:paraId="2B2191F9" w14:textId="77777777" w:rsidTr="0070114A">
        <w:trPr>
          <w:trHeight w:val="374"/>
          <w:jc w:val="center"/>
        </w:trPr>
        <w:tc>
          <w:tcPr>
            <w:tcW w:w="1383" w:type="dxa"/>
            <w:tcBorders>
              <w:top w:val="single" w:sz="4" w:space="0" w:color="auto"/>
            </w:tcBorders>
          </w:tcPr>
          <w:p w14:paraId="17D21AD4" w14:textId="372DA7C0" w:rsidR="0070114A" w:rsidRDefault="0070114A" w:rsidP="0070114A">
            <w:pPr>
              <w:pStyle w:val="af9"/>
            </w:pPr>
            <w:proofErr w:type="spellStart"/>
            <w:r>
              <w:t>log_id</w:t>
            </w:r>
            <w:proofErr w:type="spellEnd"/>
          </w:p>
        </w:tc>
        <w:tc>
          <w:tcPr>
            <w:tcW w:w="1736" w:type="dxa"/>
            <w:tcBorders>
              <w:top w:val="single" w:sz="4" w:space="0" w:color="auto"/>
            </w:tcBorders>
          </w:tcPr>
          <w:p w14:paraId="725BE88A" w14:textId="6D894A96" w:rsidR="0070114A" w:rsidRDefault="0070114A" w:rsidP="0070114A">
            <w:pPr>
              <w:pStyle w:val="af9"/>
            </w:pPr>
            <w:r>
              <w:rPr>
                <w:rFonts w:hint="eastAsia"/>
              </w:rPr>
              <w:t>int</w:t>
            </w:r>
          </w:p>
        </w:tc>
        <w:tc>
          <w:tcPr>
            <w:tcW w:w="1030" w:type="dxa"/>
            <w:tcBorders>
              <w:top w:val="single" w:sz="4" w:space="0" w:color="auto"/>
            </w:tcBorders>
            <w:vAlign w:val="center"/>
          </w:tcPr>
          <w:p w14:paraId="4AF4F8CF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32F9EEA6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tcBorders>
              <w:top w:val="single" w:sz="4" w:space="0" w:color="auto"/>
            </w:tcBorders>
            <w:vAlign w:val="center"/>
          </w:tcPr>
          <w:p w14:paraId="39451ACA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主键</w:t>
            </w:r>
          </w:p>
        </w:tc>
      </w:tr>
      <w:tr w:rsidR="0070114A" w14:paraId="5585085B" w14:textId="77777777" w:rsidTr="0070114A">
        <w:trPr>
          <w:trHeight w:val="374"/>
          <w:jc w:val="center"/>
        </w:trPr>
        <w:tc>
          <w:tcPr>
            <w:tcW w:w="1383" w:type="dxa"/>
          </w:tcPr>
          <w:p w14:paraId="41E9C816" w14:textId="46FF5487" w:rsidR="0070114A" w:rsidRDefault="0070114A" w:rsidP="0070114A">
            <w:pPr>
              <w:pStyle w:val="af9"/>
            </w:pPr>
            <w:proofErr w:type="spellStart"/>
            <w:r>
              <w:t>user_id</w:t>
            </w:r>
            <w:proofErr w:type="spellEnd"/>
          </w:p>
        </w:tc>
        <w:tc>
          <w:tcPr>
            <w:tcW w:w="1736" w:type="dxa"/>
          </w:tcPr>
          <w:p w14:paraId="40ADCA89" w14:textId="4C5A9895" w:rsidR="0070114A" w:rsidRDefault="0070114A" w:rsidP="0070114A">
            <w:pPr>
              <w:pStyle w:val="af9"/>
            </w:pPr>
            <w:proofErr w:type="gramStart"/>
            <w:r>
              <w:rPr>
                <w:rFonts w:hint="eastAsia"/>
              </w:rPr>
              <w:t>v</w:t>
            </w:r>
            <w:r>
              <w:t>archar(</w:t>
            </w:r>
            <w:proofErr w:type="gramEnd"/>
            <w:r>
              <w:t>20)</w:t>
            </w:r>
          </w:p>
        </w:tc>
        <w:tc>
          <w:tcPr>
            <w:tcW w:w="1030" w:type="dxa"/>
            <w:vAlign w:val="center"/>
          </w:tcPr>
          <w:p w14:paraId="663FBBBD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361236ED" w14:textId="77777777" w:rsidR="0070114A" w:rsidRDefault="0070114A" w:rsidP="0070114A">
            <w:pPr>
              <w:pStyle w:val="af9"/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73D1DFD6" w14:textId="77777777" w:rsidR="0070114A" w:rsidRDefault="0070114A" w:rsidP="0070114A">
            <w:pPr>
              <w:pStyle w:val="af9"/>
            </w:pPr>
          </w:p>
        </w:tc>
      </w:tr>
      <w:tr w:rsidR="0070114A" w14:paraId="69F17D50" w14:textId="77777777" w:rsidTr="0070114A">
        <w:trPr>
          <w:trHeight w:val="374"/>
          <w:jc w:val="center"/>
        </w:trPr>
        <w:tc>
          <w:tcPr>
            <w:tcW w:w="1383" w:type="dxa"/>
          </w:tcPr>
          <w:p w14:paraId="6B9E6F63" w14:textId="4A9C684A" w:rsidR="0070114A" w:rsidRDefault="0070114A" w:rsidP="0070114A">
            <w:pPr>
              <w:pStyle w:val="af9"/>
              <w:rPr>
                <w:rFonts w:hint="eastAsia"/>
              </w:rPr>
            </w:pPr>
            <w:r>
              <w:t>type</w:t>
            </w:r>
          </w:p>
        </w:tc>
        <w:tc>
          <w:tcPr>
            <w:tcW w:w="1736" w:type="dxa"/>
          </w:tcPr>
          <w:p w14:paraId="38240B1F" w14:textId="6D59C8C1" w:rsidR="0070114A" w:rsidRDefault="0070114A" w:rsidP="0070114A">
            <w:pPr>
              <w:pStyle w:val="af9"/>
              <w:rPr>
                <w:rFonts w:hint="eastAsia"/>
              </w:rPr>
            </w:pPr>
            <w:r>
              <w:t>int</w:t>
            </w:r>
          </w:p>
        </w:tc>
        <w:tc>
          <w:tcPr>
            <w:tcW w:w="1030" w:type="dxa"/>
            <w:vAlign w:val="center"/>
          </w:tcPr>
          <w:p w14:paraId="59CB7C4D" w14:textId="77777777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6E6C8038" w14:textId="77777777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537FD3E9" w14:textId="77777777" w:rsidR="0070114A" w:rsidRDefault="0070114A" w:rsidP="0070114A">
            <w:pPr>
              <w:pStyle w:val="af9"/>
              <w:rPr>
                <w:rFonts w:hint="eastAsia"/>
              </w:rPr>
            </w:pPr>
          </w:p>
        </w:tc>
      </w:tr>
      <w:tr w:rsidR="0070114A" w14:paraId="43C3FC0F" w14:textId="77777777" w:rsidTr="0070114A">
        <w:trPr>
          <w:trHeight w:val="374"/>
          <w:jc w:val="center"/>
        </w:trPr>
        <w:tc>
          <w:tcPr>
            <w:tcW w:w="1383" w:type="dxa"/>
          </w:tcPr>
          <w:p w14:paraId="706166F0" w14:textId="28778734" w:rsidR="0070114A" w:rsidRDefault="0070114A" w:rsidP="0070114A">
            <w:pPr>
              <w:pStyle w:val="af9"/>
              <w:rPr>
                <w:rFonts w:hint="eastAsia"/>
              </w:rPr>
            </w:pPr>
            <w:r>
              <w:t>name</w:t>
            </w:r>
          </w:p>
        </w:tc>
        <w:tc>
          <w:tcPr>
            <w:tcW w:w="1736" w:type="dxa"/>
          </w:tcPr>
          <w:p w14:paraId="63B6EF36" w14:textId="0C8AAFBC" w:rsidR="0070114A" w:rsidRDefault="0070114A" w:rsidP="0070114A">
            <w:pPr>
              <w:pStyle w:val="af9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</w:t>
            </w:r>
            <w:r>
              <w:t>(</w:t>
            </w:r>
            <w:proofErr w:type="gramEnd"/>
            <w:r>
              <w:t>100)</w:t>
            </w:r>
          </w:p>
        </w:tc>
        <w:tc>
          <w:tcPr>
            <w:tcW w:w="1030" w:type="dxa"/>
            <w:vAlign w:val="center"/>
          </w:tcPr>
          <w:p w14:paraId="7C03C55A" w14:textId="77777777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37B70CA0" w14:textId="77777777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046C2494" w14:textId="77777777" w:rsidR="0070114A" w:rsidRDefault="0070114A" w:rsidP="0070114A">
            <w:pPr>
              <w:pStyle w:val="af9"/>
              <w:rPr>
                <w:rFonts w:hint="eastAsia"/>
              </w:rPr>
            </w:pPr>
          </w:p>
        </w:tc>
      </w:tr>
      <w:tr w:rsidR="0070114A" w14:paraId="12D4691A" w14:textId="77777777" w:rsidTr="0070114A">
        <w:trPr>
          <w:trHeight w:val="374"/>
          <w:jc w:val="center"/>
        </w:trPr>
        <w:tc>
          <w:tcPr>
            <w:tcW w:w="1383" w:type="dxa"/>
          </w:tcPr>
          <w:p w14:paraId="50A9B16D" w14:textId="3F846A9B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da</w:t>
            </w:r>
            <w:r>
              <w:t>te</w:t>
            </w:r>
          </w:p>
        </w:tc>
        <w:tc>
          <w:tcPr>
            <w:tcW w:w="1736" w:type="dxa"/>
          </w:tcPr>
          <w:p w14:paraId="1908849B" w14:textId="55FA95B2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1030" w:type="dxa"/>
            <w:vAlign w:val="center"/>
          </w:tcPr>
          <w:p w14:paraId="76D3F843" w14:textId="77777777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  <w:vAlign w:val="center"/>
          </w:tcPr>
          <w:p w14:paraId="3CE806E5" w14:textId="77777777" w:rsidR="0070114A" w:rsidRDefault="0070114A" w:rsidP="0070114A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1383" w:type="dxa"/>
            <w:vAlign w:val="center"/>
          </w:tcPr>
          <w:p w14:paraId="2C5D500A" w14:textId="77777777" w:rsidR="0070114A" w:rsidRDefault="0070114A" w:rsidP="0070114A">
            <w:pPr>
              <w:pStyle w:val="af9"/>
              <w:rPr>
                <w:rFonts w:hint="eastAsia"/>
              </w:rPr>
            </w:pPr>
          </w:p>
        </w:tc>
      </w:tr>
    </w:tbl>
    <w:p w14:paraId="0EB8FB6A" w14:textId="77777777" w:rsidR="00FF3325" w:rsidRPr="00C61A64" w:rsidRDefault="00FF3325" w:rsidP="00C61A64">
      <w:pPr>
        <w:rPr>
          <w:rFonts w:hint="eastAsia"/>
        </w:rPr>
      </w:pPr>
    </w:p>
    <w:p w14:paraId="44C94EB2" w14:textId="02A96C2C" w:rsidR="00B17080" w:rsidRDefault="00C21512" w:rsidP="00B17080">
      <w:pPr>
        <w:pStyle w:val="22"/>
      </w:pPr>
      <w:bookmarkStart w:id="45" w:name="_Toc41877496"/>
      <w:r>
        <w:t>4</w:t>
      </w:r>
      <w:r w:rsidR="00B17080">
        <w:t>.</w:t>
      </w:r>
      <w:r w:rsidR="0043298B">
        <w:t>5</w:t>
      </w:r>
      <w:r w:rsidR="00B17080">
        <w:t xml:space="preserve"> </w:t>
      </w:r>
      <w:r w:rsidR="00B17080">
        <w:rPr>
          <w:rFonts w:hint="eastAsia"/>
        </w:rPr>
        <w:t>接口设计</w:t>
      </w:r>
      <w:bookmarkEnd w:id="45"/>
    </w:p>
    <w:p w14:paraId="5A901D9A" w14:textId="1152FAF5" w:rsidR="009F4378" w:rsidRDefault="009F4378" w:rsidP="009F4378">
      <w:pPr>
        <w:ind w:firstLine="420"/>
      </w:pPr>
      <w:r>
        <w:rPr>
          <w:rFonts w:hint="eastAsia"/>
        </w:rPr>
        <w:t>接口作为</w:t>
      </w:r>
      <w:r>
        <w:rPr>
          <w:rFonts w:hint="eastAsia"/>
        </w:rPr>
        <w:t>Controller</w:t>
      </w:r>
      <w:r>
        <w:rPr>
          <w:rFonts w:hint="eastAsia"/>
        </w:rPr>
        <w:t>，向视图</w:t>
      </w:r>
      <w:proofErr w:type="gramStart"/>
      <w:r>
        <w:rPr>
          <w:rFonts w:hint="eastAsia"/>
        </w:rPr>
        <w:t>页提供</w:t>
      </w:r>
      <w:proofErr w:type="gramEnd"/>
      <w:r>
        <w:rPr>
          <w:rFonts w:hint="eastAsia"/>
        </w:rPr>
        <w:t>修改数据库内容的通道，也是数据传输最为核心的部分。在此依据</w:t>
      </w:r>
      <w:proofErr w:type="gramStart"/>
      <w:r>
        <w:rPr>
          <w:rFonts w:hint="eastAsia"/>
        </w:rPr>
        <w:t>视图页各功能</w:t>
      </w:r>
      <w:proofErr w:type="gramEnd"/>
      <w:r>
        <w:rPr>
          <w:rFonts w:hint="eastAsia"/>
        </w:rPr>
        <w:t>不同，将接口分为</w:t>
      </w:r>
      <w:r>
        <w:rPr>
          <w:rFonts w:hint="eastAsia"/>
        </w:rPr>
        <w:t>user</w:t>
      </w:r>
      <w:r>
        <w:rPr>
          <w:rFonts w:hint="eastAsia"/>
        </w:rPr>
        <w:t>、</w:t>
      </w:r>
      <w:r>
        <w:rPr>
          <w:rFonts w:hint="eastAsia"/>
        </w:rPr>
        <w:t>friend</w:t>
      </w:r>
      <w:r>
        <w:rPr>
          <w:rFonts w:hint="eastAsia"/>
        </w:rPr>
        <w:t>、</w:t>
      </w:r>
      <w:r>
        <w:rPr>
          <w:rFonts w:hint="eastAsia"/>
        </w:rPr>
        <w:t>note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、</w:t>
      </w:r>
      <w:r>
        <w:rPr>
          <w:rFonts w:hint="eastAsia"/>
        </w:rPr>
        <w:t>plan</w:t>
      </w:r>
      <w:r>
        <w:rPr>
          <w:rFonts w:hint="eastAsia"/>
        </w:rPr>
        <w:t>、</w:t>
      </w:r>
      <w:r>
        <w:rPr>
          <w:rFonts w:hint="eastAsia"/>
        </w:rPr>
        <w:t>chart</w:t>
      </w:r>
      <w:r>
        <w:rPr>
          <w:rFonts w:hint="eastAsia"/>
        </w:rPr>
        <w:t>、</w:t>
      </w:r>
      <w:r>
        <w:rPr>
          <w:rFonts w:hint="eastAsia"/>
        </w:rPr>
        <w:t>achieve</w:t>
      </w:r>
      <w:r>
        <w:rPr>
          <w:rFonts w:hint="eastAsia"/>
        </w:rPr>
        <w:t>、</w:t>
      </w:r>
      <w:r>
        <w:rPr>
          <w:rFonts w:hint="eastAsia"/>
        </w:rPr>
        <w:t>log</w:t>
      </w:r>
      <w:r>
        <w:rPr>
          <w:rFonts w:hint="eastAsia"/>
        </w:rPr>
        <w:t>八个部分。</w:t>
      </w:r>
      <w:r>
        <w:rPr>
          <w:rFonts w:hint="eastAsia"/>
        </w:rPr>
        <w:t>user</w:t>
      </w:r>
      <w:r>
        <w:rPr>
          <w:rFonts w:hint="eastAsia"/>
        </w:rPr>
        <w:t>提供用户的注册及各项字段的获取与查询方法；</w:t>
      </w:r>
      <w:r>
        <w:rPr>
          <w:rFonts w:hint="eastAsia"/>
        </w:rPr>
        <w:t>friend</w:t>
      </w:r>
      <w:r>
        <w:rPr>
          <w:rFonts w:hint="eastAsia"/>
        </w:rPr>
        <w:t>可获取好友信息、添加和删除好友；</w:t>
      </w:r>
      <w:r>
        <w:rPr>
          <w:rFonts w:hint="eastAsia"/>
        </w:rPr>
        <w:t>note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、</w:t>
      </w:r>
      <w:r>
        <w:rPr>
          <w:rFonts w:hint="eastAsia"/>
        </w:rPr>
        <w:t>plan</w:t>
      </w:r>
      <w:r>
        <w:rPr>
          <w:rFonts w:hint="eastAsia"/>
        </w:rPr>
        <w:t>提供添加、删除及各个字段的修改</w:t>
      </w:r>
      <w:r w:rsidR="000E75B4">
        <w:rPr>
          <w:rFonts w:hint="eastAsia"/>
        </w:rPr>
        <w:t>方法</w:t>
      </w:r>
      <w:r>
        <w:rPr>
          <w:rFonts w:hint="eastAsia"/>
        </w:rPr>
        <w:t>；</w:t>
      </w:r>
      <w:r w:rsidR="000E75B4">
        <w:rPr>
          <w:rFonts w:hint="eastAsia"/>
        </w:rPr>
        <w:t>chart</w:t>
      </w:r>
      <w:r w:rsidR="000E75B4">
        <w:rPr>
          <w:rFonts w:hint="eastAsia"/>
        </w:rPr>
        <w:t>、</w:t>
      </w:r>
      <w:r w:rsidR="000E75B4">
        <w:rPr>
          <w:rFonts w:hint="eastAsia"/>
        </w:rPr>
        <w:t>log</w:t>
      </w:r>
      <w:r w:rsidR="000E75B4">
        <w:rPr>
          <w:rFonts w:hint="eastAsia"/>
        </w:rPr>
        <w:t>提供添加、更新接口；</w:t>
      </w:r>
      <w:r w:rsidR="000E75B4">
        <w:rPr>
          <w:rFonts w:hint="eastAsia"/>
        </w:rPr>
        <w:t xml:space="preserve"> achieve</w:t>
      </w:r>
      <w:r w:rsidR="000E75B4">
        <w:rPr>
          <w:rFonts w:hint="eastAsia"/>
        </w:rPr>
        <w:t>提供新建与获取接口。</w:t>
      </w:r>
    </w:p>
    <w:p w14:paraId="38A787D6" w14:textId="1EAFAFC3" w:rsidR="009F4378" w:rsidRDefault="00A132AD" w:rsidP="009F4378">
      <w:pPr>
        <w:ind w:firstLine="420"/>
        <w:rPr>
          <w:rFonts w:hint="eastAsia"/>
        </w:rPr>
      </w:pPr>
      <w:r>
        <w:rPr>
          <w:rFonts w:hint="eastAsia"/>
        </w:rPr>
        <w:t>以下所有接口调用出错时，返回值均为</w:t>
      </w:r>
      <w:r>
        <w:t>{"code": 300,</w:t>
      </w:r>
      <w:r>
        <w:rPr>
          <w:rFonts w:hint="eastAsia"/>
        </w:rPr>
        <w:t xml:space="preserve"> "msg": "</w:t>
      </w:r>
      <w:r>
        <w:rPr>
          <w:rFonts w:hint="eastAsia"/>
        </w:rPr>
        <w:t>获取失败</w:t>
      </w:r>
      <w:r>
        <w:rPr>
          <w:rFonts w:hint="eastAsia"/>
        </w:rPr>
        <w:t>",</w:t>
      </w:r>
      <w:r>
        <w:t>"err": "ER_BAD_FIELD_ERROR"}</w:t>
      </w:r>
      <w:r>
        <w:rPr>
          <w:rFonts w:hint="eastAsia"/>
        </w:rPr>
        <w:t>。其中</w:t>
      </w:r>
      <w:r>
        <w:rPr>
          <w:rFonts w:hint="eastAsia"/>
        </w:rPr>
        <w:t>err</w:t>
      </w:r>
      <w:r>
        <w:rPr>
          <w:rFonts w:hint="eastAsia"/>
        </w:rPr>
        <w:t>的值为该错误具体内容。</w:t>
      </w:r>
    </w:p>
    <w:p w14:paraId="645A7C01" w14:textId="7E5425C0" w:rsidR="00F778AE" w:rsidRPr="00F778AE" w:rsidRDefault="00C21512" w:rsidP="00F778AE">
      <w:pPr>
        <w:pStyle w:val="32"/>
        <w:spacing w:before="156"/>
        <w:rPr>
          <w:rFonts w:hint="eastAsia"/>
        </w:rPr>
      </w:pPr>
      <w:bookmarkStart w:id="46" w:name="_Toc41877497"/>
      <w:r>
        <w:t>4</w:t>
      </w:r>
      <w:r w:rsidR="00B17080">
        <w:t>.</w:t>
      </w:r>
      <w:r w:rsidR="0043298B">
        <w:t>5</w:t>
      </w:r>
      <w:r w:rsidR="00B17080">
        <w:t xml:space="preserve">.1 </w:t>
      </w:r>
      <w:r w:rsidR="00B17080">
        <w:rPr>
          <w:rFonts w:hint="eastAsia"/>
        </w:rPr>
        <w:t>user</w:t>
      </w:r>
      <w:bookmarkEnd w:id="46"/>
    </w:p>
    <w:p w14:paraId="3AD6898F" w14:textId="1D6E53DB" w:rsidR="00A132AD" w:rsidRDefault="00F778AE" w:rsidP="00A132AD">
      <w:pPr>
        <w:ind w:firstLine="420"/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>部分接口详细设计如表</w:t>
      </w:r>
      <w:r>
        <w:rPr>
          <w:rFonts w:hint="eastAsia"/>
        </w:rPr>
        <w:t>4</w:t>
      </w:r>
      <w:r>
        <w:t>-8</w:t>
      </w:r>
      <w:r>
        <w:rPr>
          <w:rFonts w:hint="eastAsia"/>
        </w:rPr>
        <w:t>所示。以下请求路径均已省略</w:t>
      </w:r>
      <w:r w:rsidRPr="00F778AE">
        <w:rPr>
          <w:rFonts w:hint="eastAsia"/>
        </w:rPr>
        <w:t>http</w:t>
      </w:r>
      <w:r w:rsidRPr="00F778AE">
        <w:t>://ip:8080/user</w:t>
      </w:r>
      <w:r>
        <w:rPr>
          <w:rFonts w:hint="eastAsia"/>
        </w:rPr>
        <w:t>。</w:t>
      </w:r>
      <w:r w:rsidR="001073BC">
        <w:rPr>
          <w:rFonts w:hint="eastAsia"/>
        </w:rPr>
        <w:t>其中参数</w:t>
      </w:r>
      <w:r w:rsidR="00023AFD">
        <w:rPr>
          <w:rFonts w:hint="eastAsia"/>
        </w:rPr>
        <w:t>与</w:t>
      </w:r>
      <w:r w:rsidR="00023AFD">
        <w:rPr>
          <w:rFonts w:hint="eastAsia"/>
        </w:rPr>
        <w:t>user</w:t>
      </w:r>
      <w:r w:rsidR="00023AFD">
        <w:rPr>
          <w:rFonts w:hint="eastAsia"/>
        </w:rPr>
        <w:t>表字段一一对应</w:t>
      </w:r>
      <w:r w:rsidR="00DB4D75">
        <w:rPr>
          <w:rFonts w:hint="eastAsia"/>
        </w:rPr>
        <w:t>。</w:t>
      </w:r>
      <w:bookmarkStart w:id="47" w:name="_Toc41877498"/>
    </w:p>
    <w:p w14:paraId="536805E5" w14:textId="77777777" w:rsidR="00A132AD" w:rsidRDefault="00A132AD" w:rsidP="00A132AD">
      <w:pPr>
        <w:pStyle w:val="32"/>
        <w:spacing w:before="156"/>
      </w:pPr>
      <w:r>
        <w:t xml:space="preserve">4.5.2 </w:t>
      </w:r>
      <w:r>
        <w:rPr>
          <w:rFonts w:hint="eastAsia"/>
        </w:rPr>
        <w:t>friend</w:t>
      </w:r>
      <w:bookmarkEnd w:id="47"/>
    </w:p>
    <w:p w14:paraId="0F8351C2" w14:textId="3ADF288D" w:rsidR="00A132AD" w:rsidRDefault="00C77E0A" w:rsidP="00EF57AE">
      <w:pPr>
        <w:ind w:firstLine="420"/>
      </w:pPr>
      <w:r>
        <w:rPr>
          <w:rFonts w:hint="eastAsia"/>
        </w:rPr>
        <w:t>friend</w:t>
      </w:r>
      <w:r w:rsidR="00A132AD">
        <w:rPr>
          <w:rFonts w:hint="eastAsia"/>
        </w:rPr>
        <w:t>部分接口详细设计如表</w:t>
      </w:r>
      <w:r w:rsidR="00A132AD">
        <w:rPr>
          <w:rFonts w:hint="eastAsia"/>
        </w:rPr>
        <w:t>4</w:t>
      </w:r>
      <w:r w:rsidR="00A132AD">
        <w:t>-8</w:t>
      </w:r>
      <w:r w:rsidR="00A132AD">
        <w:rPr>
          <w:rFonts w:hint="eastAsia"/>
        </w:rPr>
        <w:t>所示。以下请求路径均已省略</w:t>
      </w:r>
      <w:r w:rsidRPr="00C77E0A">
        <w:rPr>
          <w:rFonts w:hint="eastAsia"/>
        </w:rPr>
        <w:t>http</w:t>
      </w:r>
      <w:r w:rsidRPr="00C77E0A">
        <w:t>://ip</w:t>
      </w:r>
      <w:r w:rsidR="00A132AD" w:rsidRPr="00F778AE">
        <w:t>:</w:t>
      </w:r>
      <w:r>
        <w:t xml:space="preserve"> </w:t>
      </w:r>
      <w:r w:rsidR="00A132AD" w:rsidRPr="00F778AE">
        <w:t>8080</w:t>
      </w:r>
      <w:r>
        <w:t xml:space="preserve"> </w:t>
      </w:r>
      <w:r w:rsidR="00A132AD" w:rsidRPr="00F778AE">
        <w:t>/</w:t>
      </w:r>
      <w:r w:rsidR="00A132AD">
        <w:rPr>
          <w:rFonts w:hint="eastAsia"/>
        </w:rPr>
        <w:t>friend</w:t>
      </w:r>
      <w:r w:rsidR="00A132AD">
        <w:rPr>
          <w:rFonts w:hint="eastAsia"/>
        </w:rPr>
        <w:t>。其中参数</w:t>
      </w:r>
      <w:r w:rsidR="00EF57AE">
        <w:t>ids</w:t>
      </w:r>
      <w:r w:rsidR="00EF57AE">
        <w:rPr>
          <w:rFonts w:hint="eastAsia"/>
        </w:rPr>
        <w:t>为传入</w:t>
      </w:r>
      <w:r w:rsidR="00EF57AE">
        <w:rPr>
          <w:rFonts w:hint="eastAsia"/>
        </w:rPr>
        <w:t>id</w:t>
      </w:r>
      <w:r w:rsidR="00EF57AE">
        <w:rPr>
          <w:rFonts w:hint="eastAsia"/>
        </w:rPr>
        <w:t>合集，以“</w:t>
      </w:r>
      <w:r w:rsidR="00EF57AE">
        <w:rPr>
          <w:rFonts w:hint="eastAsia"/>
        </w:rPr>
        <w:t>,</w:t>
      </w:r>
      <w:r w:rsidR="00EF57AE">
        <w:rPr>
          <w:rFonts w:hint="eastAsia"/>
        </w:rPr>
        <w:t>”分隔。</w:t>
      </w:r>
      <w:r w:rsidR="00EF57AE">
        <w:rPr>
          <w:rFonts w:hint="eastAsia"/>
        </w:rPr>
        <w:t>ids</w:t>
      </w:r>
      <w:r w:rsidR="00EF57AE">
        <w:rPr>
          <w:rFonts w:hint="eastAsia"/>
        </w:rPr>
        <w:t>与返回值中的</w:t>
      </w:r>
      <w:r w:rsidR="00EF57AE">
        <w:rPr>
          <w:rFonts w:hint="eastAsia"/>
        </w:rPr>
        <w:t>friend</w:t>
      </w:r>
      <w:r w:rsidR="00EF57AE">
        <w:rPr>
          <w:rFonts w:hint="eastAsia"/>
        </w:rPr>
        <w:t>意义相同</w:t>
      </w:r>
      <w:r w:rsidR="00023AFD">
        <w:rPr>
          <w:rFonts w:hint="eastAsia"/>
        </w:rPr>
        <w:t>，其余参数与</w:t>
      </w:r>
      <w:r w:rsidR="00023AFD">
        <w:rPr>
          <w:rFonts w:hint="eastAsia"/>
        </w:rPr>
        <w:t>user</w:t>
      </w:r>
      <w:r w:rsidR="00023AFD">
        <w:rPr>
          <w:rFonts w:hint="eastAsia"/>
        </w:rPr>
        <w:t>表字段一一对应</w:t>
      </w:r>
      <w:r w:rsidR="00EF57AE">
        <w:rPr>
          <w:rFonts w:hint="eastAsia"/>
        </w:rPr>
        <w:t>。</w:t>
      </w:r>
    </w:p>
    <w:p w14:paraId="2037A19B" w14:textId="77777777" w:rsidR="00023AFD" w:rsidRPr="00F778AE" w:rsidRDefault="00023AFD" w:rsidP="00023AFD">
      <w:pPr>
        <w:rPr>
          <w:rFonts w:hint="eastAsia"/>
        </w:rPr>
      </w:pPr>
    </w:p>
    <w:p w14:paraId="4A737B48" w14:textId="396FB8FB" w:rsidR="00F778AE" w:rsidRDefault="00F778AE" w:rsidP="00F778AE">
      <w:pPr>
        <w:pStyle w:val="af9"/>
      </w:pPr>
      <w:r>
        <w:rPr>
          <w:rFonts w:hint="eastAsia"/>
        </w:rPr>
        <w:lastRenderedPageBreak/>
        <w:t>表</w:t>
      </w:r>
      <w:r>
        <w:t>4</w:t>
      </w:r>
      <w:r w:rsidRPr="00937CD9">
        <w:t>-</w:t>
      </w:r>
      <w:r>
        <w:t xml:space="preserve">7 </w:t>
      </w:r>
      <w:r>
        <w:rPr>
          <w:rFonts w:hint="eastAsia"/>
        </w:rPr>
        <w:t>user接口详细设计</w:t>
      </w:r>
    </w:p>
    <w:tbl>
      <w:tblPr>
        <w:tblW w:w="8789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1559"/>
        <w:gridCol w:w="2693"/>
        <w:gridCol w:w="2410"/>
      </w:tblGrid>
      <w:tr w:rsidR="00C433FB" w14:paraId="62B0F328" w14:textId="53E03662" w:rsidTr="00A132AD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B4D52D8" w14:textId="6BF4519B" w:rsidR="00C433FB" w:rsidRDefault="00C433FB" w:rsidP="001073BC">
            <w:pPr>
              <w:pStyle w:val="af9"/>
            </w:pPr>
            <w:r>
              <w:rPr>
                <w:rFonts w:hint="eastAsia"/>
              </w:rPr>
              <w:t>接口功能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701291" w14:textId="6735F8FA" w:rsidR="00C433FB" w:rsidRDefault="00C433FB" w:rsidP="001073BC">
            <w:pPr>
              <w:pStyle w:val="af9"/>
            </w:pPr>
            <w:r>
              <w:rPr>
                <w:rFonts w:hint="eastAsia"/>
              </w:rPr>
              <w:t>请求方法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85264F" w14:textId="5F7CB947" w:rsidR="00C433FB" w:rsidRDefault="00C433FB" w:rsidP="001073BC">
            <w:pPr>
              <w:pStyle w:val="af9"/>
            </w:pPr>
            <w:r>
              <w:rPr>
                <w:rFonts w:hint="eastAsia"/>
              </w:rPr>
              <w:t>请求路径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1B7241" w14:textId="06EB3DEE" w:rsidR="00C433FB" w:rsidRDefault="00C433FB" w:rsidP="001073BC">
            <w:pPr>
              <w:pStyle w:val="af9"/>
            </w:pPr>
            <w:r>
              <w:rPr>
                <w:rFonts w:hint="eastAsia"/>
              </w:rPr>
              <w:t>参数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0FADB03" w14:textId="0081F2DA" w:rsidR="00C433FB" w:rsidRDefault="00C433FB" w:rsidP="001073BC">
            <w:pPr>
              <w:pStyle w:val="af9"/>
            </w:pPr>
            <w:r>
              <w:rPr>
                <w:rFonts w:hint="eastAsia"/>
              </w:rPr>
              <w:t>返回值</w:t>
            </w:r>
          </w:p>
        </w:tc>
      </w:tr>
      <w:tr w:rsidR="00C433FB" w14:paraId="3FF6D547" w14:textId="369694A6" w:rsidTr="00A132AD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396D231E" w14:textId="49337CD4" w:rsidR="00C433FB" w:rsidRDefault="00C433FB" w:rsidP="001073BC">
            <w:pPr>
              <w:pStyle w:val="af9"/>
            </w:pPr>
            <w:r>
              <w:rPr>
                <w:rFonts w:hint="eastAsia"/>
              </w:rPr>
              <w:t>注册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2AE90AB8" w14:textId="4CC623BA" w:rsidR="00C433FB" w:rsidRDefault="00C433FB" w:rsidP="001073BC">
            <w:pPr>
              <w:pStyle w:val="af9"/>
            </w:pPr>
            <w:r w:rsidRPr="00942E37">
              <w:rPr>
                <w:rFonts w:hint="eastAsia"/>
              </w:rPr>
              <w:t>post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494CFFFF" w14:textId="5A27185E" w:rsidR="00C433FB" w:rsidRDefault="00C433FB" w:rsidP="001073BC">
            <w:pPr>
              <w:pStyle w:val="af9"/>
            </w:pPr>
            <w:r w:rsidRPr="001073BC">
              <w:t>/register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2A05BA98" w14:textId="791E7D88" w:rsidR="00C433FB" w:rsidRDefault="00C433FB" w:rsidP="001073BC">
            <w:pPr>
              <w:pStyle w:val="af9"/>
            </w:pPr>
            <w:r w:rsidRPr="00BB3420">
              <w:t>{</w:t>
            </w:r>
            <w:r>
              <w:t>user</w:t>
            </w:r>
            <w:r w:rsidRPr="00BB3420">
              <w:t>_id:'413192b4ed8744c380fdc68c5c6804c4'}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vAlign w:val="center"/>
          </w:tcPr>
          <w:p w14:paraId="14AAB99E" w14:textId="77777777" w:rsidR="00C433FB" w:rsidRDefault="00C433FB" w:rsidP="001073BC">
            <w:pPr>
              <w:pStyle w:val="af9"/>
              <w:jc w:val="left"/>
            </w:pPr>
            <w:r w:rsidRPr="001073BC">
              <w:t>{</w:t>
            </w:r>
            <w:r w:rsidRPr="001073BC">
              <w:rPr>
                <w:rFonts w:hint="eastAsia"/>
              </w:rPr>
              <w:t xml:space="preserve">"code": 200, </w:t>
            </w:r>
          </w:p>
          <w:p w14:paraId="38D434B5" w14:textId="0CD64F3E" w:rsidR="00C433FB" w:rsidRDefault="00C433FB" w:rsidP="001073BC">
            <w:pPr>
              <w:pStyle w:val="af9"/>
              <w:jc w:val="left"/>
            </w:pPr>
            <w:r w:rsidRPr="001073BC">
              <w:rPr>
                <w:rFonts w:hint="eastAsia"/>
              </w:rPr>
              <w:t>"msg": "注册成功"}</w:t>
            </w:r>
          </w:p>
        </w:tc>
      </w:tr>
      <w:tr w:rsidR="00C433FB" w14:paraId="678B7B59" w14:textId="016EAAD2" w:rsidTr="00A132AD">
        <w:trPr>
          <w:trHeight w:val="374"/>
          <w:jc w:val="center"/>
        </w:trPr>
        <w:tc>
          <w:tcPr>
            <w:tcW w:w="1418" w:type="dxa"/>
            <w:vAlign w:val="center"/>
          </w:tcPr>
          <w:p w14:paraId="7B60D03E" w14:textId="1B404AFE" w:rsidR="00C433FB" w:rsidRDefault="00C433FB" w:rsidP="00C433FB">
            <w:pPr>
              <w:pStyle w:val="af9"/>
            </w:pPr>
            <w:r>
              <w:rPr>
                <w:rFonts w:hint="eastAsia"/>
              </w:rPr>
              <w:t>判断用户名是否存在</w:t>
            </w:r>
          </w:p>
        </w:tc>
        <w:tc>
          <w:tcPr>
            <w:tcW w:w="709" w:type="dxa"/>
            <w:vAlign w:val="center"/>
          </w:tcPr>
          <w:p w14:paraId="4C21D75B" w14:textId="309DFFA1" w:rsidR="00C433FB" w:rsidRDefault="00C433FB" w:rsidP="00C433FB">
            <w:pPr>
              <w:pStyle w:val="af9"/>
            </w:pPr>
            <w:r w:rsidRPr="00942E37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494F8936" w14:textId="1E5FF7DA" w:rsidR="00C433FB" w:rsidRDefault="00C433FB" w:rsidP="00C433FB">
            <w:pPr>
              <w:pStyle w:val="af9"/>
            </w:pPr>
            <w:r>
              <w:t>/</w:t>
            </w:r>
            <w:proofErr w:type="spellStart"/>
            <w:r>
              <w:rPr>
                <w:rFonts w:hint="eastAsia"/>
              </w:rPr>
              <w:t>isNameExist</w:t>
            </w:r>
            <w:proofErr w:type="spellEnd"/>
          </w:p>
        </w:tc>
        <w:tc>
          <w:tcPr>
            <w:tcW w:w="2693" w:type="dxa"/>
            <w:vAlign w:val="center"/>
          </w:tcPr>
          <w:p w14:paraId="0B4FBD94" w14:textId="0E445AAC" w:rsidR="00C433FB" w:rsidRDefault="00C433FB" w:rsidP="00C433FB">
            <w:pPr>
              <w:pStyle w:val="af9"/>
            </w:pPr>
            <w:r w:rsidRPr="00BB3420">
              <w:t>{name:'</w:t>
            </w:r>
            <w:proofErr w:type="spellStart"/>
            <w:r>
              <w:t>jc</w:t>
            </w:r>
            <w:proofErr w:type="spellEnd"/>
            <w:r w:rsidRPr="00BB3420">
              <w:t>'}</w:t>
            </w:r>
          </w:p>
        </w:tc>
        <w:tc>
          <w:tcPr>
            <w:tcW w:w="2410" w:type="dxa"/>
            <w:vAlign w:val="center"/>
          </w:tcPr>
          <w:p w14:paraId="2E501289" w14:textId="77777777" w:rsidR="00DB4D75" w:rsidRDefault="00C433FB" w:rsidP="00C433FB">
            <w:pPr>
              <w:pStyle w:val="af9"/>
              <w:jc w:val="left"/>
            </w:pPr>
            <w:r w:rsidRPr="006334DC">
              <w:t>{"code": 20</w:t>
            </w:r>
            <w:r>
              <w:t>1</w:t>
            </w:r>
            <w:r w:rsidRPr="006334DC">
              <w:t>,</w:t>
            </w:r>
          </w:p>
          <w:p w14:paraId="03CEADD5" w14:textId="31D0B22C" w:rsidR="00C433FB" w:rsidRDefault="00C433FB" w:rsidP="00C433FB">
            <w:pPr>
              <w:pStyle w:val="af9"/>
              <w:jc w:val="left"/>
            </w:pPr>
            <w:r w:rsidRPr="006334DC">
              <w:rPr>
                <w:rFonts w:hint="eastAsia"/>
              </w:rPr>
              <w:t>"msg": "</w:t>
            </w:r>
            <w:r>
              <w:rPr>
                <w:rFonts w:hint="eastAsia"/>
              </w:rPr>
              <w:t>存在</w:t>
            </w:r>
            <w:r w:rsidRPr="006334DC">
              <w:rPr>
                <w:rFonts w:hint="eastAsia"/>
              </w:rPr>
              <w:t>"</w:t>
            </w:r>
            <w:r w:rsidRPr="006334DC">
              <w:t>}</w:t>
            </w:r>
          </w:p>
          <w:p w14:paraId="469D30D2" w14:textId="77777777" w:rsidR="00DB4D75" w:rsidRDefault="00DB4D75" w:rsidP="00C433FB">
            <w:pPr>
              <w:pStyle w:val="af9"/>
              <w:jc w:val="left"/>
            </w:pPr>
            <w:r>
              <w:rPr>
                <w:rFonts w:hint="eastAsia"/>
              </w:rPr>
              <w:t>或</w:t>
            </w:r>
            <w:r w:rsidR="00C433FB" w:rsidRPr="006334DC">
              <w:t>{"code": 20</w:t>
            </w:r>
            <w:r w:rsidR="00C433FB">
              <w:t>0</w:t>
            </w:r>
            <w:r w:rsidR="00C433FB" w:rsidRPr="006334DC">
              <w:t>,</w:t>
            </w:r>
          </w:p>
          <w:p w14:paraId="0D288BE5" w14:textId="76E191A4" w:rsidR="00C433FB" w:rsidRDefault="00C433FB" w:rsidP="00C433FB">
            <w:pPr>
              <w:pStyle w:val="af9"/>
              <w:jc w:val="left"/>
            </w:pPr>
            <w:r w:rsidRPr="006334DC">
              <w:rPr>
                <w:rFonts w:hint="eastAsia"/>
              </w:rPr>
              <w:t xml:space="preserve"> "msg": "</w:t>
            </w:r>
            <w:r>
              <w:rPr>
                <w:rFonts w:hint="eastAsia"/>
              </w:rPr>
              <w:t>不存在</w:t>
            </w:r>
            <w:r w:rsidRPr="006334DC">
              <w:rPr>
                <w:rFonts w:hint="eastAsia"/>
              </w:rPr>
              <w:t>"</w:t>
            </w:r>
            <w:r w:rsidRPr="006334DC">
              <w:t>}</w:t>
            </w:r>
          </w:p>
        </w:tc>
      </w:tr>
      <w:tr w:rsidR="00DB4D75" w14:paraId="77E3E2F2" w14:textId="31CC6C13" w:rsidTr="00A132AD">
        <w:trPr>
          <w:trHeight w:val="374"/>
          <w:jc w:val="center"/>
        </w:trPr>
        <w:tc>
          <w:tcPr>
            <w:tcW w:w="1418" w:type="dxa"/>
            <w:vAlign w:val="center"/>
          </w:tcPr>
          <w:p w14:paraId="6D07F725" w14:textId="759BD059" w:rsidR="00DB4D75" w:rsidRDefault="00DB4D75" w:rsidP="00DB4D75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判断id是否存在</w:t>
            </w:r>
          </w:p>
        </w:tc>
        <w:tc>
          <w:tcPr>
            <w:tcW w:w="709" w:type="dxa"/>
            <w:vAlign w:val="center"/>
          </w:tcPr>
          <w:p w14:paraId="65A14345" w14:textId="040912D1" w:rsidR="00DB4D75" w:rsidRDefault="00DB4D75" w:rsidP="00DB4D75">
            <w:pPr>
              <w:pStyle w:val="af9"/>
              <w:rPr>
                <w:rFonts w:hint="eastAsia"/>
              </w:rPr>
            </w:pPr>
            <w:r w:rsidRPr="00942E37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769E9F94" w14:textId="67491C1A" w:rsidR="00DB4D75" w:rsidRDefault="00DB4D75" w:rsidP="00DB4D75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proofErr w:type="spellStart"/>
            <w:r w:rsidRPr="005B3F0F">
              <w:t>isIdExist</w:t>
            </w:r>
            <w:proofErr w:type="spellEnd"/>
          </w:p>
        </w:tc>
        <w:tc>
          <w:tcPr>
            <w:tcW w:w="2693" w:type="dxa"/>
            <w:vAlign w:val="center"/>
          </w:tcPr>
          <w:p w14:paraId="3E5CF816" w14:textId="1722AB67" w:rsidR="00DB4D75" w:rsidRDefault="00DB4D75" w:rsidP="00DB4D75">
            <w:pPr>
              <w:pStyle w:val="af9"/>
              <w:rPr>
                <w:rFonts w:hint="eastAsia"/>
              </w:rPr>
            </w:pPr>
            <w:r w:rsidRPr="00BB3420">
              <w:t>{</w:t>
            </w:r>
            <w:r>
              <w:t>user</w:t>
            </w:r>
            <w:r w:rsidRPr="00BB3420">
              <w:t>_id:'413192b4ed8744c380fdc68c5c6804c4'}</w:t>
            </w:r>
          </w:p>
        </w:tc>
        <w:tc>
          <w:tcPr>
            <w:tcW w:w="2410" w:type="dxa"/>
            <w:vAlign w:val="center"/>
          </w:tcPr>
          <w:p w14:paraId="454FB8BC" w14:textId="22831CB1" w:rsidR="00DB4D75" w:rsidRDefault="00DB4D75" w:rsidP="00DB4D75">
            <w:pPr>
              <w:pStyle w:val="af9"/>
              <w:jc w:val="left"/>
            </w:pPr>
            <w:r w:rsidRPr="006334DC">
              <w:t>{"code": 20</w:t>
            </w:r>
            <w:r>
              <w:t>0</w:t>
            </w:r>
            <w:r w:rsidRPr="006334DC">
              <w:t>,</w:t>
            </w:r>
          </w:p>
          <w:p w14:paraId="1E6ED7D8" w14:textId="77777777" w:rsidR="00DB4D75" w:rsidRDefault="00DB4D75" w:rsidP="00DB4D75">
            <w:pPr>
              <w:pStyle w:val="af9"/>
              <w:jc w:val="left"/>
            </w:pPr>
            <w:r w:rsidRPr="006334DC">
              <w:rPr>
                <w:rFonts w:hint="eastAsia"/>
              </w:rPr>
              <w:t xml:space="preserve"> "msg": "</w:t>
            </w:r>
            <w:r>
              <w:rPr>
                <w:rFonts w:hint="eastAsia"/>
              </w:rPr>
              <w:t>存在</w:t>
            </w:r>
            <w:r w:rsidRPr="006334DC">
              <w:rPr>
                <w:rFonts w:hint="eastAsia"/>
              </w:rPr>
              <w:t>"</w:t>
            </w:r>
            <w:r w:rsidRPr="006334DC">
              <w:t>}</w:t>
            </w:r>
          </w:p>
          <w:p w14:paraId="4B8C18CA" w14:textId="77777777" w:rsidR="00DB4D75" w:rsidRDefault="00DB4D75" w:rsidP="00DB4D75">
            <w:pPr>
              <w:pStyle w:val="af9"/>
              <w:jc w:val="left"/>
            </w:pPr>
            <w:r>
              <w:rPr>
                <w:rFonts w:hint="eastAsia"/>
              </w:rPr>
              <w:t>或</w:t>
            </w:r>
            <w:r w:rsidRPr="006334DC">
              <w:t>{"code": 20</w:t>
            </w:r>
            <w:r>
              <w:t>1</w:t>
            </w:r>
            <w:r w:rsidRPr="006334DC">
              <w:t>,</w:t>
            </w:r>
            <w:r w:rsidRPr="006334DC">
              <w:rPr>
                <w:rFonts w:hint="eastAsia"/>
              </w:rPr>
              <w:t xml:space="preserve"> </w:t>
            </w:r>
          </w:p>
          <w:p w14:paraId="0FA63FA2" w14:textId="74C1D818" w:rsidR="00DB4D75" w:rsidRDefault="00DB4D75" w:rsidP="00DB4D75">
            <w:pPr>
              <w:pStyle w:val="af9"/>
              <w:jc w:val="left"/>
              <w:rPr>
                <w:rFonts w:hint="eastAsia"/>
              </w:rPr>
            </w:pPr>
            <w:r w:rsidRPr="006334DC">
              <w:rPr>
                <w:rFonts w:hint="eastAsia"/>
              </w:rPr>
              <w:t>"msg": "</w:t>
            </w:r>
            <w:r>
              <w:rPr>
                <w:rFonts w:hint="eastAsia"/>
              </w:rPr>
              <w:t>不存在</w:t>
            </w:r>
            <w:r w:rsidRPr="006334DC">
              <w:rPr>
                <w:rFonts w:hint="eastAsia"/>
              </w:rPr>
              <w:t>"</w:t>
            </w:r>
            <w:r w:rsidRPr="006334DC">
              <w:t>}</w:t>
            </w:r>
          </w:p>
        </w:tc>
      </w:tr>
      <w:tr w:rsidR="00DB4D75" w14:paraId="0A8D589C" w14:textId="5E2DE921" w:rsidTr="00A132AD">
        <w:trPr>
          <w:trHeight w:val="374"/>
          <w:jc w:val="center"/>
        </w:trPr>
        <w:tc>
          <w:tcPr>
            <w:tcW w:w="1418" w:type="dxa"/>
            <w:vAlign w:val="center"/>
          </w:tcPr>
          <w:p w14:paraId="7C86477C" w14:textId="1FBDA8C3" w:rsidR="00DB4D75" w:rsidRDefault="00DB4D75" w:rsidP="00DB4D75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获取用户完成待办天数</w:t>
            </w:r>
          </w:p>
        </w:tc>
        <w:tc>
          <w:tcPr>
            <w:tcW w:w="709" w:type="dxa"/>
            <w:vAlign w:val="center"/>
          </w:tcPr>
          <w:p w14:paraId="46715DB4" w14:textId="4DC87985" w:rsidR="00DB4D75" w:rsidRDefault="00DB4D75" w:rsidP="00DB4D75">
            <w:pPr>
              <w:pStyle w:val="af9"/>
              <w:rPr>
                <w:rFonts w:hint="eastAsia"/>
              </w:rPr>
            </w:pPr>
            <w:r w:rsidRPr="00942E37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06248D66" w14:textId="7B6B1136" w:rsidR="00DB4D75" w:rsidRDefault="00DB4D75" w:rsidP="00DB4D75">
            <w:pPr>
              <w:pStyle w:val="af9"/>
              <w:rPr>
                <w:rFonts w:hint="eastAsia"/>
              </w:rPr>
            </w:pPr>
            <w:r>
              <w:t>/</w:t>
            </w:r>
            <w:proofErr w:type="spellStart"/>
            <w:r w:rsidRPr="005B3F0F">
              <w:t>getDay</w:t>
            </w:r>
            <w:proofErr w:type="spellEnd"/>
          </w:p>
        </w:tc>
        <w:tc>
          <w:tcPr>
            <w:tcW w:w="2693" w:type="dxa"/>
            <w:vAlign w:val="center"/>
          </w:tcPr>
          <w:p w14:paraId="43512EB6" w14:textId="1447876A" w:rsidR="00DB4D75" w:rsidRDefault="00DB4D75" w:rsidP="00DB4D75">
            <w:pPr>
              <w:pStyle w:val="af9"/>
              <w:rPr>
                <w:rFonts w:hint="eastAsia"/>
              </w:rPr>
            </w:pPr>
            <w:r w:rsidRPr="00BB3420">
              <w:t>{</w:t>
            </w:r>
            <w:r>
              <w:t>user</w:t>
            </w:r>
            <w:r w:rsidRPr="00BB3420">
              <w:t>_id:'413192b4ed8744c380fdc68c5c6804c4'}</w:t>
            </w:r>
          </w:p>
        </w:tc>
        <w:tc>
          <w:tcPr>
            <w:tcW w:w="2410" w:type="dxa"/>
            <w:vAlign w:val="center"/>
          </w:tcPr>
          <w:p w14:paraId="064180B2" w14:textId="77777777" w:rsidR="00DB4D75" w:rsidRDefault="00DB4D75" w:rsidP="00DB4D75">
            <w:pPr>
              <w:pStyle w:val="af9"/>
              <w:jc w:val="left"/>
            </w:pPr>
            <w:r w:rsidRPr="006334DC">
              <w:t>{"code": 200,</w:t>
            </w:r>
          </w:p>
          <w:p w14:paraId="2948BF7A" w14:textId="77777777" w:rsidR="00A132AD" w:rsidRDefault="00DB4D75" w:rsidP="00DB4D75">
            <w:pPr>
              <w:pStyle w:val="af9"/>
              <w:jc w:val="left"/>
            </w:pPr>
            <w:r w:rsidRPr="006334DC">
              <w:rPr>
                <w:rFonts w:hint="eastAsia"/>
              </w:rPr>
              <w:t xml:space="preserve"> "msg": "</w:t>
            </w:r>
            <w:r>
              <w:rPr>
                <w:rFonts w:hint="eastAsia"/>
              </w:rPr>
              <w:t>查询成功</w:t>
            </w:r>
            <w:r w:rsidRPr="006334DC">
              <w:rPr>
                <w:rFonts w:hint="eastAsia"/>
              </w:rPr>
              <w:t>"</w:t>
            </w:r>
            <w:r w:rsidRPr="006334DC">
              <w:t>,</w:t>
            </w:r>
            <w:r w:rsidRPr="006334DC">
              <w:rPr>
                <w:rFonts w:hint="eastAsia"/>
              </w:rPr>
              <w:t xml:space="preserve"> </w:t>
            </w:r>
          </w:p>
          <w:p w14:paraId="1C79DFD9" w14:textId="77862277" w:rsidR="00DB4D75" w:rsidRDefault="00DB4D75" w:rsidP="00DB4D75">
            <w:pPr>
              <w:pStyle w:val="af9"/>
              <w:jc w:val="left"/>
              <w:rPr>
                <w:rFonts w:hint="eastAsia"/>
              </w:rPr>
            </w:pPr>
            <w:r w:rsidRPr="005B3F0F">
              <w:t>"data</w:t>
            </w:r>
            <w:proofErr w:type="gramStart"/>
            <w:r w:rsidRPr="005B3F0F">
              <w:t>":[</w:t>
            </w:r>
            <w:proofErr w:type="gramEnd"/>
            <w:r>
              <w:t>{"</w:t>
            </w:r>
            <w:proofErr w:type="spellStart"/>
            <w:r>
              <w:t>todo_day</w:t>
            </w:r>
            <w:proofErr w:type="spellEnd"/>
            <w:r>
              <w:t xml:space="preserve">": </w:t>
            </w:r>
            <w:r>
              <w:rPr>
                <w:rFonts w:hint="eastAsia"/>
              </w:rPr>
              <w:t>1</w:t>
            </w:r>
            <w:r>
              <w:t>}</w:t>
            </w:r>
            <w:r w:rsidRPr="005B3F0F">
              <w:t>]</w:t>
            </w:r>
            <w:r w:rsidR="00023AFD" w:rsidRPr="006334DC">
              <w:t>}</w:t>
            </w:r>
          </w:p>
        </w:tc>
      </w:tr>
      <w:tr w:rsidR="00DB4D75" w14:paraId="348A8ADB" w14:textId="4402A923" w:rsidTr="00A132AD">
        <w:trPr>
          <w:trHeight w:val="374"/>
          <w:jc w:val="center"/>
        </w:trPr>
        <w:tc>
          <w:tcPr>
            <w:tcW w:w="1418" w:type="dxa"/>
            <w:vAlign w:val="center"/>
          </w:tcPr>
          <w:p w14:paraId="6B8D04CD" w14:textId="7AE097BB" w:rsidR="00DB4D75" w:rsidRDefault="00DB4D75" w:rsidP="00DB4D75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设置用户完成待办天数</w:t>
            </w:r>
          </w:p>
        </w:tc>
        <w:tc>
          <w:tcPr>
            <w:tcW w:w="709" w:type="dxa"/>
            <w:vAlign w:val="center"/>
          </w:tcPr>
          <w:p w14:paraId="1BFE2C27" w14:textId="31475819" w:rsidR="00DB4D75" w:rsidRDefault="00DB4D75" w:rsidP="00DB4D75">
            <w:pPr>
              <w:pStyle w:val="af9"/>
              <w:rPr>
                <w:rFonts w:hint="eastAsia"/>
              </w:rPr>
            </w:pPr>
            <w:r w:rsidRPr="00942E37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00F09B6E" w14:textId="35CB228F" w:rsidR="00DB4D75" w:rsidRDefault="00DB4D75" w:rsidP="00DB4D75">
            <w:pPr>
              <w:pStyle w:val="af9"/>
              <w:rPr>
                <w:rFonts w:hint="eastAsia"/>
              </w:rPr>
            </w:pPr>
            <w:r>
              <w:t>/</w:t>
            </w:r>
            <w:proofErr w:type="spellStart"/>
            <w:r w:rsidRPr="0093074B">
              <w:t>setDay</w:t>
            </w:r>
            <w:proofErr w:type="spellEnd"/>
          </w:p>
        </w:tc>
        <w:tc>
          <w:tcPr>
            <w:tcW w:w="2693" w:type="dxa"/>
            <w:vAlign w:val="center"/>
          </w:tcPr>
          <w:p w14:paraId="67BDEE81" w14:textId="77777777" w:rsidR="00DB4D75" w:rsidRDefault="00DB4D75" w:rsidP="00DB4D75">
            <w:pPr>
              <w:pStyle w:val="af9"/>
            </w:pPr>
            <w:r>
              <w:t>{user_id:'413192b4ed8744c380fdc68c5c6804c4',</w:t>
            </w:r>
          </w:p>
          <w:p w14:paraId="29877479" w14:textId="768D2C8A" w:rsidR="00DB4D75" w:rsidRDefault="00DB4D75" w:rsidP="00DB4D75">
            <w:pPr>
              <w:pStyle w:val="af9"/>
              <w:rPr>
                <w:rFonts w:hint="eastAsia"/>
              </w:rPr>
            </w:pPr>
            <w:proofErr w:type="spellStart"/>
            <w:r>
              <w:t>todo_day</w:t>
            </w:r>
            <w:proofErr w:type="spellEnd"/>
            <w:r>
              <w:t>: 1}</w:t>
            </w:r>
          </w:p>
        </w:tc>
        <w:tc>
          <w:tcPr>
            <w:tcW w:w="2410" w:type="dxa"/>
            <w:vAlign w:val="center"/>
          </w:tcPr>
          <w:p w14:paraId="7EDF1D1E" w14:textId="77777777" w:rsidR="00DB4D75" w:rsidRDefault="00DB4D75" w:rsidP="00DB4D75">
            <w:pPr>
              <w:pStyle w:val="af9"/>
              <w:jc w:val="left"/>
            </w:pPr>
            <w:r w:rsidRPr="001073BC">
              <w:t>{</w:t>
            </w:r>
            <w:r w:rsidRPr="001073BC">
              <w:rPr>
                <w:rFonts w:hint="eastAsia"/>
              </w:rPr>
              <w:t xml:space="preserve">"code": 200, </w:t>
            </w:r>
          </w:p>
          <w:p w14:paraId="4C8C118F" w14:textId="07796F76" w:rsidR="00DB4D75" w:rsidRDefault="00DB4D75" w:rsidP="00DB4D75">
            <w:pPr>
              <w:pStyle w:val="af9"/>
              <w:jc w:val="left"/>
              <w:rPr>
                <w:rFonts w:hint="eastAsia"/>
              </w:rPr>
            </w:pPr>
            <w:r w:rsidRPr="001073BC">
              <w:rPr>
                <w:rFonts w:hint="eastAsia"/>
              </w:rPr>
              <w:t>"msg": "</w:t>
            </w:r>
            <w:r>
              <w:rPr>
                <w:rFonts w:hint="eastAsia"/>
              </w:rPr>
              <w:t>更新</w:t>
            </w:r>
            <w:r w:rsidRPr="001073BC">
              <w:rPr>
                <w:rFonts w:hint="eastAsia"/>
              </w:rPr>
              <w:t>成功"}</w:t>
            </w:r>
          </w:p>
        </w:tc>
      </w:tr>
      <w:tr w:rsidR="00DB4D75" w14:paraId="362C90A5" w14:textId="77777777" w:rsidTr="00A132AD">
        <w:trPr>
          <w:trHeight w:val="374"/>
          <w:jc w:val="center"/>
        </w:trPr>
        <w:tc>
          <w:tcPr>
            <w:tcW w:w="1418" w:type="dxa"/>
            <w:vAlign w:val="center"/>
          </w:tcPr>
          <w:p w14:paraId="0182448B" w14:textId="0F3C989F" w:rsidR="00DB4D75" w:rsidRDefault="00DB4D75" w:rsidP="00DB4D75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获取用户进行计划时长</w:t>
            </w:r>
          </w:p>
        </w:tc>
        <w:tc>
          <w:tcPr>
            <w:tcW w:w="709" w:type="dxa"/>
            <w:vAlign w:val="center"/>
          </w:tcPr>
          <w:p w14:paraId="7D8C2950" w14:textId="77777777" w:rsidR="00DB4D75" w:rsidRDefault="00DB4D75" w:rsidP="00DB4D75">
            <w:pPr>
              <w:pStyle w:val="af9"/>
              <w:rPr>
                <w:rFonts w:hint="eastAsia"/>
              </w:rPr>
            </w:pPr>
            <w:r w:rsidRPr="00942E37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0519DCD6" w14:textId="501C6A45" w:rsidR="00DB4D75" w:rsidRDefault="00DB4D75" w:rsidP="00DB4D75">
            <w:pPr>
              <w:pStyle w:val="af9"/>
              <w:rPr>
                <w:rFonts w:hint="eastAsia"/>
              </w:rPr>
            </w:pPr>
            <w:r>
              <w:t>/</w:t>
            </w:r>
            <w:proofErr w:type="spellStart"/>
            <w:r w:rsidRPr="005B3F0F">
              <w:t>getTime</w:t>
            </w:r>
            <w:proofErr w:type="spellEnd"/>
          </w:p>
        </w:tc>
        <w:tc>
          <w:tcPr>
            <w:tcW w:w="2693" w:type="dxa"/>
            <w:vAlign w:val="center"/>
          </w:tcPr>
          <w:p w14:paraId="4C399EC9" w14:textId="20F28E3D" w:rsidR="00DB4D75" w:rsidRDefault="00DB4D75" w:rsidP="00DB4D75">
            <w:pPr>
              <w:pStyle w:val="af9"/>
              <w:rPr>
                <w:rFonts w:hint="eastAsia"/>
              </w:rPr>
            </w:pPr>
            <w:r w:rsidRPr="00BB3420">
              <w:t>{</w:t>
            </w:r>
            <w:r>
              <w:t>user</w:t>
            </w:r>
            <w:r w:rsidRPr="00BB3420">
              <w:t>_id:'413192b4ed8744c380fdc68c5c6804c4'}</w:t>
            </w:r>
          </w:p>
        </w:tc>
        <w:tc>
          <w:tcPr>
            <w:tcW w:w="2410" w:type="dxa"/>
            <w:vAlign w:val="center"/>
          </w:tcPr>
          <w:p w14:paraId="4C407D5F" w14:textId="77777777" w:rsidR="00DB4D75" w:rsidRDefault="00DB4D75" w:rsidP="00DB4D75">
            <w:pPr>
              <w:pStyle w:val="af9"/>
              <w:jc w:val="left"/>
            </w:pPr>
            <w:r w:rsidRPr="006334DC">
              <w:t>{"code": 200,</w:t>
            </w:r>
          </w:p>
          <w:p w14:paraId="624C081D" w14:textId="77777777" w:rsidR="00A132AD" w:rsidRDefault="00DB4D75" w:rsidP="00DB4D75">
            <w:pPr>
              <w:pStyle w:val="af9"/>
              <w:jc w:val="left"/>
            </w:pPr>
            <w:r w:rsidRPr="006334DC">
              <w:rPr>
                <w:rFonts w:hint="eastAsia"/>
              </w:rPr>
              <w:t xml:space="preserve"> "msg": "</w:t>
            </w:r>
            <w:r>
              <w:rPr>
                <w:rFonts w:hint="eastAsia"/>
              </w:rPr>
              <w:t>查询成功</w:t>
            </w:r>
            <w:r w:rsidRPr="006334DC">
              <w:rPr>
                <w:rFonts w:hint="eastAsia"/>
              </w:rPr>
              <w:t>"</w:t>
            </w:r>
            <w:r w:rsidRPr="006334DC">
              <w:t>,</w:t>
            </w:r>
            <w:r w:rsidRPr="006334DC">
              <w:rPr>
                <w:rFonts w:hint="eastAsia"/>
              </w:rPr>
              <w:t xml:space="preserve"> </w:t>
            </w:r>
          </w:p>
          <w:p w14:paraId="6B945FD0" w14:textId="6FE52192" w:rsidR="00DB4D75" w:rsidRDefault="00DB4D75" w:rsidP="00DB4D75">
            <w:pPr>
              <w:pStyle w:val="af9"/>
              <w:jc w:val="left"/>
              <w:rPr>
                <w:rFonts w:hint="eastAsia"/>
              </w:rPr>
            </w:pPr>
            <w:r w:rsidRPr="005B3F0F">
              <w:t>"data</w:t>
            </w:r>
            <w:proofErr w:type="gramStart"/>
            <w:r w:rsidRPr="005B3F0F">
              <w:t>":[</w:t>
            </w:r>
            <w:proofErr w:type="gramEnd"/>
            <w:r>
              <w:t>{"</w:t>
            </w:r>
            <w:r>
              <w:rPr>
                <w:rFonts w:hint="eastAsia"/>
              </w:rPr>
              <w:t>plan</w:t>
            </w:r>
            <w:r>
              <w:t>_time":</w:t>
            </w:r>
            <w:r w:rsidRPr="006334DC">
              <w:rPr>
                <w:rFonts w:hint="eastAsia"/>
              </w:rPr>
              <w:t>"</w:t>
            </w:r>
            <w:r>
              <w:t>1m</w:t>
            </w:r>
            <w:r w:rsidRPr="006334DC">
              <w:rPr>
                <w:rFonts w:hint="eastAsia"/>
              </w:rPr>
              <w:t>"</w:t>
            </w:r>
            <w:r>
              <w:t>}</w:t>
            </w:r>
            <w:r w:rsidRPr="005B3F0F">
              <w:t>]</w:t>
            </w:r>
            <w:r w:rsidR="00023AFD" w:rsidRPr="006334DC">
              <w:t>}</w:t>
            </w:r>
          </w:p>
        </w:tc>
      </w:tr>
      <w:tr w:rsidR="00DB4D75" w14:paraId="7800348C" w14:textId="77777777" w:rsidTr="00A132AD">
        <w:trPr>
          <w:trHeight w:val="374"/>
          <w:jc w:val="center"/>
        </w:trPr>
        <w:tc>
          <w:tcPr>
            <w:tcW w:w="1418" w:type="dxa"/>
            <w:vAlign w:val="center"/>
          </w:tcPr>
          <w:p w14:paraId="66B5DAF0" w14:textId="2840C9F8" w:rsidR="00DB4D75" w:rsidRDefault="00DB4D75" w:rsidP="00DB4D75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设置用户进行计划时长</w:t>
            </w:r>
          </w:p>
        </w:tc>
        <w:tc>
          <w:tcPr>
            <w:tcW w:w="709" w:type="dxa"/>
            <w:vAlign w:val="center"/>
          </w:tcPr>
          <w:p w14:paraId="699D1096" w14:textId="77777777" w:rsidR="00DB4D75" w:rsidRDefault="00DB4D75" w:rsidP="00DB4D75">
            <w:pPr>
              <w:pStyle w:val="af9"/>
              <w:rPr>
                <w:rFonts w:hint="eastAsia"/>
              </w:rPr>
            </w:pPr>
            <w:r w:rsidRPr="00942E37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49923DCE" w14:textId="5C94C5B3" w:rsidR="00DB4D75" w:rsidRDefault="00DB4D75" w:rsidP="00DB4D75">
            <w:pPr>
              <w:pStyle w:val="af9"/>
              <w:rPr>
                <w:rFonts w:hint="eastAsia"/>
              </w:rPr>
            </w:pPr>
            <w:r>
              <w:t>/</w:t>
            </w:r>
            <w:proofErr w:type="spellStart"/>
            <w:r w:rsidRPr="0093074B">
              <w:t>set</w:t>
            </w:r>
            <w:r>
              <w:rPr>
                <w:rFonts w:hint="eastAsia"/>
              </w:rPr>
              <w:t>Time</w:t>
            </w:r>
            <w:proofErr w:type="spellEnd"/>
          </w:p>
        </w:tc>
        <w:tc>
          <w:tcPr>
            <w:tcW w:w="2693" w:type="dxa"/>
            <w:vAlign w:val="center"/>
          </w:tcPr>
          <w:p w14:paraId="35F29E24" w14:textId="77777777" w:rsidR="00DB4D75" w:rsidRDefault="00DB4D75" w:rsidP="00DB4D75">
            <w:pPr>
              <w:pStyle w:val="af9"/>
            </w:pPr>
            <w:r>
              <w:t>{user_id:'413192b4ed8744c380fdc68c5c6804c4',</w:t>
            </w:r>
          </w:p>
          <w:p w14:paraId="38557770" w14:textId="48F350F0" w:rsidR="00DB4D75" w:rsidRDefault="00DB4D75" w:rsidP="00DB4D75">
            <w:pPr>
              <w:pStyle w:val="af9"/>
              <w:rPr>
                <w:rFonts w:hint="eastAsia"/>
              </w:rPr>
            </w:pPr>
            <w:proofErr w:type="spellStart"/>
            <w:r>
              <w:t>todo_day</w:t>
            </w:r>
            <w:proofErr w:type="spellEnd"/>
            <w:r>
              <w:t>: '</w:t>
            </w:r>
            <w:r w:rsidR="00C77E0A">
              <w:t>1</w:t>
            </w:r>
            <w:r w:rsidR="00C77E0A">
              <w:rPr>
                <w:rFonts w:hint="eastAsia"/>
              </w:rPr>
              <w:t>h</w:t>
            </w:r>
            <w:r>
              <w:t>1m'}</w:t>
            </w:r>
          </w:p>
        </w:tc>
        <w:tc>
          <w:tcPr>
            <w:tcW w:w="2410" w:type="dxa"/>
            <w:vAlign w:val="center"/>
          </w:tcPr>
          <w:p w14:paraId="1263A036" w14:textId="77777777" w:rsidR="00DB4D75" w:rsidRDefault="00DB4D75" w:rsidP="00DB4D75">
            <w:pPr>
              <w:pStyle w:val="af9"/>
              <w:jc w:val="left"/>
            </w:pPr>
            <w:r w:rsidRPr="001073BC">
              <w:t>{</w:t>
            </w:r>
            <w:r w:rsidRPr="001073BC">
              <w:rPr>
                <w:rFonts w:hint="eastAsia"/>
              </w:rPr>
              <w:t xml:space="preserve">"code": 200, </w:t>
            </w:r>
          </w:p>
          <w:p w14:paraId="41D3DE33" w14:textId="693B9336" w:rsidR="00DB4D75" w:rsidRDefault="00DB4D75" w:rsidP="00DB4D75">
            <w:pPr>
              <w:pStyle w:val="af9"/>
              <w:jc w:val="left"/>
              <w:rPr>
                <w:rFonts w:hint="eastAsia"/>
              </w:rPr>
            </w:pPr>
            <w:r w:rsidRPr="001073BC">
              <w:rPr>
                <w:rFonts w:hint="eastAsia"/>
              </w:rPr>
              <w:t>"msg": "</w:t>
            </w:r>
            <w:r>
              <w:rPr>
                <w:rFonts w:hint="eastAsia"/>
              </w:rPr>
              <w:t>更新</w:t>
            </w:r>
            <w:r w:rsidRPr="001073BC">
              <w:rPr>
                <w:rFonts w:hint="eastAsia"/>
              </w:rPr>
              <w:t>成功"}</w:t>
            </w:r>
          </w:p>
        </w:tc>
      </w:tr>
    </w:tbl>
    <w:p w14:paraId="1803A504" w14:textId="77777777" w:rsidR="00EF57AE" w:rsidRDefault="00EF57AE" w:rsidP="00EF57AE"/>
    <w:p w14:paraId="358218E4" w14:textId="400B9944" w:rsidR="001073BC" w:rsidRPr="001073BC" w:rsidRDefault="001073BC" w:rsidP="001073BC">
      <w:pPr>
        <w:pStyle w:val="af9"/>
        <w:rPr>
          <w:rFonts w:hint="eastAsia"/>
        </w:rPr>
      </w:pPr>
      <w:r>
        <w:rPr>
          <w:rFonts w:hint="eastAsia"/>
        </w:rPr>
        <w:lastRenderedPageBreak/>
        <w:t>表</w:t>
      </w:r>
      <w:r>
        <w:t>4</w:t>
      </w:r>
      <w:r w:rsidRPr="00937CD9">
        <w:t>-</w:t>
      </w:r>
      <w:r w:rsidR="00A132AD">
        <w:t>8</w:t>
      </w:r>
      <w:r>
        <w:t xml:space="preserve"> </w:t>
      </w:r>
      <w:r w:rsidR="00A132AD">
        <w:rPr>
          <w:rFonts w:hint="eastAsia"/>
        </w:rPr>
        <w:t>friend</w:t>
      </w:r>
      <w:r>
        <w:rPr>
          <w:rFonts w:hint="eastAsia"/>
        </w:rPr>
        <w:t>接口详细设计</w:t>
      </w:r>
    </w:p>
    <w:tbl>
      <w:tblPr>
        <w:tblW w:w="9214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708"/>
        <w:gridCol w:w="1134"/>
        <w:gridCol w:w="2694"/>
        <w:gridCol w:w="3118"/>
      </w:tblGrid>
      <w:tr w:rsidR="00A132AD" w:rsidRPr="00A132AD" w14:paraId="5072B4FF" w14:textId="77777777" w:rsidTr="00EF57AE">
        <w:trPr>
          <w:trHeight w:val="374"/>
          <w:jc w:val="center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3282E3" w14:textId="77777777" w:rsidR="00A132AD" w:rsidRPr="00A132AD" w:rsidRDefault="00A132AD" w:rsidP="00A132AD">
            <w:pPr>
              <w:pStyle w:val="af9"/>
            </w:pPr>
            <w:r w:rsidRPr="00A132AD">
              <w:rPr>
                <w:rFonts w:hint="eastAsia"/>
              </w:rPr>
              <w:t>接口功能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D416CE" w14:textId="77777777" w:rsidR="00A132AD" w:rsidRPr="00A132AD" w:rsidRDefault="00A132AD" w:rsidP="00A132AD">
            <w:pPr>
              <w:pStyle w:val="af9"/>
            </w:pPr>
            <w:r w:rsidRPr="00A132AD">
              <w:rPr>
                <w:rFonts w:hint="eastAsia"/>
              </w:rPr>
              <w:t>请求方法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7BBC99" w14:textId="77777777" w:rsidR="00A132AD" w:rsidRPr="00A132AD" w:rsidRDefault="00A132AD" w:rsidP="00A132AD">
            <w:pPr>
              <w:pStyle w:val="af9"/>
            </w:pPr>
            <w:r w:rsidRPr="00A132AD">
              <w:rPr>
                <w:rFonts w:hint="eastAsia"/>
              </w:rPr>
              <w:t>请求路径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FEF24D" w14:textId="77777777" w:rsidR="00A132AD" w:rsidRPr="00A132AD" w:rsidRDefault="00A132AD" w:rsidP="00A132AD">
            <w:pPr>
              <w:pStyle w:val="af9"/>
            </w:pPr>
            <w:r w:rsidRPr="00A132AD">
              <w:rPr>
                <w:rFonts w:hint="eastAsia"/>
              </w:rPr>
              <w:t>参数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0A26111" w14:textId="77777777" w:rsidR="00A132AD" w:rsidRPr="00A132AD" w:rsidRDefault="00A132AD" w:rsidP="00A132AD">
            <w:pPr>
              <w:pStyle w:val="af9"/>
            </w:pPr>
            <w:r w:rsidRPr="00A132AD">
              <w:rPr>
                <w:rFonts w:hint="eastAsia"/>
              </w:rPr>
              <w:t>返回值</w:t>
            </w:r>
          </w:p>
        </w:tc>
      </w:tr>
      <w:tr w:rsidR="00A132AD" w:rsidRPr="00A132AD" w14:paraId="5857E647" w14:textId="77777777" w:rsidTr="00EF57AE">
        <w:trPr>
          <w:trHeight w:val="374"/>
          <w:jc w:val="center"/>
        </w:trPr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5B968316" w14:textId="45E0EF55" w:rsidR="00A132AD" w:rsidRPr="00A132AD" w:rsidRDefault="00A132AD" w:rsidP="00A132AD">
            <w:pPr>
              <w:pStyle w:val="af9"/>
            </w:pPr>
            <w:r w:rsidRPr="00A132AD">
              <w:rPr>
                <w:rFonts w:hint="eastAsia"/>
              </w:rPr>
              <w:t>获取好友列表</w:t>
            </w:r>
          </w:p>
        </w:tc>
        <w:tc>
          <w:tcPr>
            <w:tcW w:w="708" w:type="dxa"/>
            <w:tcBorders>
              <w:top w:val="single" w:sz="4" w:space="0" w:color="auto"/>
            </w:tcBorders>
            <w:vAlign w:val="center"/>
          </w:tcPr>
          <w:p w14:paraId="382FC4C6" w14:textId="77777777" w:rsidR="00A132AD" w:rsidRPr="00A132AD" w:rsidRDefault="00A132AD" w:rsidP="00A132AD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1B9CBB58" w14:textId="5CC5129F" w:rsidR="00A132AD" w:rsidRPr="00A132AD" w:rsidRDefault="00A132AD" w:rsidP="00A132AD">
            <w:pPr>
              <w:pStyle w:val="af9"/>
            </w:pPr>
            <w:r w:rsidRPr="00A132AD">
              <w:t>/</w:t>
            </w:r>
            <w:r w:rsidRPr="00A132AD">
              <w:rPr>
                <w:rFonts w:hint="eastAsia"/>
              </w:rPr>
              <w:t>query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14:paraId="66CBE985" w14:textId="77777777" w:rsidR="00A132AD" w:rsidRPr="00A132AD" w:rsidRDefault="00A132AD" w:rsidP="00A132AD">
            <w:pPr>
              <w:pStyle w:val="af9"/>
            </w:pPr>
            <w:r w:rsidRPr="00A132AD">
              <w:t>{user_id:'413192b4ed8744c380fdc68c5c6804c4'}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14:paraId="37CA8941" w14:textId="77777777" w:rsidR="00A132AD" w:rsidRPr="00A132AD" w:rsidRDefault="00A132AD" w:rsidP="00A132AD">
            <w:pPr>
              <w:pStyle w:val="af9"/>
              <w:jc w:val="left"/>
            </w:pPr>
            <w:r w:rsidRPr="00A132AD">
              <w:t>{</w:t>
            </w:r>
            <w:r w:rsidRPr="00A132AD">
              <w:rPr>
                <w:rFonts w:hint="eastAsia"/>
              </w:rPr>
              <w:t xml:space="preserve">"code": 200, </w:t>
            </w:r>
          </w:p>
          <w:p w14:paraId="474E4DBA" w14:textId="6845CBAD" w:rsidR="00A132AD" w:rsidRDefault="00A132AD" w:rsidP="00A132AD">
            <w:pPr>
              <w:pStyle w:val="af9"/>
              <w:jc w:val="left"/>
            </w:pPr>
            <w:r w:rsidRPr="00A132AD">
              <w:rPr>
                <w:rFonts w:hint="eastAsia"/>
              </w:rPr>
              <w:t>"msg": "</w:t>
            </w:r>
            <w:r>
              <w:rPr>
                <w:rFonts w:hint="eastAsia"/>
              </w:rPr>
              <w:t>查询</w:t>
            </w:r>
            <w:r w:rsidRPr="00A132AD">
              <w:rPr>
                <w:rFonts w:hint="eastAsia"/>
              </w:rPr>
              <w:t>成功",</w:t>
            </w:r>
          </w:p>
          <w:p w14:paraId="700058B4" w14:textId="42BFF812" w:rsidR="00A132AD" w:rsidRPr="00A132AD" w:rsidRDefault="00A132AD" w:rsidP="00C77E0A">
            <w:pPr>
              <w:pStyle w:val="af9"/>
              <w:jc w:val="left"/>
            </w:pPr>
            <w:r w:rsidRPr="00A132AD">
              <w:t>"data</w:t>
            </w:r>
            <w:proofErr w:type="gramStart"/>
            <w:r w:rsidRPr="00A132AD">
              <w:t>":[</w:t>
            </w:r>
            <w:proofErr w:type="gramEnd"/>
            <w:r w:rsidRPr="00A132AD">
              <w:t>{"friend":"'413192b4ed8744c380fdc68c5c6804c4','1d6c2fd7c1cb40b09999a9b4de75f523',"</w:t>
            </w:r>
            <w:r w:rsidRPr="00A132AD">
              <w:rPr>
                <w:rFonts w:hint="eastAsia"/>
              </w:rPr>
              <w:t>}</w:t>
            </w:r>
            <w:r w:rsidRPr="00A132AD">
              <w:t>]</w:t>
            </w:r>
            <w:r w:rsidR="00023AFD" w:rsidRPr="006334DC">
              <w:t xml:space="preserve"> </w:t>
            </w:r>
            <w:r w:rsidR="00023AFD" w:rsidRPr="006334DC">
              <w:t>}</w:t>
            </w:r>
          </w:p>
        </w:tc>
      </w:tr>
      <w:tr w:rsidR="00A4717C" w:rsidRPr="00A132AD" w14:paraId="50B0404F" w14:textId="77777777" w:rsidTr="00EF57AE">
        <w:trPr>
          <w:trHeight w:val="374"/>
          <w:jc w:val="center"/>
        </w:trPr>
        <w:tc>
          <w:tcPr>
            <w:tcW w:w="1560" w:type="dxa"/>
            <w:vAlign w:val="center"/>
          </w:tcPr>
          <w:p w14:paraId="3F2A196B" w14:textId="14B03878" w:rsidR="00A4717C" w:rsidRPr="00A132AD" w:rsidRDefault="00A4717C" w:rsidP="00A4717C">
            <w:pPr>
              <w:pStyle w:val="af9"/>
            </w:pPr>
            <w:r w:rsidRPr="00A132AD">
              <w:rPr>
                <w:rFonts w:hint="eastAsia"/>
              </w:rPr>
              <w:t>删除或添加好友</w:t>
            </w:r>
          </w:p>
        </w:tc>
        <w:tc>
          <w:tcPr>
            <w:tcW w:w="708" w:type="dxa"/>
            <w:vAlign w:val="center"/>
          </w:tcPr>
          <w:p w14:paraId="4D1DFFBA" w14:textId="77777777" w:rsidR="00A4717C" w:rsidRPr="00A132AD" w:rsidRDefault="00A4717C" w:rsidP="00A4717C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134" w:type="dxa"/>
            <w:vAlign w:val="center"/>
          </w:tcPr>
          <w:p w14:paraId="12E864F4" w14:textId="7B6FBBD3" w:rsidR="00A4717C" w:rsidRPr="00A132AD" w:rsidRDefault="00A4717C" w:rsidP="00A4717C">
            <w:pPr>
              <w:pStyle w:val="af9"/>
            </w:pPr>
            <w:r w:rsidRPr="00A132AD">
              <w:t>/</w:t>
            </w:r>
            <w:r w:rsidRPr="0093074B">
              <w:t>update</w:t>
            </w:r>
          </w:p>
        </w:tc>
        <w:tc>
          <w:tcPr>
            <w:tcW w:w="2694" w:type="dxa"/>
            <w:vAlign w:val="center"/>
          </w:tcPr>
          <w:p w14:paraId="46127A1C" w14:textId="4FA4FE3C" w:rsidR="00A4717C" w:rsidRDefault="00A4717C" w:rsidP="00A4717C">
            <w:pPr>
              <w:pStyle w:val="af9"/>
            </w:pPr>
            <w:r w:rsidRPr="00A132AD">
              <w:t>{user_id:</w:t>
            </w:r>
            <w:r w:rsidR="00C77E0A">
              <w:t>"</w:t>
            </w:r>
            <w:r w:rsidRPr="00A132AD">
              <w:t>'413192b4ed8744c380fdc68c5c6804c4'</w:t>
            </w:r>
            <w:r>
              <w:t>,</w:t>
            </w:r>
          </w:p>
          <w:p w14:paraId="7875AB12" w14:textId="317F45BA" w:rsidR="00A4717C" w:rsidRPr="00A132AD" w:rsidRDefault="00A4717C" w:rsidP="00A4717C">
            <w:pPr>
              <w:pStyle w:val="af9"/>
            </w:pPr>
            <w:r>
              <w:t>ids:</w:t>
            </w:r>
            <w:r w:rsidR="00C77E0A" w:rsidRPr="00A132AD">
              <w:t>"'413192b4ed8744c380fdc68c5c6804c4'"</w:t>
            </w:r>
            <w:r w:rsidRPr="00A132AD">
              <w:t>}</w:t>
            </w:r>
          </w:p>
        </w:tc>
        <w:tc>
          <w:tcPr>
            <w:tcW w:w="3118" w:type="dxa"/>
            <w:vAlign w:val="center"/>
          </w:tcPr>
          <w:p w14:paraId="5530C7DA" w14:textId="26AA9084" w:rsidR="00A4717C" w:rsidRPr="00A132AD" w:rsidRDefault="00A4717C" w:rsidP="00A4717C">
            <w:pPr>
              <w:pStyle w:val="af9"/>
              <w:jc w:val="left"/>
            </w:pPr>
            <w:r w:rsidRPr="00A132AD">
              <w:t>{"code": 20</w:t>
            </w:r>
            <w:r w:rsidR="00C77E0A">
              <w:t>0</w:t>
            </w:r>
            <w:r w:rsidRPr="00A132AD">
              <w:t>,</w:t>
            </w:r>
          </w:p>
          <w:p w14:paraId="4469C5AF" w14:textId="1595145E" w:rsidR="00C77E0A" w:rsidRDefault="00A4717C" w:rsidP="00A4717C">
            <w:pPr>
              <w:pStyle w:val="af9"/>
              <w:jc w:val="left"/>
            </w:pPr>
            <w:r w:rsidRPr="00A132AD">
              <w:rPr>
                <w:rFonts w:hint="eastAsia"/>
              </w:rPr>
              <w:t>"msg": "</w:t>
            </w:r>
            <w:r w:rsidR="00C77E0A">
              <w:rPr>
                <w:rFonts w:hint="eastAsia"/>
              </w:rPr>
              <w:t>查询成功</w:t>
            </w:r>
            <w:r w:rsidRPr="00A132AD">
              <w:rPr>
                <w:rFonts w:hint="eastAsia"/>
              </w:rPr>
              <w:t>"</w:t>
            </w:r>
            <w:r w:rsidR="00C77E0A">
              <w:rPr>
                <w:rFonts w:hint="eastAsia"/>
              </w:rPr>
              <w:t>,</w:t>
            </w:r>
          </w:p>
          <w:p w14:paraId="114F4174" w14:textId="44D5284C" w:rsidR="00C77E0A" w:rsidRDefault="00C77E0A" w:rsidP="00C77E0A">
            <w:pPr>
              <w:pStyle w:val="af9"/>
              <w:jc w:val="left"/>
            </w:pPr>
            <w:r w:rsidRPr="00A132AD">
              <w:t>"data</w:t>
            </w:r>
            <w:proofErr w:type="gramStart"/>
            <w:r w:rsidRPr="00A132AD">
              <w:t>":[</w:t>
            </w:r>
            <w:proofErr w:type="gramEnd"/>
            <w:r>
              <w:t>{"user_id":"413192b4ed8744c380fdc68c5c6804c4",</w:t>
            </w:r>
          </w:p>
          <w:p w14:paraId="522A1634" w14:textId="77777777" w:rsidR="00C77E0A" w:rsidRDefault="00C77E0A" w:rsidP="00C77E0A">
            <w:pPr>
              <w:pStyle w:val="af9"/>
              <w:jc w:val="left"/>
            </w:pPr>
            <w:r>
              <w:t>"name": "</w:t>
            </w:r>
            <w:proofErr w:type="spellStart"/>
            <w:r>
              <w:t>jc</w:t>
            </w:r>
            <w:proofErr w:type="spellEnd"/>
            <w:r>
              <w:t>",</w:t>
            </w:r>
          </w:p>
          <w:p w14:paraId="2684D370" w14:textId="61EB37BD" w:rsidR="00A4717C" w:rsidRPr="00A132AD" w:rsidRDefault="00C77E0A" w:rsidP="00C77E0A">
            <w:pPr>
              <w:pStyle w:val="af9"/>
              <w:jc w:val="left"/>
              <w:rPr>
                <w:rFonts w:hint="eastAsia"/>
              </w:rPr>
            </w:pPr>
            <w:r>
              <w:t>"plan_time":"1h1m"}</w:t>
            </w:r>
            <w:r w:rsidRPr="00A132AD">
              <w:t>]</w:t>
            </w:r>
            <w:r w:rsidR="00023AFD" w:rsidRPr="006334DC">
              <w:t>}</w:t>
            </w:r>
          </w:p>
        </w:tc>
      </w:tr>
      <w:tr w:rsidR="00A132AD" w:rsidRPr="00A132AD" w14:paraId="3EDBD8C5" w14:textId="77777777" w:rsidTr="00EF57AE">
        <w:trPr>
          <w:trHeight w:val="374"/>
          <w:jc w:val="center"/>
        </w:trPr>
        <w:tc>
          <w:tcPr>
            <w:tcW w:w="1560" w:type="dxa"/>
            <w:vAlign w:val="center"/>
          </w:tcPr>
          <w:p w14:paraId="14A001A0" w14:textId="32580790" w:rsidR="00A132AD" w:rsidRPr="00A132AD" w:rsidRDefault="00C77E0A" w:rsidP="00A132AD">
            <w:pPr>
              <w:pStyle w:val="af9"/>
              <w:rPr>
                <w:rFonts w:hint="eastAsia"/>
              </w:rPr>
            </w:pPr>
            <w:r w:rsidRPr="0093074B">
              <w:rPr>
                <w:rFonts w:hint="eastAsia"/>
              </w:rPr>
              <w:t>获取</w:t>
            </w:r>
            <w:r>
              <w:rPr>
                <w:rFonts w:hint="eastAsia"/>
              </w:rPr>
              <w:t>用户信息</w:t>
            </w:r>
          </w:p>
        </w:tc>
        <w:tc>
          <w:tcPr>
            <w:tcW w:w="708" w:type="dxa"/>
            <w:vAlign w:val="center"/>
          </w:tcPr>
          <w:p w14:paraId="596B1251" w14:textId="77777777" w:rsidR="00A132AD" w:rsidRPr="00A132AD" w:rsidRDefault="00A132AD" w:rsidP="00A132AD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134" w:type="dxa"/>
            <w:vAlign w:val="center"/>
          </w:tcPr>
          <w:p w14:paraId="7BAA9A4B" w14:textId="4D06834F" w:rsidR="00A132AD" w:rsidRPr="00A132AD" w:rsidRDefault="00A132AD" w:rsidP="00A132AD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/</w:t>
            </w:r>
            <w:proofErr w:type="spellStart"/>
            <w:r w:rsidR="00C77E0A">
              <w:rPr>
                <w:rFonts w:hint="eastAsia"/>
              </w:rPr>
              <w:t>getInfo</w:t>
            </w:r>
            <w:proofErr w:type="spellEnd"/>
          </w:p>
        </w:tc>
        <w:tc>
          <w:tcPr>
            <w:tcW w:w="2694" w:type="dxa"/>
            <w:vAlign w:val="center"/>
          </w:tcPr>
          <w:p w14:paraId="5AEE2C86" w14:textId="27990159" w:rsidR="00A132AD" w:rsidRPr="00A132AD" w:rsidRDefault="00A132AD" w:rsidP="00A132AD">
            <w:pPr>
              <w:pStyle w:val="af9"/>
              <w:rPr>
                <w:rFonts w:hint="eastAsia"/>
              </w:rPr>
            </w:pPr>
            <w:r w:rsidRPr="00A132AD">
              <w:t>{</w:t>
            </w:r>
            <w:r w:rsidR="00C77E0A">
              <w:rPr>
                <w:rFonts w:hint="eastAsia"/>
              </w:rPr>
              <w:t>ids</w:t>
            </w:r>
            <w:r w:rsidRPr="00A132AD">
              <w:t>:</w:t>
            </w:r>
            <w:r w:rsidR="00C77E0A" w:rsidRPr="00A132AD">
              <w:t>"'413192b4ed8744c380fdc68c5c6804c4',"</w:t>
            </w:r>
            <w:r w:rsidRPr="00A132AD">
              <w:t>}</w:t>
            </w:r>
          </w:p>
        </w:tc>
        <w:tc>
          <w:tcPr>
            <w:tcW w:w="3118" w:type="dxa"/>
            <w:vAlign w:val="center"/>
          </w:tcPr>
          <w:p w14:paraId="7E2F057D" w14:textId="77777777" w:rsidR="00A132AD" w:rsidRPr="00A132AD" w:rsidRDefault="00A132AD" w:rsidP="00A132AD">
            <w:pPr>
              <w:pStyle w:val="af9"/>
              <w:jc w:val="left"/>
            </w:pPr>
            <w:r w:rsidRPr="00A132AD">
              <w:t>{"code": 200,</w:t>
            </w:r>
          </w:p>
          <w:p w14:paraId="6CF2936E" w14:textId="77777777" w:rsidR="00A132AD" w:rsidRPr="00A132AD" w:rsidRDefault="00A132AD" w:rsidP="00A132AD">
            <w:pPr>
              <w:pStyle w:val="af9"/>
              <w:jc w:val="left"/>
            </w:pPr>
            <w:r w:rsidRPr="00A132AD">
              <w:rPr>
                <w:rFonts w:hint="eastAsia"/>
              </w:rPr>
              <w:t xml:space="preserve"> "msg": "存在"</w:t>
            </w:r>
            <w:r w:rsidRPr="00A132AD">
              <w:t>}</w:t>
            </w:r>
          </w:p>
          <w:p w14:paraId="310EC917" w14:textId="77777777" w:rsidR="00A132AD" w:rsidRPr="00A132AD" w:rsidRDefault="00A132AD" w:rsidP="00A132AD">
            <w:pPr>
              <w:pStyle w:val="af9"/>
              <w:jc w:val="left"/>
            </w:pPr>
            <w:r w:rsidRPr="00A132AD">
              <w:rPr>
                <w:rFonts w:hint="eastAsia"/>
              </w:rPr>
              <w:t>或</w:t>
            </w:r>
            <w:r w:rsidRPr="00A132AD">
              <w:t>{"code": 201,</w:t>
            </w:r>
            <w:r w:rsidRPr="00A132AD">
              <w:rPr>
                <w:rFonts w:hint="eastAsia"/>
              </w:rPr>
              <w:t xml:space="preserve"> </w:t>
            </w:r>
          </w:p>
          <w:p w14:paraId="1F454103" w14:textId="77777777" w:rsidR="00A132AD" w:rsidRPr="00A132AD" w:rsidRDefault="00A132AD" w:rsidP="00A132AD">
            <w:pPr>
              <w:pStyle w:val="af9"/>
              <w:jc w:val="left"/>
              <w:rPr>
                <w:rFonts w:hint="eastAsia"/>
              </w:rPr>
            </w:pPr>
            <w:r w:rsidRPr="00A132AD">
              <w:rPr>
                <w:rFonts w:hint="eastAsia"/>
              </w:rPr>
              <w:t>"msg": "不存在"</w:t>
            </w:r>
            <w:r w:rsidRPr="00A132AD">
              <w:t>}</w:t>
            </w:r>
          </w:p>
        </w:tc>
      </w:tr>
    </w:tbl>
    <w:p w14:paraId="65B98284" w14:textId="77777777" w:rsidR="0093074B" w:rsidRPr="00F778AE" w:rsidRDefault="0093074B" w:rsidP="0093074B">
      <w:pPr>
        <w:ind w:firstLine="420"/>
        <w:rPr>
          <w:rFonts w:hint="eastAsia"/>
        </w:rPr>
      </w:pPr>
    </w:p>
    <w:p w14:paraId="758ADE16" w14:textId="55BFEA15" w:rsidR="00E23403" w:rsidRDefault="00E23403" w:rsidP="00E23403">
      <w:pPr>
        <w:pStyle w:val="32"/>
        <w:spacing w:before="156"/>
      </w:pPr>
      <w:bookmarkStart w:id="48" w:name="_Toc41877499"/>
      <w:r>
        <w:t xml:space="preserve">4.5.6 </w:t>
      </w:r>
      <w:r>
        <w:rPr>
          <w:rFonts w:hint="eastAsia"/>
        </w:rPr>
        <w:t>note</w:t>
      </w:r>
      <w:bookmarkEnd w:id="48"/>
    </w:p>
    <w:p w14:paraId="5FD0BA7F" w14:textId="38093CA9" w:rsidR="000A7C96" w:rsidRDefault="00023AFD" w:rsidP="00746BF7">
      <w:pPr>
        <w:ind w:firstLine="420"/>
        <w:rPr>
          <w:rFonts w:hint="eastAsia"/>
        </w:rPr>
      </w:pPr>
      <w:r>
        <w:rPr>
          <w:rFonts w:hint="eastAsia"/>
        </w:rPr>
        <w:t>note</w:t>
      </w:r>
      <w:r w:rsidR="00EF57AE">
        <w:rPr>
          <w:rFonts w:hint="eastAsia"/>
        </w:rPr>
        <w:t>部分接口详细设计如表</w:t>
      </w:r>
      <w:r w:rsidR="00EF57AE">
        <w:rPr>
          <w:rFonts w:hint="eastAsia"/>
        </w:rPr>
        <w:t>4</w:t>
      </w:r>
      <w:r w:rsidR="00EF57AE">
        <w:t>-</w:t>
      </w:r>
      <w:r>
        <w:t>9</w:t>
      </w:r>
      <w:r w:rsidR="00EF57AE">
        <w:rPr>
          <w:rFonts w:hint="eastAsia"/>
        </w:rPr>
        <w:t>所示。以下请求路径均已省略</w:t>
      </w:r>
      <w:r w:rsidR="00EF57AE" w:rsidRPr="00C77E0A">
        <w:rPr>
          <w:rFonts w:hint="eastAsia"/>
        </w:rPr>
        <w:t>http</w:t>
      </w:r>
      <w:r w:rsidR="00EF57AE" w:rsidRPr="00C77E0A">
        <w:t>://ip</w:t>
      </w:r>
      <w:r w:rsidR="00EF57AE" w:rsidRPr="00F778AE">
        <w:t>:</w:t>
      </w:r>
      <w:r w:rsidR="00EF57AE">
        <w:t xml:space="preserve"> </w:t>
      </w:r>
      <w:r w:rsidR="00EF57AE" w:rsidRPr="00F778AE">
        <w:t>8080</w:t>
      </w:r>
      <w:r w:rsidR="00EF57AE">
        <w:t xml:space="preserve"> </w:t>
      </w:r>
      <w:r w:rsidR="00EF57AE" w:rsidRPr="00F778AE">
        <w:t>/</w:t>
      </w:r>
      <w:r>
        <w:t>note</w:t>
      </w:r>
      <w:r w:rsidR="00EF57AE">
        <w:rPr>
          <w:rFonts w:hint="eastAsia"/>
        </w:rPr>
        <w:t>。</w:t>
      </w:r>
      <w:r>
        <w:rPr>
          <w:rFonts w:hint="eastAsia"/>
        </w:rPr>
        <w:t>其中参数与</w:t>
      </w:r>
      <w:r>
        <w:rPr>
          <w:rFonts w:hint="eastAsia"/>
        </w:rPr>
        <w:t>note</w:t>
      </w:r>
      <w:r>
        <w:rPr>
          <w:rFonts w:hint="eastAsia"/>
        </w:rPr>
        <w:t>表</w:t>
      </w:r>
      <w:r>
        <w:rPr>
          <w:rFonts w:hint="eastAsia"/>
        </w:rPr>
        <w:t>字段一一对应。</w:t>
      </w:r>
      <w:bookmarkStart w:id="49" w:name="_Toc41877500"/>
    </w:p>
    <w:p w14:paraId="658F7B2B" w14:textId="77777777" w:rsidR="000A7C96" w:rsidRDefault="000A7C96" w:rsidP="000A7C96">
      <w:pPr>
        <w:pStyle w:val="32"/>
        <w:spacing w:before="156"/>
      </w:pPr>
      <w:r>
        <w:t xml:space="preserve">4.5.7 </w:t>
      </w:r>
      <w:proofErr w:type="spellStart"/>
      <w:r>
        <w:rPr>
          <w:rFonts w:hint="eastAsia"/>
        </w:rPr>
        <w:t>todo</w:t>
      </w:r>
      <w:bookmarkEnd w:id="49"/>
      <w:proofErr w:type="spellEnd"/>
    </w:p>
    <w:p w14:paraId="59C44EE8" w14:textId="1A7EC670" w:rsidR="000A7C96" w:rsidRDefault="00746BF7" w:rsidP="00746BF7">
      <w:pPr>
        <w:ind w:firstLine="420"/>
      </w:pP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部分接口详细设计如表</w:t>
      </w:r>
      <w:r>
        <w:rPr>
          <w:rFonts w:hint="eastAsia"/>
        </w:rPr>
        <w:t>4</w:t>
      </w:r>
      <w:r>
        <w:t>-</w:t>
      </w:r>
      <w:r>
        <w:t>10</w:t>
      </w:r>
      <w:r>
        <w:rPr>
          <w:rFonts w:hint="eastAsia"/>
        </w:rPr>
        <w:t>所示。以下请求路径均已省略</w:t>
      </w:r>
      <w:r w:rsidRPr="00C77E0A">
        <w:rPr>
          <w:rFonts w:hint="eastAsia"/>
        </w:rPr>
        <w:t>http</w:t>
      </w:r>
      <w:r w:rsidRPr="00C77E0A">
        <w:t>://ip</w:t>
      </w:r>
      <w:r w:rsidRPr="00F778AE">
        <w:t>:</w:t>
      </w:r>
      <w:r>
        <w:t xml:space="preserve"> </w:t>
      </w:r>
      <w:r w:rsidRPr="00F778AE">
        <w:t>8080</w:t>
      </w:r>
      <w:r>
        <w:t xml:space="preserve"> </w:t>
      </w:r>
      <w:r w:rsidRPr="00F778AE">
        <w:t>/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。其中参数与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表字段一一对应。</w:t>
      </w:r>
    </w:p>
    <w:p w14:paraId="0C8F6A77" w14:textId="77777777" w:rsidR="00746BF7" w:rsidRDefault="00746BF7" w:rsidP="00746BF7">
      <w:pPr>
        <w:rPr>
          <w:rFonts w:hint="eastAsia"/>
        </w:rPr>
      </w:pPr>
    </w:p>
    <w:p w14:paraId="26F96167" w14:textId="77777777" w:rsidR="000A7C96" w:rsidRPr="00EF57AE" w:rsidRDefault="000A7C96" w:rsidP="00023AFD">
      <w:pPr>
        <w:rPr>
          <w:rFonts w:hint="eastAsia"/>
        </w:rPr>
      </w:pPr>
    </w:p>
    <w:p w14:paraId="49BB5F45" w14:textId="60707831" w:rsidR="001073BC" w:rsidRPr="001073BC" w:rsidRDefault="001073BC" w:rsidP="001073BC">
      <w:pPr>
        <w:pStyle w:val="af9"/>
        <w:rPr>
          <w:rFonts w:hint="eastAsia"/>
        </w:rPr>
      </w:pPr>
      <w:r>
        <w:rPr>
          <w:rFonts w:hint="eastAsia"/>
        </w:rPr>
        <w:lastRenderedPageBreak/>
        <w:t>表</w:t>
      </w:r>
      <w:r>
        <w:t>4</w:t>
      </w:r>
      <w:r w:rsidRPr="00937CD9">
        <w:t>-</w:t>
      </w:r>
      <w:r w:rsidR="00EF57AE">
        <w:t>9</w:t>
      </w:r>
      <w:r>
        <w:t xml:space="preserve"> </w:t>
      </w:r>
      <w:r w:rsidR="00EF57AE">
        <w:rPr>
          <w:rFonts w:hint="eastAsia"/>
        </w:rPr>
        <w:t>note</w:t>
      </w:r>
      <w:r>
        <w:rPr>
          <w:rFonts w:hint="eastAsia"/>
        </w:rPr>
        <w:t>接口详细设计</w:t>
      </w:r>
    </w:p>
    <w:tbl>
      <w:tblPr>
        <w:tblW w:w="9072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1559"/>
        <w:gridCol w:w="2551"/>
        <w:gridCol w:w="2835"/>
      </w:tblGrid>
      <w:tr w:rsidR="00C77E0A" w:rsidRPr="00A132AD" w14:paraId="378BC7EA" w14:textId="77777777" w:rsidTr="00023AFD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82AA2F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接口功能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C7D404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请求方法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1DA2E6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请求路径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AFF3EB9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参数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D163212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返回值</w:t>
            </w:r>
          </w:p>
        </w:tc>
      </w:tr>
      <w:tr w:rsidR="00C77E0A" w:rsidRPr="00A132AD" w14:paraId="2DB9AC53" w14:textId="77777777" w:rsidTr="00023AFD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8811AA7" w14:textId="2A063961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获取</w:t>
            </w:r>
            <w:r w:rsidR="0029612C">
              <w:rPr>
                <w:rFonts w:hint="eastAsia"/>
              </w:rPr>
              <w:t>当月备忘录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5BE82673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7417E2F0" w14:textId="77777777" w:rsidR="00C77E0A" w:rsidRPr="00A132AD" w:rsidRDefault="00C77E0A" w:rsidP="004309C7">
            <w:pPr>
              <w:pStyle w:val="af9"/>
            </w:pPr>
            <w:r w:rsidRPr="00A132AD">
              <w:t>/</w:t>
            </w:r>
            <w:r w:rsidRPr="00A132AD">
              <w:rPr>
                <w:rFonts w:hint="eastAsia"/>
              </w:rPr>
              <w:t>query</w:t>
            </w:r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14:paraId="3BCC3DEE" w14:textId="77777777" w:rsidR="0029612C" w:rsidRDefault="00C77E0A" w:rsidP="004309C7">
            <w:pPr>
              <w:pStyle w:val="af9"/>
            </w:pPr>
            <w:r w:rsidRPr="00A132AD">
              <w:t>{user_id:'413192b4ed8744c380fdc68c5c6804c4'</w:t>
            </w:r>
            <w:r w:rsidR="0029612C">
              <w:t>,</w:t>
            </w:r>
          </w:p>
          <w:p w14:paraId="536A173C" w14:textId="7DE721CA" w:rsidR="00C77E0A" w:rsidRPr="00A132AD" w:rsidRDefault="0029612C" w:rsidP="004309C7">
            <w:pPr>
              <w:pStyle w:val="af9"/>
            </w:pPr>
            <w:r>
              <w:t>dat</w:t>
            </w:r>
            <w:r w:rsidR="000A7C96">
              <w:t>e</w:t>
            </w:r>
            <w:r>
              <w:t>:</w:t>
            </w:r>
            <w:r w:rsidRPr="00A132AD">
              <w:t>'</w:t>
            </w:r>
            <w:r>
              <w:t>2020-05-04’</w:t>
            </w:r>
            <w:r w:rsidR="00C77E0A" w:rsidRPr="00A132AD">
              <w:t>}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14:paraId="280A30FD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t>{</w:t>
            </w:r>
            <w:r w:rsidRPr="00A132AD">
              <w:rPr>
                <w:rFonts w:hint="eastAsia"/>
              </w:rPr>
              <w:t xml:space="preserve">"code": 200, </w:t>
            </w:r>
          </w:p>
          <w:p w14:paraId="2A062BBC" w14:textId="77777777" w:rsidR="00C77E0A" w:rsidRDefault="00C77E0A" w:rsidP="004309C7">
            <w:pPr>
              <w:pStyle w:val="af9"/>
              <w:jc w:val="left"/>
            </w:pPr>
            <w:r w:rsidRPr="00A132AD">
              <w:rPr>
                <w:rFonts w:hint="eastAsia"/>
              </w:rPr>
              <w:t>"msg": "</w:t>
            </w:r>
            <w:r>
              <w:rPr>
                <w:rFonts w:hint="eastAsia"/>
              </w:rPr>
              <w:t>查询</w:t>
            </w:r>
            <w:r w:rsidRPr="00A132AD">
              <w:rPr>
                <w:rFonts w:hint="eastAsia"/>
              </w:rPr>
              <w:t>成功",</w:t>
            </w:r>
          </w:p>
          <w:p w14:paraId="7A1E48AB" w14:textId="77777777" w:rsidR="006973DC" w:rsidRDefault="00C77E0A" w:rsidP="006973DC">
            <w:pPr>
              <w:pStyle w:val="af9"/>
              <w:jc w:val="left"/>
            </w:pPr>
            <w:r w:rsidRPr="00A132AD">
              <w:t>"data</w:t>
            </w:r>
            <w:proofErr w:type="gramStart"/>
            <w:r w:rsidRPr="00A132AD">
              <w:t>":</w:t>
            </w:r>
            <w:r w:rsidR="0029612C">
              <w:t>[</w:t>
            </w:r>
            <w:proofErr w:type="gramEnd"/>
            <w:r w:rsidR="0029612C">
              <w:t>{"</w:t>
            </w:r>
            <w:proofErr w:type="spellStart"/>
            <w:r w:rsidR="0029612C">
              <w:t>note_id</w:t>
            </w:r>
            <w:proofErr w:type="spellEnd"/>
            <w:r w:rsidR="0029612C">
              <w:t>": 25,</w:t>
            </w:r>
          </w:p>
          <w:p w14:paraId="5BAC9607" w14:textId="37CB9FEC" w:rsidR="0029612C" w:rsidRDefault="006973DC" w:rsidP="0029612C">
            <w:pPr>
              <w:pStyle w:val="af9"/>
              <w:jc w:val="left"/>
              <w:rPr>
                <w:rFonts w:hint="eastAsia"/>
              </w:rPr>
            </w:pPr>
            <w:r>
              <w:t>"user_id":"413192b4ed8744c380fdc68c5c6804c4",</w:t>
            </w:r>
          </w:p>
          <w:p w14:paraId="42184D60" w14:textId="5E44D454" w:rsidR="0029612C" w:rsidRDefault="0029612C" w:rsidP="0029612C">
            <w:pPr>
              <w:pStyle w:val="af9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"title": "</w:t>
            </w:r>
            <w:proofErr w:type="gramStart"/>
            <w:r>
              <w:rPr>
                <w:rFonts w:hint="eastAsia"/>
              </w:rPr>
              <w:t>毕设</w:t>
            </w:r>
            <w:proofErr w:type="gramEnd"/>
            <w:r>
              <w:rPr>
                <w:rFonts w:hint="eastAsia"/>
              </w:rPr>
              <w:t>",</w:t>
            </w:r>
          </w:p>
          <w:p w14:paraId="1E3E7EAC" w14:textId="4D3EE6CE" w:rsidR="0029612C" w:rsidRDefault="0029612C" w:rsidP="0029612C">
            <w:pPr>
              <w:pStyle w:val="af9"/>
              <w:jc w:val="left"/>
            </w:pPr>
            <w:r>
              <w:rPr>
                <w:rFonts w:hint="eastAsia"/>
              </w:rPr>
              <w:t>"content": "</w:t>
            </w:r>
            <w:r>
              <w:rPr>
                <w:rFonts w:hint="eastAsia"/>
              </w:rPr>
              <w:t>会议</w:t>
            </w:r>
            <w:r>
              <w:rPr>
                <w:rFonts w:hint="eastAsia"/>
              </w:rPr>
              <w:t>",</w:t>
            </w:r>
          </w:p>
          <w:p w14:paraId="4A382ACD" w14:textId="77777777" w:rsidR="0029612C" w:rsidRDefault="0029612C" w:rsidP="0029612C">
            <w:pPr>
              <w:pStyle w:val="af9"/>
              <w:jc w:val="left"/>
            </w:pPr>
            <w:r>
              <w:t>"place": "</w:t>
            </w:r>
            <w:r>
              <w:t>1-101</w:t>
            </w:r>
            <w:r>
              <w:t>",</w:t>
            </w:r>
          </w:p>
          <w:p w14:paraId="58A0B05B" w14:textId="77777777" w:rsidR="0029612C" w:rsidRDefault="0029612C" w:rsidP="0029612C">
            <w:pPr>
              <w:pStyle w:val="af9"/>
              <w:jc w:val="left"/>
            </w:pPr>
            <w:r>
              <w:t>"date": "2020-0</w:t>
            </w:r>
            <w:r>
              <w:t>5</w:t>
            </w:r>
            <w:r>
              <w:t>-01",</w:t>
            </w:r>
          </w:p>
          <w:p w14:paraId="49C88C42" w14:textId="68891859" w:rsidR="00C77E0A" w:rsidRPr="00A132AD" w:rsidRDefault="0029612C" w:rsidP="00023AFD">
            <w:pPr>
              <w:pStyle w:val="af9"/>
              <w:jc w:val="left"/>
            </w:pPr>
            <w:r>
              <w:t>"time": "</w:t>
            </w:r>
            <w:r>
              <w:t>1</w:t>
            </w:r>
            <w:r>
              <w:t>2:13:00"}</w:t>
            </w:r>
            <w:r w:rsidR="00C77E0A" w:rsidRPr="00A132AD">
              <w:t>]</w:t>
            </w:r>
            <w:r w:rsidR="00023AFD" w:rsidRPr="006334DC">
              <w:t>}</w:t>
            </w:r>
          </w:p>
        </w:tc>
      </w:tr>
      <w:tr w:rsidR="00C77E0A" w:rsidRPr="00A132AD" w14:paraId="5446E41C" w14:textId="77777777" w:rsidTr="00023AFD">
        <w:trPr>
          <w:trHeight w:val="374"/>
          <w:jc w:val="center"/>
        </w:trPr>
        <w:tc>
          <w:tcPr>
            <w:tcW w:w="1418" w:type="dxa"/>
            <w:vAlign w:val="center"/>
          </w:tcPr>
          <w:p w14:paraId="4714B8A7" w14:textId="1F543AC2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删除</w:t>
            </w:r>
            <w:r w:rsidR="0029612C">
              <w:rPr>
                <w:rFonts w:hint="eastAsia"/>
              </w:rPr>
              <w:t>备忘</w:t>
            </w:r>
          </w:p>
        </w:tc>
        <w:tc>
          <w:tcPr>
            <w:tcW w:w="709" w:type="dxa"/>
            <w:vAlign w:val="center"/>
          </w:tcPr>
          <w:p w14:paraId="00FCC9F8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7CDCE6C3" w14:textId="3A19A29E" w:rsidR="00C77E0A" w:rsidRPr="00A132AD" w:rsidRDefault="00C77E0A" w:rsidP="004309C7">
            <w:pPr>
              <w:pStyle w:val="af9"/>
            </w:pPr>
            <w:r w:rsidRPr="00A132AD">
              <w:t>/</w:t>
            </w:r>
            <w:r w:rsidR="0029612C">
              <w:rPr>
                <w:rFonts w:hint="eastAsia"/>
              </w:rPr>
              <w:t>delete</w:t>
            </w:r>
          </w:p>
        </w:tc>
        <w:tc>
          <w:tcPr>
            <w:tcW w:w="2551" w:type="dxa"/>
            <w:vAlign w:val="center"/>
          </w:tcPr>
          <w:p w14:paraId="76DD70EB" w14:textId="6B9E701C" w:rsidR="00C77E0A" w:rsidRPr="00A132AD" w:rsidRDefault="00C77E0A" w:rsidP="004309C7">
            <w:pPr>
              <w:pStyle w:val="af9"/>
            </w:pPr>
            <w:r w:rsidRPr="00A132AD">
              <w:t>{</w:t>
            </w:r>
            <w:r w:rsidR="0029612C">
              <w:rPr>
                <w:rFonts w:hint="eastAsia"/>
              </w:rPr>
              <w:t>note_id</w:t>
            </w:r>
            <w:r w:rsidR="0029612C">
              <w:t>:25</w:t>
            </w:r>
            <w:r w:rsidRPr="00A132AD">
              <w:t>}</w:t>
            </w:r>
          </w:p>
        </w:tc>
        <w:tc>
          <w:tcPr>
            <w:tcW w:w="2835" w:type="dxa"/>
            <w:vAlign w:val="center"/>
          </w:tcPr>
          <w:p w14:paraId="2841EFE4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t>{"code": 20</w:t>
            </w:r>
            <w:r>
              <w:t>0</w:t>
            </w:r>
            <w:r w:rsidRPr="00A132AD">
              <w:t>,</w:t>
            </w:r>
          </w:p>
          <w:p w14:paraId="0894ECA3" w14:textId="725A182A" w:rsidR="00C77E0A" w:rsidRPr="00A132AD" w:rsidRDefault="00C77E0A" w:rsidP="0029612C">
            <w:pPr>
              <w:pStyle w:val="af9"/>
              <w:jc w:val="left"/>
              <w:rPr>
                <w:rFonts w:hint="eastAsia"/>
              </w:rPr>
            </w:pPr>
            <w:r w:rsidRPr="00A132AD">
              <w:rPr>
                <w:rFonts w:hint="eastAsia"/>
              </w:rPr>
              <w:t>"msg": "</w:t>
            </w:r>
            <w:r w:rsidR="0029612C"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  <w:r>
              <w:t>"</w:t>
            </w:r>
            <w:r w:rsidRPr="00A132AD">
              <w:t>}</w:t>
            </w:r>
          </w:p>
        </w:tc>
      </w:tr>
      <w:tr w:rsidR="00C77E0A" w:rsidRPr="00A132AD" w14:paraId="2F1C422B" w14:textId="77777777" w:rsidTr="00023AFD">
        <w:trPr>
          <w:trHeight w:val="374"/>
          <w:jc w:val="center"/>
        </w:trPr>
        <w:tc>
          <w:tcPr>
            <w:tcW w:w="1418" w:type="dxa"/>
            <w:vAlign w:val="center"/>
          </w:tcPr>
          <w:p w14:paraId="3EA9D72B" w14:textId="7EC3C522" w:rsidR="00C77E0A" w:rsidRPr="00A132AD" w:rsidRDefault="0029612C" w:rsidP="004309C7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添加备忘</w:t>
            </w:r>
          </w:p>
        </w:tc>
        <w:tc>
          <w:tcPr>
            <w:tcW w:w="709" w:type="dxa"/>
            <w:vAlign w:val="center"/>
          </w:tcPr>
          <w:p w14:paraId="14B07406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505FD721" w14:textId="2B519F93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/</w:t>
            </w:r>
            <w:r w:rsidR="0029612C">
              <w:rPr>
                <w:rFonts w:hint="eastAsia"/>
              </w:rPr>
              <w:t>add</w:t>
            </w:r>
          </w:p>
        </w:tc>
        <w:tc>
          <w:tcPr>
            <w:tcW w:w="2551" w:type="dxa"/>
            <w:vAlign w:val="center"/>
          </w:tcPr>
          <w:p w14:paraId="3BD34D3C" w14:textId="6BC95C23" w:rsidR="0029612C" w:rsidRDefault="0029612C" w:rsidP="0029612C">
            <w:pPr>
              <w:pStyle w:val="af9"/>
              <w:jc w:val="left"/>
            </w:pPr>
            <w:r>
              <w:t>{</w:t>
            </w:r>
            <w:r>
              <w:t>user</w:t>
            </w:r>
            <w:r>
              <w:t>_id:</w:t>
            </w:r>
            <w:r w:rsidRPr="00A132AD">
              <w:t>'413192b4ed8744c380fdc68c5c6804c4'</w:t>
            </w:r>
            <w:r>
              <w:t>,</w:t>
            </w:r>
          </w:p>
          <w:p w14:paraId="3446D821" w14:textId="11D1DEAB" w:rsidR="0029612C" w:rsidRDefault="0029612C" w:rsidP="0029612C">
            <w:pPr>
              <w:pStyle w:val="af9"/>
              <w:jc w:val="left"/>
            </w:pPr>
            <w:r>
              <w:t xml:space="preserve">title: </w:t>
            </w:r>
            <w:r w:rsidR="00023AFD" w:rsidRPr="00A132AD">
              <w:t>'</w:t>
            </w:r>
            <w:r>
              <w:rPr>
                <w:rFonts w:hint="eastAsia"/>
              </w:rPr>
              <w:t>考试</w:t>
            </w:r>
            <w:r w:rsidR="00023AFD" w:rsidRPr="00A132AD">
              <w:t>'</w:t>
            </w:r>
            <w:r>
              <w:t>,</w:t>
            </w:r>
          </w:p>
          <w:p w14:paraId="1CDE41F5" w14:textId="4630FF9B" w:rsidR="0029612C" w:rsidRDefault="0029612C" w:rsidP="0029612C">
            <w:pPr>
              <w:pStyle w:val="af9"/>
              <w:jc w:val="left"/>
            </w:pPr>
            <w:r>
              <w:rPr>
                <w:rFonts w:hint="eastAsia"/>
              </w:rPr>
              <w:t xml:space="preserve">content: </w:t>
            </w:r>
            <w:r w:rsidR="00023AFD" w:rsidRPr="00A132AD">
              <w:t>''</w:t>
            </w:r>
            <w:r>
              <w:rPr>
                <w:rFonts w:hint="eastAsia"/>
              </w:rPr>
              <w:t>,</w:t>
            </w:r>
          </w:p>
          <w:p w14:paraId="159510EC" w14:textId="6D9451A0" w:rsidR="0029612C" w:rsidRDefault="0029612C" w:rsidP="0029612C">
            <w:pPr>
              <w:pStyle w:val="af9"/>
              <w:jc w:val="left"/>
            </w:pPr>
            <w:r>
              <w:rPr>
                <w:rFonts w:hint="eastAsia"/>
              </w:rPr>
              <w:t xml:space="preserve">place: </w:t>
            </w:r>
            <w:r w:rsidR="00023AFD" w:rsidRPr="00A132AD">
              <w:t>''</w:t>
            </w:r>
            <w:r>
              <w:rPr>
                <w:rFonts w:hint="eastAsia"/>
              </w:rPr>
              <w:t>,</w:t>
            </w:r>
          </w:p>
          <w:p w14:paraId="12B6FB10" w14:textId="7DFEE6DE" w:rsidR="0029612C" w:rsidRDefault="0029612C" w:rsidP="0029612C">
            <w:pPr>
              <w:pStyle w:val="af9"/>
              <w:jc w:val="left"/>
            </w:pPr>
            <w:r>
              <w:t xml:space="preserve">date: </w:t>
            </w:r>
            <w:r w:rsidR="00023AFD" w:rsidRPr="00A132AD">
              <w:t>'</w:t>
            </w:r>
            <w:r>
              <w:t>2020-05-30</w:t>
            </w:r>
            <w:r w:rsidR="00023AFD" w:rsidRPr="00A132AD">
              <w:t>'</w:t>
            </w:r>
            <w:r>
              <w:t>,</w:t>
            </w:r>
          </w:p>
          <w:p w14:paraId="07CCFBBC" w14:textId="0CB7ACF8" w:rsidR="00C77E0A" w:rsidRPr="00A132AD" w:rsidRDefault="0029612C" w:rsidP="0029612C">
            <w:pPr>
              <w:pStyle w:val="af9"/>
              <w:jc w:val="both"/>
              <w:rPr>
                <w:rFonts w:hint="eastAsia"/>
              </w:rPr>
            </w:pPr>
            <w:r>
              <w:t xml:space="preserve">time: </w:t>
            </w:r>
            <w:r w:rsidR="00023AFD" w:rsidRPr="00A132AD">
              <w:t>'</w:t>
            </w:r>
            <w:r>
              <w:t>11:</w:t>
            </w:r>
            <w:r>
              <w:t>0</w:t>
            </w:r>
            <w:r>
              <w:t>0:00</w:t>
            </w:r>
            <w:r w:rsidR="00023AFD" w:rsidRPr="00A132AD">
              <w:t>'</w:t>
            </w:r>
            <w:r>
              <w:t>}</w:t>
            </w:r>
          </w:p>
        </w:tc>
        <w:tc>
          <w:tcPr>
            <w:tcW w:w="2835" w:type="dxa"/>
            <w:vAlign w:val="center"/>
          </w:tcPr>
          <w:p w14:paraId="5DE2209B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t>{"code": 200,</w:t>
            </w:r>
          </w:p>
          <w:p w14:paraId="708B8B79" w14:textId="77777777" w:rsidR="00023AFD" w:rsidRDefault="00C77E0A" w:rsidP="00023AFD">
            <w:pPr>
              <w:pStyle w:val="af9"/>
              <w:jc w:val="left"/>
            </w:pPr>
            <w:r w:rsidRPr="00A132AD">
              <w:rPr>
                <w:rFonts w:hint="eastAsia"/>
              </w:rPr>
              <w:t xml:space="preserve"> "msg": "</w:t>
            </w:r>
            <w:r w:rsidR="0029612C">
              <w:rPr>
                <w:rFonts w:hint="eastAsia"/>
              </w:rPr>
              <w:t>添加成功</w:t>
            </w:r>
            <w:r w:rsidRPr="00A132AD">
              <w:rPr>
                <w:rFonts w:hint="eastAsia"/>
              </w:rPr>
              <w:t>"</w:t>
            </w:r>
          </w:p>
          <w:p w14:paraId="4D46C5BA" w14:textId="6E780803" w:rsidR="00C77E0A" w:rsidRPr="00A132AD" w:rsidRDefault="00023AFD" w:rsidP="00023AFD">
            <w:pPr>
              <w:pStyle w:val="af9"/>
              <w:jc w:val="left"/>
              <w:rPr>
                <w:rFonts w:hint="eastAsia"/>
              </w:rPr>
            </w:pPr>
            <w:r w:rsidRPr="00A132AD">
              <w:t>"data</w:t>
            </w:r>
            <w:proofErr w:type="gramStart"/>
            <w:r w:rsidRPr="00A132AD">
              <w:t>":</w:t>
            </w:r>
            <w:r>
              <w:t>[</w:t>
            </w:r>
            <w:proofErr w:type="gramEnd"/>
            <w:r>
              <w:t>{"note_id":</w:t>
            </w:r>
            <w:r>
              <w:t>28</w:t>
            </w:r>
            <w:r>
              <w:rPr>
                <w:rFonts w:hint="eastAsia"/>
              </w:rPr>
              <w:t>}]</w:t>
            </w:r>
            <w:r w:rsidRPr="006334DC">
              <w:t>}</w:t>
            </w:r>
          </w:p>
        </w:tc>
      </w:tr>
      <w:tr w:rsidR="00023AFD" w:rsidRPr="00A132AD" w14:paraId="36FC617B" w14:textId="77777777" w:rsidTr="00023AFD">
        <w:trPr>
          <w:trHeight w:val="374"/>
          <w:jc w:val="center"/>
        </w:trPr>
        <w:tc>
          <w:tcPr>
            <w:tcW w:w="1418" w:type="dxa"/>
            <w:vAlign w:val="center"/>
          </w:tcPr>
          <w:p w14:paraId="6A233E0A" w14:textId="0FB595A6" w:rsidR="00023AFD" w:rsidRPr="00A132AD" w:rsidRDefault="00023AFD" w:rsidP="00023AFD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编辑备忘</w:t>
            </w:r>
          </w:p>
        </w:tc>
        <w:tc>
          <w:tcPr>
            <w:tcW w:w="709" w:type="dxa"/>
            <w:vAlign w:val="center"/>
          </w:tcPr>
          <w:p w14:paraId="650FFE57" w14:textId="77777777" w:rsidR="00023AFD" w:rsidRPr="00A132AD" w:rsidRDefault="00023AFD" w:rsidP="00023AFD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319D4159" w14:textId="6FA02E2D" w:rsidR="00023AFD" w:rsidRPr="00A132AD" w:rsidRDefault="00023AFD" w:rsidP="00023AFD">
            <w:pPr>
              <w:pStyle w:val="af9"/>
              <w:rPr>
                <w:rFonts w:hint="eastAsia"/>
              </w:rPr>
            </w:pPr>
            <w:r w:rsidRPr="00A132AD">
              <w:t>/</w:t>
            </w:r>
            <w:r>
              <w:rPr>
                <w:rFonts w:hint="eastAsia"/>
              </w:rPr>
              <w:t>update</w:t>
            </w:r>
          </w:p>
        </w:tc>
        <w:tc>
          <w:tcPr>
            <w:tcW w:w="2551" w:type="dxa"/>
            <w:vAlign w:val="center"/>
          </w:tcPr>
          <w:p w14:paraId="0E0311F3" w14:textId="3689FE28" w:rsidR="00023AFD" w:rsidRDefault="00023AFD" w:rsidP="00023AFD">
            <w:pPr>
              <w:pStyle w:val="af9"/>
              <w:jc w:val="left"/>
            </w:pPr>
            <w:r>
              <w:t>{</w:t>
            </w:r>
            <w:r>
              <w:rPr>
                <w:rFonts w:hint="eastAsia"/>
              </w:rPr>
              <w:t>note_id</w:t>
            </w:r>
            <w:r>
              <w:t>:</w:t>
            </w:r>
            <w:r>
              <w:t>28</w:t>
            </w:r>
            <w:r>
              <w:t>,</w:t>
            </w:r>
          </w:p>
          <w:p w14:paraId="26D44549" w14:textId="77777777" w:rsidR="00023AFD" w:rsidRDefault="00023AFD" w:rsidP="00023AFD">
            <w:pPr>
              <w:pStyle w:val="af9"/>
              <w:jc w:val="left"/>
            </w:pPr>
            <w:r>
              <w:t xml:space="preserve">title: </w:t>
            </w:r>
            <w:r w:rsidRPr="00A132AD">
              <w:t>'</w:t>
            </w:r>
            <w:r>
              <w:rPr>
                <w:rFonts w:hint="eastAsia"/>
              </w:rPr>
              <w:t>考试</w:t>
            </w:r>
            <w:r w:rsidRPr="00A132AD">
              <w:t>'</w:t>
            </w:r>
            <w:r>
              <w:t>,</w:t>
            </w:r>
          </w:p>
          <w:p w14:paraId="3872C93A" w14:textId="77777777" w:rsidR="00023AFD" w:rsidRDefault="00023AFD" w:rsidP="00023AFD">
            <w:pPr>
              <w:pStyle w:val="af9"/>
              <w:jc w:val="left"/>
            </w:pPr>
            <w:r>
              <w:rPr>
                <w:rFonts w:hint="eastAsia"/>
              </w:rPr>
              <w:t xml:space="preserve">content: </w:t>
            </w:r>
            <w:r w:rsidRPr="00A132AD">
              <w:t>''</w:t>
            </w:r>
            <w:r>
              <w:rPr>
                <w:rFonts w:hint="eastAsia"/>
              </w:rPr>
              <w:t>,</w:t>
            </w:r>
          </w:p>
          <w:p w14:paraId="269E8964" w14:textId="77777777" w:rsidR="00023AFD" w:rsidRDefault="00023AFD" w:rsidP="00023AFD">
            <w:pPr>
              <w:pStyle w:val="af9"/>
              <w:jc w:val="left"/>
            </w:pPr>
            <w:r>
              <w:rPr>
                <w:rFonts w:hint="eastAsia"/>
              </w:rPr>
              <w:t xml:space="preserve">place: </w:t>
            </w:r>
            <w:r w:rsidRPr="00A132AD">
              <w:t>''</w:t>
            </w:r>
            <w:r>
              <w:rPr>
                <w:rFonts w:hint="eastAsia"/>
              </w:rPr>
              <w:t>,</w:t>
            </w:r>
          </w:p>
          <w:p w14:paraId="1781BA5F" w14:textId="77777777" w:rsidR="00023AFD" w:rsidRDefault="00023AFD" w:rsidP="00023AFD">
            <w:pPr>
              <w:pStyle w:val="af9"/>
              <w:jc w:val="left"/>
            </w:pPr>
            <w:r>
              <w:t xml:space="preserve">date: </w:t>
            </w:r>
            <w:r w:rsidRPr="00A132AD">
              <w:t>'</w:t>
            </w:r>
            <w:r>
              <w:t>2020-05-30</w:t>
            </w:r>
            <w:r w:rsidRPr="00A132AD">
              <w:t>'</w:t>
            </w:r>
            <w:r>
              <w:t>,</w:t>
            </w:r>
          </w:p>
          <w:p w14:paraId="78E0C2D4" w14:textId="03D82EA2" w:rsidR="00023AFD" w:rsidRPr="00A132AD" w:rsidRDefault="00023AFD" w:rsidP="00023AFD">
            <w:pPr>
              <w:pStyle w:val="af9"/>
              <w:jc w:val="left"/>
              <w:rPr>
                <w:rFonts w:hint="eastAsia"/>
              </w:rPr>
            </w:pPr>
            <w:r>
              <w:t xml:space="preserve">time: </w:t>
            </w:r>
            <w:r w:rsidRPr="00A132AD">
              <w:t>'</w:t>
            </w:r>
            <w:r>
              <w:t>1</w:t>
            </w:r>
            <w:r>
              <w:t>3</w:t>
            </w:r>
            <w:r>
              <w:t>:00:00</w:t>
            </w:r>
            <w:r w:rsidRPr="00A132AD">
              <w:t>'</w:t>
            </w:r>
            <w:r>
              <w:t>}</w:t>
            </w:r>
          </w:p>
        </w:tc>
        <w:tc>
          <w:tcPr>
            <w:tcW w:w="2835" w:type="dxa"/>
            <w:vAlign w:val="center"/>
          </w:tcPr>
          <w:p w14:paraId="619F3480" w14:textId="77777777" w:rsidR="00023AFD" w:rsidRPr="00A132AD" w:rsidRDefault="00023AFD" w:rsidP="00023AFD">
            <w:pPr>
              <w:pStyle w:val="af9"/>
              <w:jc w:val="left"/>
            </w:pPr>
            <w:r w:rsidRPr="00A132AD">
              <w:t>{"code": 200,</w:t>
            </w:r>
          </w:p>
          <w:p w14:paraId="33AE0B83" w14:textId="1CA5486A" w:rsidR="00023AFD" w:rsidRPr="00A132AD" w:rsidRDefault="00023AFD" w:rsidP="00023AFD">
            <w:pPr>
              <w:pStyle w:val="af9"/>
              <w:jc w:val="left"/>
              <w:rPr>
                <w:rFonts w:hint="eastAsia"/>
              </w:rPr>
            </w:pPr>
            <w:r w:rsidRPr="00A132AD">
              <w:rPr>
                <w:rFonts w:hint="eastAsia"/>
              </w:rPr>
              <w:t xml:space="preserve"> "msg": "</w:t>
            </w:r>
            <w:r>
              <w:rPr>
                <w:rFonts w:hint="eastAsia"/>
              </w:rPr>
              <w:t>修改</w:t>
            </w:r>
            <w:r w:rsidRPr="00A132AD">
              <w:rPr>
                <w:rFonts w:hint="eastAsia"/>
              </w:rPr>
              <w:t>成功"</w:t>
            </w:r>
            <w:r w:rsidRPr="00A132AD">
              <w:t>}</w:t>
            </w:r>
          </w:p>
        </w:tc>
      </w:tr>
    </w:tbl>
    <w:p w14:paraId="409973B6" w14:textId="693671E6" w:rsidR="001073BC" w:rsidRPr="001073BC" w:rsidRDefault="001073BC" w:rsidP="001073BC">
      <w:pPr>
        <w:pStyle w:val="af9"/>
        <w:rPr>
          <w:rFonts w:hint="eastAsia"/>
        </w:rPr>
      </w:pPr>
      <w:r>
        <w:rPr>
          <w:rFonts w:hint="eastAsia"/>
        </w:rPr>
        <w:lastRenderedPageBreak/>
        <w:t>表</w:t>
      </w:r>
      <w:r>
        <w:t>4</w:t>
      </w:r>
      <w:r w:rsidRPr="00937CD9">
        <w:t>-</w:t>
      </w:r>
      <w:r w:rsidR="000A7C96">
        <w:t>10</w:t>
      </w:r>
      <w:r>
        <w:t xml:space="preserve"> </w:t>
      </w:r>
      <w:proofErr w:type="spellStart"/>
      <w:r w:rsidR="000A7C96">
        <w:rPr>
          <w:rFonts w:hint="eastAsia"/>
        </w:rPr>
        <w:t>todo</w:t>
      </w:r>
      <w:proofErr w:type="spellEnd"/>
      <w:r>
        <w:rPr>
          <w:rFonts w:hint="eastAsia"/>
        </w:rPr>
        <w:t>接口详细设计</w:t>
      </w:r>
    </w:p>
    <w:tbl>
      <w:tblPr>
        <w:tblW w:w="8931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1275"/>
        <w:gridCol w:w="2552"/>
        <w:gridCol w:w="2977"/>
      </w:tblGrid>
      <w:tr w:rsidR="00C77E0A" w:rsidRPr="00A132AD" w14:paraId="2FEC8FE7" w14:textId="77777777" w:rsidTr="00746BF7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F6CCB1D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接口功能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B8E89B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请求方法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FC070AE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请求路径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F8C0A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参数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D9C4AC0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返回值</w:t>
            </w:r>
          </w:p>
        </w:tc>
      </w:tr>
      <w:tr w:rsidR="000A7C96" w:rsidRPr="00A132AD" w14:paraId="2B46C36F" w14:textId="77777777" w:rsidTr="00746BF7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215956D4" w14:textId="7C0C7486" w:rsidR="000A7C96" w:rsidRPr="00A132AD" w:rsidRDefault="000A7C96" w:rsidP="000A7C96">
            <w:pPr>
              <w:pStyle w:val="af9"/>
            </w:pPr>
            <w:r w:rsidRPr="00A132AD">
              <w:rPr>
                <w:rFonts w:hint="eastAsia"/>
              </w:rPr>
              <w:t>获取</w:t>
            </w:r>
            <w:r>
              <w:rPr>
                <w:rFonts w:hint="eastAsia"/>
              </w:rPr>
              <w:t>该日待办项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B64C88C" w14:textId="1C20B559" w:rsidR="000A7C96" w:rsidRPr="00A132AD" w:rsidRDefault="000A7C96" w:rsidP="000A7C96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646E9247" w14:textId="196E200B" w:rsidR="000A7C96" w:rsidRPr="00A132AD" w:rsidRDefault="000A7C96" w:rsidP="000A7C96">
            <w:pPr>
              <w:pStyle w:val="af9"/>
            </w:pPr>
            <w:r w:rsidRPr="00A132AD">
              <w:t>/</w:t>
            </w:r>
            <w:r w:rsidRPr="00A132AD">
              <w:rPr>
                <w:rFonts w:hint="eastAsia"/>
              </w:rPr>
              <w:t>query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37B91093" w14:textId="77777777" w:rsidR="000A7C96" w:rsidRDefault="000A7C96" w:rsidP="000A7C96">
            <w:pPr>
              <w:pStyle w:val="af9"/>
            </w:pPr>
            <w:r w:rsidRPr="00A132AD">
              <w:t>{user_id:'413192b4ed8744c380fdc68c5c6804c4'</w:t>
            </w:r>
            <w:r>
              <w:t>,</w:t>
            </w:r>
          </w:p>
          <w:p w14:paraId="00EE8B88" w14:textId="4F18C6CA" w:rsidR="000A7C96" w:rsidRPr="00A132AD" w:rsidRDefault="000A7C96" w:rsidP="000A7C96">
            <w:pPr>
              <w:pStyle w:val="af9"/>
            </w:pPr>
            <w:r>
              <w:rPr>
                <w:rFonts w:hint="eastAsia"/>
              </w:rPr>
              <w:t>date</w:t>
            </w:r>
            <w:r>
              <w:t>:</w:t>
            </w:r>
            <w:r w:rsidRPr="00A132AD">
              <w:t>'</w:t>
            </w:r>
            <w:r>
              <w:t>2020-05-</w:t>
            </w:r>
            <w:r>
              <w:t>30</w:t>
            </w:r>
            <w:r>
              <w:t>’</w:t>
            </w:r>
            <w:r w:rsidRPr="00A132AD">
              <w:t>}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14:paraId="3BFB241E" w14:textId="77777777" w:rsidR="000A7C96" w:rsidRPr="00A132AD" w:rsidRDefault="000A7C96" w:rsidP="000A7C96">
            <w:pPr>
              <w:pStyle w:val="af9"/>
              <w:jc w:val="left"/>
            </w:pPr>
            <w:r w:rsidRPr="00A132AD">
              <w:t>{</w:t>
            </w:r>
            <w:r w:rsidRPr="00A132AD">
              <w:rPr>
                <w:rFonts w:hint="eastAsia"/>
              </w:rPr>
              <w:t xml:space="preserve">"code": 200, </w:t>
            </w:r>
          </w:p>
          <w:p w14:paraId="2CA562B3" w14:textId="77777777" w:rsidR="000A7C96" w:rsidRDefault="000A7C96" w:rsidP="000A7C96">
            <w:pPr>
              <w:pStyle w:val="af9"/>
              <w:jc w:val="left"/>
            </w:pPr>
            <w:r w:rsidRPr="00A132AD">
              <w:rPr>
                <w:rFonts w:hint="eastAsia"/>
              </w:rPr>
              <w:t>"msg": "</w:t>
            </w:r>
            <w:r>
              <w:rPr>
                <w:rFonts w:hint="eastAsia"/>
              </w:rPr>
              <w:t>查询</w:t>
            </w:r>
            <w:r w:rsidRPr="00A132AD">
              <w:rPr>
                <w:rFonts w:hint="eastAsia"/>
              </w:rPr>
              <w:t>成功",</w:t>
            </w:r>
          </w:p>
          <w:p w14:paraId="3B16F928" w14:textId="1A5095DB" w:rsidR="000A7C96" w:rsidRDefault="000A7C96" w:rsidP="000A7C96">
            <w:pPr>
              <w:pStyle w:val="af9"/>
              <w:jc w:val="left"/>
            </w:pPr>
            <w:r w:rsidRPr="00A132AD">
              <w:t>"data</w:t>
            </w:r>
            <w:proofErr w:type="gramStart"/>
            <w:r w:rsidRPr="00A132AD">
              <w:t>":</w:t>
            </w:r>
            <w:r>
              <w:t>[</w:t>
            </w:r>
            <w:proofErr w:type="gramEnd"/>
            <w:r>
              <w:t>{"todo_id":38,</w:t>
            </w:r>
          </w:p>
          <w:p w14:paraId="2091BB8A" w14:textId="02C8C3FF" w:rsidR="006973DC" w:rsidRPr="006973DC" w:rsidRDefault="006973DC" w:rsidP="006973DC">
            <w:pPr>
              <w:pStyle w:val="af9"/>
              <w:jc w:val="left"/>
              <w:rPr>
                <w:rFonts w:hint="eastAsia"/>
              </w:rPr>
            </w:pPr>
            <w:r>
              <w:t>"user_id":"413192b4ed8744c380fdc68c5c6804c4",</w:t>
            </w:r>
          </w:p>
          <w:p w14:paraId="44A54372" w14:textId="77777777" w:rsidR="000A7C96" w:rsidRDefault="000A7C96" w:rsidP="000A7C96">
            <w:pPr>
              <w:pStyle w:val="af9"/>
              <w:jc w:val="left"/>
            </w:pPr>
            <w:r>
              <w:t>"title": "</w:t>
            </w:r>
            <w:r>
              <w:rPr>
                <w:rFonts w:hint="eastAsia"/>
              </w:rPr>
              <w:t>清单1</w:t>
            </w:r>
            <w:r>
              <w:t>",</w:t>
            </w:r>
          </w:p>
          <w:p w14:paraId="7BAAB8B5" w14:textId="77777777" w:rsidR="000A7C96" w:rsidRDefault="000A7C96" w:rsidP="000A7C96">
            <w:pPr>
              <w:pStyle w:val="af9"/>
              <w:jc w:val="left"/>
            </w:pPr>
            <w:r>
              <w:t>"date": "2020-05-30",</w:t>
            </w:r>
          </w:p>
          <w:p w14:paraId="42D2C7C6" w14:textId="5F7CE213" w:rsidR="000A7C96" w:rsidRPr="00A132AD" w:rsidRDefault="000A7C96" w:rsidP="000A7C96">
            <w:pPr>
              <w:pStyle w:val="af9"/>
              <w:jc w:val="left"/>
            </w:pPr>
            <w:r>
              <w:t>"</w:t>
            </w:r>
            <w:proofErr w:type="spellStart"/>
            <w:r>
              <w:t>isChecked</w:t>
            </w:r>
            <w:proofErr w:type="spellEnd"/>
            <w:r>
              <w:t>": 1}</w:t>
            </w:r>
            <w:r w:rsidRPr="00A132AD">
              <w:t>]</w:t>
            </w:r>
            <w:r w:rsidRPr="006334DC">
              <w:t>}</w:t>
            </w:r>
          </w:p>
        </w:tc>
      </w:tr>
      <w:tr w:rsidR="000A7C96" w:rsidRPr="00A132AD" w14:paraId="6845199A" w14:textId="77777777" w:rsidTr="00746BF7">
        <w:trPr>
          <w:trHeight w:val="374"/>
          <w:jc w:val="center"/>
        </w:trPr>
        <w:tc>
          <w:tcPr>
            <w:tcW w:w="1418" w:type="dxa"/>
            <w:vAlign w:val="center"/>
          </w:tcPr>
          <w:p w14:paraId="54C43E42" w14:textId="05E85662" w:rsidR="000A7C96" w:rsidRPr="00A132AD" w:rsidRDefault="000A7C96" w:rsidP="000A7C96">
            <w:pPr>
              <w:pStyle w:val="af9"/>
            </w:pPr>
            <w:r w:rsidRPr="00A132AD">
              <w:rPr>
                <w:rFonts w:hint="eastAsia"/>
              </w:rPr>
              <w:t>删除</w:t>
            </w:r>
            <w:r>
              <w:rPr>
                <w:rFonts w:hint="eastAsia"/>
              </w:rPr>
              <w:t>备忘</w:t>
            </w:r>
          </w:p>
        </w:tc>
        <w:tc>
          <w:tcPr>
            <w:tcW w:w="709" w:type="dxa"/>
            <w:vAlign w:val="center"/>
          </w:tcPr>
          <w:p w14:paraId="07954804" w14:textId="590BB488" w:rsidR="000A7C96" w:rsidRPr="00A132AD" w:rsidRDefault="000A7C96" w:rsidP="000A7C96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vAlign w:val="center"/>
          </w:tcPr>
          <w:p w14:paraId="04F8735C" w14:textId="41AE06A6" w:rsidR="000A7C96" w:rsidRPr="00A132AD" w:rsidRDefault="000A7C96" w:rsidP="000A7C96">
            <w:pPr>
              <w:pStyle w:val="af9"/>
            </w:pPr>
            <w:r w:rsidRPr="00A132AD">
              <w:t>/</w:t>
            </w:r>
            <w:r>
              <w:rPr>
                <w:rFonts w:hint="eastAsia"/>
              </w:rPr>
              <w:t>delete</w:t>
            </w:r>
          </w:p>
        </w:tc>
        <w:tc>
          <w:tcPr>
            <w:tcW w:w="2552" w:type="dxa"/>
            <w:vAlign w:val="center"/>
          </w:tcPr>
          <w:p w14:paraId="0307620B" w14:textId="7B8264F9" w:rsidR="000A7C96" w:rsidRPr="00A132AD" w:rsidRDefault="000A7C96" w:rsidP="000A7C96">
            <w:pPr>
              <w:pStyle w:val="af9"/>
            </w:pPr>
            <w:r w:rsidRPr="00A132AD">
              <w:t>{</w:t>
            </w:r>
            <w:r>
              <w:rPr>
                <w:rFonts w:hint="eastAsia"/>
              </w:rPr>
              <w:t>todo</w:t>
            </w:r>
            <w:r>
              <w:rPr>
                <w:rFonts w:hint="eastAsia"/>
              </w:rPr>
              <w:t>_id</w:t>
            </w:r>
            <w:r>
              <w:t>:</w:t>
            </w:r>
            <w:r>
              <w:t>38</w:t>
            </w:r>
            <w:r w:rsidRPr="00A132AD">
              <w:t>}</w:t>
            </w:r>
          </w:p>
        </w:tc>
        <w:tc>
          <w:tcPr>
            <w:tcW w:w="2977" w:type="dxa"/>
            <w:vAlign w:val="center"/>
          </w:tcPr>
          <w:p w14:paraId="76511CF7" w14:textId="77777777" w:rsidR="000A7C96" w:rsidRPr="00A132AD" w:rsidRDefault="000A7C96" w:rsidP="000A7C96">
            <w:pPr>
              <w:pStyle w:val="af9"/>
              <w:jc w:val="left"/>
            </w:pPr>
            <w:r w:rsidRPr="00A132AD">
              <w:t>{"code": 20</w:t>
            </w:r>
            <w:r>
              <w:t>0</w:t>
            </w:r>
            <w:r w:rsidRPr="00A132AD">
              <w:t>,</w:t>
            </w:r>
          </w:p>
          <w:p w14:paraId="59713D2F" w14:textId="20D12A51" w:rsidR="000A7C96" w:rsidRPr="00A132AD" w:rsidRDefault="000A7C96" w:rsidP="000A7C96">
            <w:pPr>
              <w:pStyle w:val="af9"/>
              <w:jc w:val="left"/>
              <w:rPr>
                <w:rFonts w:hint="eastAsia"/>
              </w:rPr>
            </w:pPr>
            <w:r w:rsidRPr="00A132AD">
              <w:rPr>
                <w:rFonts w:hint="eastAsia"/>
              </w:rPr>
              <w:t>"msg": "</w:t>
            </w:r>
            <w:r>
              <w:rPr>
                <w:rFonts w:hint="eastAsia"/>
              </w:rPr>
              <w:t>删除成功</w:t>
            </w:r>
            <w:r>
              <w:t>"</w:t>
            </w:r>
            <w:r w:rsidRPr="00A132AD">
              <w:t>}</w:t>
            </w:r>
          </w:p>
        </w:tc>
      </w:tr>
      <w:tr w:rsidR="000A7C96" w:rsidRPr="00A132AD" w14:paraId="7F497857" w14:textId="77777777" w:rsidTr="00746BF7">
        <w:trPr>
          <w:trHeight w:val="374"/>
          <w:jc w:val="center"/>
        </w:trPr>
        <w:tc>
          <w:tcPr>
            <w:tcW w:w="1418" w:type="dxa"/>
            <w:vAlign w:val="center"/>
          </w:tcPr>
          <w:p w14:paraId="3AC8B3E9" w14:textId="558C5704" w:rsidR="000A7C96" w:rsidRPr="00A132AD" w:rsidRDefault="000A7C96" w:rsidP="000A7C96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删除当日全部备忘</w:t>
            </w:r>
          </w:p>
        </w:tc>
        <w:tc>
          <w:tcPr>
            <w:tcW w:w="709" w:type="dxa"/>
            <w:vAlign w:val="center"/>
          </w:tcPr>
          <w:p w14:paraId="40AAD453" w14:textId="24C74FC2" w:rsidR="000A7C96" w:rsidRPr="00A132AD" w:rsidRDefault="000A7C96" w:rsidP="000A7C96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vAlign w:val="center"/>
          </w:tcPr>
          <w:p w14:paraId="74A05675" w14:textId="1D58B1DA" w:rsidR="000A7C96" w:rsidRPr="00A132AD" w:rsidRDefault="000A7C96" w:rsidP="000A7C96">
            <w:pPr>
              <w:pStyle w:val="af9"/>
            </w:pPr>
            <w:r w:rsidRPr="00A132AD">
              <w:t>/</w:t>
            </w:r>
            <w:proofErr w:type="spellStart"/>
            <w:r>
              <w:rPr>
                <w:rFonts w:hint="eastAsia"/>
              </w:rPr>
              <w:t>deleteAll</w:t>
            </w:r>
            <w:proofErr w:type="spellEnd"/>
          </w:p>
        </w:tc>
        <w:tc>
          <w:tcPr>
            <w:tcW w:w="2552" w:type="dxa"/>
            <w:vAlign w:val="center"/>
          </w:tcPr>
          <w:p w14:paraId="28E11277" w14:textId="77777777" w:rsidR="000A7C96" w:rsidRPr="00A132AD" w:rsidRDefault="000A7C96" w:rsidP="000A7C96">
            <w:pPr>
              <w:pStyle w:val="af9"/>
            </w:pPr>
            <w:r w:rsidRPr="00A132AD">
              <w:t>{user_id:'413192b4ed8744c380fdc68c5c6804c4',</w:t>
            </w:r>
          </w:p>
          <w:p w14:paraId="4621AC55" w14:textId="06C225AF" w:rsidR="000A7C96" w:rsidRPr="00A132AD" w:rsidRDefault="000A7C96" w:rsidP="000A7C96">
            <w:pPr>
              <w:pStyle w:val="af9"/>
            </w:pPr>
            <w:r>
              <w:rPr>
                <w:rFonts w:hint="eastAsia"/>
              </w:rPr>
              <w:t>date</w:t>
            </w:r>
            <w:r>
              <w:t>:</w:t>
            </w:r>
            <w:r w:rsidRPr="00A132AD">
              <w:t>'</w:t>
            </w:r>
            <w:r>
              <w:t>2020-05-30’</w:t>
            </w:r>
            <w:r w:rsidRPr="00A132AD">
              <w:t>}</w:t>
            </w:r>
          </w:p>
        </w:tc>
        <w:tc>
          <w:tcPr>
            <w:tcW w:w="2977" w:type="dxa"/>
            <w:vAlign w:val="center"/>
          </w:tcPr>
          <w:p w14:paraId="74262652" w14:textId="77777777" w:rsidR="000A7C96" w:rsidRPr="00A132AD" w:rsidRDefault="000A7C96" w:rsidP="000A7C96">
            <w:pPr>
              <w:pStyle w:val="af9"/>
              <w:jc w:val="left"/>
            </w:pPr>
            <w:r w:rsidRPr="00A132AD">
              <w:t>{"code": 20</w:t>
            </w:r>
            <w:r>
              <w:t>0</w:t>
            </w:r>
            <w:r w:rsidRPr="00A132AD">
              <w:t>,</w:t>
            </w:r>
          </w:p>
          <w:p w14:paraId="14DD0D07" w14:textId="769904A8" w:rsidR="000A7C96" w:rsidRPr="00A132AD" w:rsidRDefault="000A7C96" w:rsidP="000A7C96">
            <w:pPr>
              <w:pStyle w:val="af9"/>
              <w:jc w:val="left"/>
            </w:pPr>
            <w:r w:rsidRPr="00A132AD">
              <w:rPr>
                <w:rFonts w:hint="eastAsia"/>
              </w:rPr>
              <w:t>"msg": "</w:t>
            </w:r>
            <w:r>
              <w:rPr>
                <w:rFonts w:hint="eastAsia"/>
              </w:rPr>
              <w:t>删除成功</w:t>
            </w:r>
            <w:r>
              <w:t>"</w:t>
            </w:r>
            <w:r w:rsidRPr="00A132AD">
              <w:t>}</w:t>
            </w:r>
          </w:p>
        </w:tc>
      </w:tr>
      <w:tr w:rsidR="000A7C96" w:rsidRPr="00A132AD" w14:paraId="1497AA1A" w14:textId="77777777" w:rsidTr="00746BF7">
        <w:trPr>
          <w:trHeight w:val="374"/>
          <w:jc w:val="center"/>
        </w:trPr>
        <w:tc>
          <w:tcPr>
            <w:tcW w:w="1418" w:type="dxa"/>
            <w:vAlign w:val="center"/>
          </w:tcPr>
          <w:p w14:paraId="3DF40781" w14:textId="2A269CBA" w:rsidR="000A7C96" w:rsidRPr="00A132AD" w:rsidRDefault="000A7C96" w:rsidP="000A7C96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添加备忘</w:t>
            </w:r>
          </w:p>
        </w:tc>
        <w:tc>
          <w:tcPr>
            <w:tcW w:w="709" w:type="dxa"/>
            <w:vAlign w:val="center"/>
          </w:tcPr>
          <w:p w14:paraId="55D0C28B" w14:textId="01A68126" w:rsidR="000A7C96" w:rsidRPr="00A132AD" w:rsidRDefault="000A7C96" w:rsidP="000A7C96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vAlign w:val="center"/>
          </w:tcPr>
          <w:p w14:paraId="44C430CD" w14:textId="23499B01" w:rsidR="000A7C96" w:rsidRPr="00A132AD" w:rsidRDefault="000A7C96" w:rsidP="000A7C96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/</w:t>
            </w:r>
            <w:r>
              <w:rPr>
                <w:rFonts w:hint="eastAsia"/>
              </w:rPr>
              <w:t>add</w:t>
            </w:r>
          </w:p>
        </w:tc>
        <w:tc>
          <w:tcPr>
            <w:tcW w:w="2552" w:type="dxa"/>
            <w:vAlign w:val="center"/>
          </w:tcPr>
          <w:p w14:paraId="0BA5EAFC" w14:textId="77777777" w:rsidR="000A7C96" w:rsidRDefault="000A7C96" w:rsidP="000A7C96">
            <w:pPr>
              <w:pStyle w:val="af9"/>
              <w:jc w:val="left"/>
            </w:pPr>
            <w:r>
              <w:t>{user_id:</w:t>
            </w:r>
            <w:r w:rsidRPr="00A132AD">
              <w:t>'413192b4ed8744c380fdc68c5c6804c4'</w:t>
            </w:r>
            <w:r>
              <w:t>,</w:t>
            </w:r>
          </w:p>
          <w:p w14:paraId="074C89ED" w14:textId="5847437C" w:rsidR="000A7C96" w:rsidRDefault="000A7C96" w:rsidP="000A7C96">
            <w:pPr>
              <w:pStyle w:val="af9"/>
              <w:jc w:val="left"/>
              <w:rPr>
                <w:rFonts w:hint="eastAsia"/>
              </w:rPr>
            </w:pPr>
            <w:r>
              <w:t xml:space="preserve">title: </w:t>
            </w:r>
            <w:r w:rsidRPr="00A132AD">
              <w:t>'</w:t>
            </w:r>
            <w:r>
              <w:rPr>
                <w:rFonts w:hint="eastAsia"/>
              </w:rPr>
              <w:t>清单2</w:t>
            </w:r>
            <w:r w:rsidRPr="00A132AD">
              <w:t>'</w:t>
            </w:r>
            <w:r>
              <w:t>,</w:t>
            </w:r>
          </w:p>
          <w:p w14:paraId="35910E4D" w14:textId="3517924F" w:rsidR="000A7C96" w:rsidRPr="00A132AD" w:rsidRDefault="000A7C96" w:rsidP="000A7C96">
            <w:pPr>
              <w:pStyle w:val="af9"/>
              <w:jc w:val="left"/>
              <w:rPr>
                <w:rFonts w:hint="eastAsia"/>
              </w:rPr>
            </w:pPr>
            <w:r>
              <w:t xml:space="preserve">date: </w:t>
            </w:r>
            <w:r w:rsidRPr="00A132AD">
              <w:t>'</w:t>
            </w:r>
            <w:r>
              <w:t>2020-05-30</w:t>
            </w:r>
            <w:r w:rsidRPr="00A132AD">
              <w:t>'</w:t>
            </w:r>
            <w:r>
              <w:t>}</w:t>
            </w:r>
          </w:p>
        </w:tc>
        <w:tc>
          <w:tcPr>
            <w:tcW w:w="2977" w:type="dxa"/>
            <w:vAlign w:val="center"/>
          </w:tcPr>
          <w:p w14:paraId="728226FC" w14:textId="77777777" w:rsidR="000A7C96" w:rsidRPr="00A132AD" w:rsidRDefault="000A7C96" w:rsidP="000A7C96">
            <w:pPr>
              <w:pStyle w:val="af9"/>
              <w:jc w:val="left"/>
            </w:pPr>
            <w:r w:rsidRPr="00A132AD">
              <w:t>{"code": 200,</w:t>
            </w:r>
          </w:p>
          <w:p w14:paraId="061E8C49" w14:textId="77777777" w:rsidR="000A7C96" w:rsidRDefault="000A7C96" w:rsidP="000A7C96">
            <w:pPr>
              <w:pStyle w:val="af9"/>
              <w:jc w:val="left"/>
            </w:pPr>
            <w:r w:rsidRPr="00A132AD">
              <w:rPr>
                <w:rFonts w:hint="eastAsia"/>
              </w:rPr>
              <w:t xml:space="preserve"> "msg": "</w:t>
            </w:r>
            <w:r>
              <w:rPr>
                <w:rFonts w:hint="eastAsia"/>
              </w:rPr>
              <w:t>添加成功</w:t>
            </w:r>
            <w:r w:rsidRPr="00A132AD">
              <w:rPr>
                <w:rFonts w:hint="eastAsia"/>
              </w:rPr>
              <w:t>"</w:t>
            </w:r>
          </w:p>
          <w:p w14:paraId="4A2BFD0D" w14:textId="0F29D0FB" w:rsidR="000A7C96" w:rsidRPr="00A132AD" w:rsidRDefault="000A7C96" w:rsidP="000A7C96">
            <w:pPr>
              <w:pStyle w:val="af9"/>
              <w:jc w:val="left"/>
              <w:rPr>
                <w:rFonts w:hint="eastAsia"/>
              </w:rPr>
            </w:pPr>
            <w:r w:rsidRPr="00A132AD">
              <w:t>"data</w:t>
            </w:r>
            <w:proofErr w:type="gramStart"/>
            <w:r w:rsidRPr="00A132AD">
              <w:t>":</w:t>
            </w:r>
            <w:r>
              <w:t>[</w:t>
            </w:r>
            <w:proofErr w:type="gramEnd"/>
            <w:r>
              <w:t>{"</w:t>
            </w:r>
            <w:r>
              <w:t>todo</w:t>
            </w:r>
            <w:r>
              <w:t>_id":</w:t>
            </w:r>
            <w:r>
              <w:t>39</w:t>
            </w:r>
            <w:r>
              <w:rPr>
                <w:rFonts w:hint="eastAsia"/>
              </w:rPr>
              <w:t>}]</w:t>
            </w:r>
            <w:r w:rsidRPr="006334DC">
              <w:t>}</w:t>
            </w:r>
          </w:p>
        </w:tc>
      </w:tr>
      <w:tr w:rsidR="000A7C96" w:rsidRPr="00A132AD" w14:paraId="570E08DA" w14:textId="77777777" w:rsidTr="00746BF7">
        <w:trPr>
          <w:trHeight w:val="374"/>
          <w:jc w:val="center"/>
        </w:trPr>
        <w:tc>
          <w:tcPr>
            <w:tcW w:w="1418" w:type="dxa"/>
            <w:vAlign w:val="center"/>
          </w:tcPr>
          <w:p w14:paraId="19655AC6" w14:textId="63AE0954" w:rsidR="000A7C96" w:rsidRPr="00A132AD" w:rsidRDefault="000A7C96" w:rsidP="000A7C96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编辑备忘</w:t>
            </w:r>
          </w:p>
        </w:tc>
        <w:tc>
          <w:tcPr>
            <w:tcW w:w="709" w:type="dxa"/>
            <w:vAlign w:val="center"/>
          </w:tcPr>
          <w:p w14:paraId="605821AA" w14:textId="334A7E53" w:rsidR="000A7C96" w:rsidRPr="00A132AD" w:rsidRDefault="000A7C96" w:rsidP="000A7C96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vAlign w:val="center"/>
          </w:tcPr>
          <w:p w14:paraId="30105864" w14:textId="0BE2E510" w:rsidR="000A7C96" w:rsidRPr="00A132AD" w:rsidRDefault="000A7C96" w:rsidP="000A7C96">
            <w:pPr>
              <w:pStyle w:val="af9"/>
              <w:rPr>
                <w:rFonts w:hint="eastAsia"/>
              </w:rPr>
            </w:pPr>
            <w:r w:rsidRPr="00A132AD">
              <w:t>/</w:t>
            </w:r>
            <w:r>
              <w:rPr>
                <w:rFonts w:hint="eastAsia"/>
              </w:rPr>
              <w:t>edit</w:t>
            </w:r>
          </w:p>
        </w:tc>
        <w:tc>
          <w:tcPr>
            <w:tcW w:w="2552" w:type="dxa"/>
            <w:vAlign w:val="center"/>
          </w:tcPr>
          <w:p w14:paraId="1CEF8261" w14:textId="77777777" w:rsidR="000A7C96" w:rsidRDefault="000A7C96" w:rsidP="000A7C96">
            <w:pPr>
              <w:pStyle w:val="af9"/>
              <w:jc w:val="left"/>
            </w:pPr>
            <w:r>
              <w:t>{</w:t>
            </w:r>
            <w:r>
              <w:rPr>
                <w:rFonts w:hint="eastAsia"/>
              </w:rPr>
              <w:t>todo_id</w:t>
            </w:r>
            <w:r>
              <w:rPr>
                <w:rFonts w:hint="eastAsia"/>
              </w:rPr>
              <w:t>_id</w:t>
            </w:r>
            <w:r>
              <w:t>:</w:t>
            </w:r>
            <w:r>
              <w:t>39</w:t>
            </w:r>
            <w:r>
              <w:t>,</w:t>
            </w:r>
          </w:p>
          <w:p w14:paraId="7E1BC1CD" w14:textId="3B6B42D4" w:rsidR="000A7C96" w:rsidRPr="00A132AD" w:rsidRDefault="000A7C96" w:rsidP="000A7C96">
            <w:pPr>
              <w:pStyle w:val="af9"/>
              <w:jc w:val="left"/>
              <w:rPr>
                <w:rFonts w:hint="eastAsia"/>
              </w:rPr>
            </w:pPr>
            <w:r>
              <w:t xml:space="preserve">title: </w:t>
            </w:r>
            <w:r w:rsidRPr="00A132AD">
              <w:t>'</w:t>
            </w:r>
            <w:r>
              <w:rPr>
                <w:rFonts w:hint="eastAsia"/>
              </w:rPr>
              <w:t>学习</w:t>
            </w:r>
            <w:r w:rsidRPr="00A132AD">
              <w:t>'</w:t>
            </w:r>
            <w:r>
              <w:t>}</w:t>
            </w:r>
          </w:p>
        </w:tc>
        <w:tc>
          <w:tcPr>
            <w:tcW w:w="2977" w:type="dxa"/>
            <w:vAlign w:val="center"/>
          </w:tcPr>
          <w:p w14:paraId="3390F196" w14:textId="77777777" w:rsidR="000A7C96" w:rsidRPr="00A132AD" w:rsidRDefault="000A7C96" w:rsidP="000A7C96">
            <w:pPr>
              <w:pStyle w:val="af9"/>
              <w:jc w:val="left"/>
            </w:pPr>
            <w:r w:rsidRPr="00A132AD">
              <w:t>{"code": 200,</w:t>
            </w:r>
          </w:p>
          <w:p w14:paraId="7691EBC0" w14:textId="5A90DA23" w:rsidR="000A7C96" w:rsidRPr="00A132AD" w:rsidRDefault="000A7C96" w:rsidP="000A7C96">
            <w:pPr>
              <w:pStyle w:val="af9"/>
              <w:jc w:val="left"/>
              <w:rPr>
                <w:rFonts w:hint="eastAsia"/>
              </w:rPr>
            </w:pPr>
            <w:r w:rsidRPr="00A132AD">
              <w:rPr>
                <w:rFonts w:hint="eastAsia"/>
              </w:rPr>
              <w:t xml:space="preserve"> "msg": "</w:t>
            </w:r>
            <w:r>
              <w:rPr>
                <w:rFonts w:hint="eastAsia"/>
              </w:rPr>
              <w:t>修改</w:t>
            </w:r>
            <w:r w:rsidRPr="00A132AD">
              <w:rPr>
                <w:rFonts w:hint="eastAsia"/>
              </w:rPr>
              <w:t>成功"</w:t>
            </w:r>
            <w:r w:rsidRPr="00A132AD">
              <w:t>}</w:t>
            </w:r>
          </w:p>
        </w:tc>
      </w:tr>
      <w:tr w:rsidR="00746BF7" w:rsidRPr="00A132AD" w14:paraId="587E1B36" w14:textId="77777777" w:rsidTr="00746BF7">
        <w:trPr>
          <w:trHeight w:val="374"/>
          <w:jc w:val="center"/>
        </w:trPr>
        <w:tc>
          <w:tcPr>
            <w:tcW w:w="1418" w:type="dxa"/>
            <w:vAlign w:val="center"/>
          </w:tcPr>
          <w:p w14:paraId="507686CF" w14:textId="1E31C3F6" w:rsidR="00746BF7" w:rsidRPr="00A132AD" w:rsidRDefault="00746BF7" w:rsidP="00746BF7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选取是否完成</w:t>
            </w:r>
          </w:p>
        </w:tc>
        <w:tc>
          <w:tcPr>
            <w:tcW w:w="709" w:type="dxa"/>
            <w:vAlign w:val="center"/>
          </w:tcPr>
          <w:p w14:paraId="6E1E9773" w14:textId="77777777" w:rsidR="00746BF7" w:rsidRPr="00A132AD" w:rsidRDefault="00746BF7" w:rsidP="00746BF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vAlign w:val="center"/>
          </w:tcPr>
          <w:p w14:paraId="26A51855" w14:textId="530D4508" w:rsidR="00746BF7" w:rsidRPr="00A132AD" w:rsidRDefault="00746BF7" w:rsidP="00746BF7">
            <w:pPr>
              <w:pStyle w:val="af9"/>
              <w:rPr>
                <w:rFonts w:hint="eastAsia"/>
              </w:rPr>
            </w:pPr>
            <w:r w:rsidRPr="00A132AD">
              <w:t>/</w:t>
            </w:r>
            <w:r>
              <w:rPr>
                <w:rFonts w:hint="eastAsia"/>
              </w:rPr>
              <w:t>check</w:t>
            </w:r>
          </w:p>
        </w:tc>
        <w:tc>
          <w:tcPr>
            <w:tcW w:w="2552" w:type="dxa"/>
            <w:vAlign w:val="center"/>
          </w:tcPr>
          <w:p w14:paraId="6897E6E0" w14:textId="77777777" w:rsidR="00746BF7" w:rsidRDefault="00746BF7" w:rsidP="00746BF7">
            <w:pPr>
              <w:pStyle w:val="af9"/>
              <w:jc w:val="left"/>
            </w:pPr>
            <w:r>
              <w:t>{</w:t>
            </w:r>
            <w:r>
              <w:rPr>
                <w:rFonts w:hint="eastAsia"/>
              </w:rPr>
              <w:t>todo_id_id</w:t>
            </w:r>
            <w:r>
              <w:t>:39,</w:t>
            </w:r>
          </w:p>
          <w:p w14:paraId="5CA638D9" w14:textId="43C89529" w:rsidR="00746BF7" w:rsidRPr="00A132AD" w:rsidRDefault="00746BF7" w:rsidP="00746BF7">
            <w:pPr>
              <w:pStyle w:val="af9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isChecked</w:t>
            </w:r>
            <w:proofErr w:type="spellEnd"/>
            <w:r>
              <w:t xml:space="preserve">: </w:t>
            </w:r>
            <w:r>
              <w:t>1</w:t>
            </w:r>
            <w:r>
              <w:t>}</w:t>
            </w:r>
          </w:p>
        </w:tc>
        <w:tc>
          <w:tcPr>
            <w:tcW w:w="2977" w:type="dxa"/>
            <w:vAlign w:val="center"/>
          </w:tcPr>
          <w:p w14:paraId="6FDFD40A" w14:textId="77777777" w:rsidR="00746BF7" w:rsidRPr="00A132AD" w:rsidRDefault="00746BF7" w:rsidP="00746BF7">
            <w:pPr>
              <w:pStyle w:val="af9"/>
              <w:jc w:val="left"/>
            </w:pPr>
            <w:r w:rsidRPr="00A132AD">
              <w:t>{</w:t>
            </w:r>
            <w:r w:rsidRPr="00A132AD">
              <w:rPr>
                <w:rFonts w:hint="eastAsia"/>
              </w:rPr>
              <w:t xml:space="preserve">"code": 200, </w:t>
            </w:r>
          </w:p>
          <w:p w14:paraId="78D68375" w14:textId="266D5BE9" w:rsidR="00746BF7" w:rsidRPr="00A132AD" w:rsidRDefault="00746BF7" w:rsidP="00746BF7">
            <w:pPr>
              <w:pStyle w:val="af9"/>
              <w:jc w:val="left"/>
              <w:rPr>
                <w:rFonts w:hint="eastAsia"/>
              </w:rPr>
            </w:pPr>
            <w:r w:rsidRPr="00A132AD">
              <w:rPr>
                <w:rFonts w:hint="eastAsia"/>
              </w:rPr>
              <w:t>"msg": "</w:t>
            </w:r>
            <w:r>
              <w:rPr>
                <w:rFonts w:hint="eastAsia"/>
              </w:rPr>
              <w:t>修改</w:t>
            </w:r>
            <w:r w:rsidRPr="00A132AD">
              <w:rPr>
                <w:rFonts w:hint="eastAsia"/>
              </w:rPr>
              <w:t>成功"}</w:t>
            </w:r>
          </w:p>
        </w:tc>
      </w:tr>
      <w:tr w:rsidR="00746BF7" w:rsidRPr="00A132AD" w14:paraId="503B89C2" w14:textId="77777777" w:rsidTr="00746BF7">
        <w:trPr>
          <w:trHeight w:val="374"/>
          <w:jc w:val="center"/>
        </w:trPr>
        <w:tc>
          <w:tcPr>
            <w:tcW w:w="1418" w:type="dxa"/>
            <w:vAlign w:val="center"/>
          </w:tcPr>
          <w:p w14:paraId="78E6BC42" w14:textId="3FB6C5A8" w:rsidR="00746BF7" w:rsidRPr="00A132AD" w:rsidRDefault="00746BF7" w:rsidP="00746BF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获取</w:t>
            </w:r>
            <w:r>
              <w:rPr>
                <w:rFonts w:hint="eastAsia"/>
              </w:rPr>
              <w:t>该日总事项数</w:t>
            </w:r>
          </w:p>
        </w:tc>
        <w:tc>
          <w:tcPr>
            <w:tcW w:w="709" w:type="dxa"/>
            <w:vAlign w:val="center"/>
          </w:tcPr>
          <w:p w14:paraId="46D1216B" w14:textId="77777777" w:rsidR="00746BF7" w:rsidRPr="00A132AD" w:rsidRDefault="00746BF7" w:rsidP="00746BF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vAlign w:val="center"/>
          </w:tcPr>
          <w:p w14:paraId="5FFBE002" w14:textId="2C1F76DA" w:rsidR="00746BF7" w:rsidRPr="00A132AD" w:rsidRDefault="00746BF7" w:rsidP="00746BF7">
            <w:pPr>
              <w:pStyle w:val="af9"/>
              <w:rPr>
                <w:rFonts w:hint="eastAsia"/>
              </w:rPr>
            </w:pPr>
            <w:r w:rsidRPr="00A132AD">
              <w:t>/</w:t>
            </w:r>
            <w:r>
              <w:rPr>
                <w:rFonts w:hint="eastAsia"/>
              </w:rPr>
              <w:t>number</w:t>
            </w:r>
          </w:p>
        </w:tc>
        <w:tc>
          <w:tcPr>
            <w:tcW w:w="2552" w:type="dxa"/>
            <w:vAlign w:val="center"/>
          </w:tcPr>
          <w:p w14:paraId="21E9877A" w14:textId="77777777" w:rsidR="00746BF7" w:rsidRDefault="00746BF7" w:rsidP="00746BF7">
            <w:pPr>
              <w:pStyle w:val="af9"/>
            </w:pPr>
            <w:r w:rsidRPr="00A132AD">
              <w:t>{user_id:'413192b4ed8744c380fdc68c5c6804c4'</w:t>
            </w:r>
            <w:r>
              <w:t>,</w:t>
            </w:r>
          </w:p>
          <w:p w14:paraId="5CCD9A45" w14:textId="16FF1602" w:rsidR="00746BF7" w:rsidRPr="00A132AD" w:rsidRDefault="00746BF7" w:rsidP="00746BF7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  <w:r>
              <w:t>:</w:t>
            </w:r>
            <w:r w:rsidRPr="00A132AD">
              <w:t>'</w:t>
            </w:r>
            <w:r>
              <w:t>2020-05-30’</w:t>
            </w:r>
            <w:r w:rsidRPr="00A132AD">
              <w:t>}</w:t>
            </w:r>
          </w:p>
        </w:tc>
        <w:tc>
          <w:tcPr>
            <w:tcW w:w="2977" w:type="dxa"/>
            <w:vAlign w:val="center"/>
          </w:tcPr>
          <w:p w14:paraId="56A43855" w14:textId="77777777" w:rsidR="00746BF7" w:rsidRPr="00A132AD" w:rsidRDefault="00746BF7" w:rsidP="00746BF7">
            <w:pPr>
              <w:pStyle w:val="af9"/>
              <w:jc w:val="left"/>
            </w:pPr>
            <w:r w:rsidRPr="00A132AD">
              <w:t>{"code": 200,</w:t>
            </w:r>
          </w:p>
          <w:p w14:paraId="75120AF7" w14:textId="73B33DEC" w:rsidR="00746BF7" w:rsidRPr="00A132AD" w:rsidRDefault="00746BF7" w:rsidP="00746BF7">
            <w:pPr>
              <w:pStyle w:val="af9"/>
              <w:jc w:val="left"/>
              <w:rPr>
                <w:rFonts w:hint="eastAsia"/>
              </w:rPr>
            </w:pPr>
            <w:r w:rsidRPr="00A132AD">
              <w:rPr>
                <w:rFonts w:hint="eastAsia"/>
              </w:rPr>
              <w:t xml:space="preserve"> "msg": "查询成功"</w:t>
            </w:r>
            <w:r w:rsidRPr="00A132AD">
              <w:t>,</w:t>
            </w:r>
            <w:r w:rsidRPr="00A132AD">
              <w:rPr>
                <w:rFonts w:hint="eastAsia"/>
              </w:rPr>
              <w:t xml:space="preserve"> </w:t>
            </w:r>
            <w:r w:rsidRPr="00A132AD">
              <w:t>"data":[{</w:t>
            </w:r>
            <w:r w:rsidRPr="00746BF7">
              <w:t>"</w:t>
            </w:r>
            <w:proofErr w:type="gramStart"/>
            <w:r w:rsidRPr="00746BF7">
              <w:t>count(</w:t>
            </w:r>
            <w:proofErr w:type="gramEnd"/>
            <w:r w:rsidRPr="00746BF7">
              <w:t>*)": 11</w:t>
            </w:r>
            <w:r w:rsidRPr="00A132AD">
              <w:t>}]}</w:t>
            </w:r>
          </w:p>
        </w:tc>
      </w:tr>
    </w:tbl>
    <w:p w14:paraId="40CCE83C" w14:textId="77777777" w:rsidR="006973DC" w:rsidRDefault="006973DC" w:rsidP="006973DC">
      <w:bookmarkStart w:id="50" w:name="_Toc41877501"/>
    </w:p>
    <w:p w14:paraId="4981A497" w14:textId="273F41D2" w:rsidR="00E23403" w:rsidRDefault="00E23403" w:rsidP="00E23403">
      <w:pPr>
        <w:pStyle w:val="32"/>
        <w:spacing w:before="156"/>
      </w:pPr>
      <w:r>
        <w:lastRenderedPageBreak/>
        <w:t xml:space="preserve">4.5.5 </w:t>
      </w:r>
      <w:r>
        <w:rPr>
          <w:rFonts w:hint="eastAsia"/>
        </w:rPr>
        <w:t>plan</w:t>
      </w:r>
      <w:bookmarkEnd w:id="50"/>
    </w:p>
    <w:p w14:paraId="79E71E55" w14:textId="303C71F3" w:rsidR="00746BF7" w:rsidRPr="00746BF7" w:rsidRDefault="006973DC" w:rsidP="00746BF7">
      <w:pPr>
        <w:ind w:firstLine="420"/>
        <w:rPr>
          <w:rFonts w:hint="eastAsia"/>
        </w:rPr>
      </w:pPr>
      <w:r>
        <w:t>plan</w:t>
      </w:r>
      <w:r w:rsidR="00746BF7">
        <w:rPr>
          <w:rFonts w:hint="eastAsia"/>
        </w:rPr>
        <w:t>部分接口详细设计如表</w:t>
      </w:r>
      <w:r w:rsidR="00746BF7">
        <w:rPr>
          <w:rFonts w:hint="eastAsia"/>
        </w:rPr>
        <w:t>4</w:t>
      </w:r>
      <w:r w:rsidR="00746BF7">
        <w:t>-1</w:t>
      </w:r>
      <w:r>
        <w:t>1</w:t>
      </w:r>
      <w:r w:rsidR="00746BF7">
        <w:rPr>
          <w:rFonts w:hint="eastAsia"/>
        </w:rPr>
        <w:t>所示。以下请求路径均已省略</w:t>
      </w:r>
      <w:r w:rsidR="00746BF7" w:rsidRPr="00C77E0A">
        <w:rPr>
          <w:rFonts w:hint="eastAsia"/>
        </w:rPr>
        <w:t>http</w:t>
      </w:r>
      <w:r w:rsidR="00746BF7" w:rsidRPr="00C77E0A">
        <w:t>://ip</w:t>
      </w:r>
      <w:r w:rsidR="00746BF7" w:rsidRPr="00F778AE">
        <w:t>:</w:t>
      </w:r>
      <w:r w:rsidR="00746BF7">
        <w:t xml:space="preserve"> </w:t>
      </w:r>
      <w:r w:rsidR="00746BF7" w:rsidRPr="00F778AE">
        <w:t>8080</w:t>
      </w:r>
      <w:r w:rsidR="00746BF7">
        <w:t xml:space="preserve"> </w:t>
      </w:r>
      <w:r w:rsidR="00746BF7" w:rsidRPr="00F778AE">
        <w:t>/</w:t>
      </w:r>
      <w:r>
        <w:t>plan</w:t>
      </w:r>
      <w:r w:rsidR="00746BF7">
        <w:rPr>
          <w:rFonts w:hint="eastAsia"/>
        </w:rPr>
        <w:t>。其中参数与</w:t>
      </w:r>
      <w:r>
        <w:t>plan</w:t>
      </w:r>
      <w:r w:rsidR="00746BF7">
        <w:rPr>
          <w:rFonts w:hint="eastAsia"/>
        </w:rPr>
        <w:t>表字段一一对应。</w:t>
      </w:r>
    </w:p>
    <w:p w14:paraId="6F1FA1B5" w14:textId="10FF5527" w:rsidR="001073BC" w:rsidRPr="001073BC" w:rsidRDefault="001073BC" w:rsidP="001073BC">
      <w:pPr>
        <w:pStyle w:val="af9"/>
        <w:rPr>
          <w:rFonts w:hint="eastAsia"/>
        </w:rPr>
      </w:pPr>
      <w:r>
        <w:rPr>
          <w:rFonts w:hint="eastAsia"/>
        </w:rPr>
        <w:t>表</w:t>
      </w:r>
      <w:r>
        <w:t>4</w:t>
      </w:r>
      <w:r w:rsidRPr="00937CD9">
        <w:t>-</w:t>
      </w:r>
      <w:r w:rsidR="006973DC">
        <w:t>11</w:t>
      </w:r>
      <w:r>
        <w:t xml:space="preserve"> </w:t>
      </w:r>
      <w:r w:rsidR="006973DC">
        <w:rPr>
          <w:rFonts w:hint="eastAsia"/>
        </w:rPr>
        <w:t>plan</w:t>
      </w:r>
      <w:r>
        <w:rPr>
          <w:rFonts w:hint="eastAsia"/>
        </w:rPr>
        <w:t>接口详细设计</w:t>
      </w:r>
    </w:p>
    <w:tbl>
      <w:tblPr>
        <w:tblW w:w="8931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1275"/>
        <w:gridCol w:w="2552"/>
        <w:gridCol w:w="2977"/>
      </w:tblGrid>
      <w:tr w:rsidR="006973DC" w:rsidRPr="00A132AD" w14:paraId="15BD3EF7" w14:textId="77777777" w:rsidTr="004309C7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84F2A5C" w14:textId="77777777" w:rsidR="006973DC" w:rsidRPr="00A132AD" w:rsidRDefault="006973DC" w:rsidP="004309C7">
            <w:pPr>
              <w:pStyle w:val="af9"/>
            </w:pPr>
            <w:r w:rsidRPr="00A132AD">
              <w:rPr>
                <w:rFonts w:hint="eastAsia"/>
              </w:rPr>
              <w:t>接口功能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18FFF0" w14:textId="77777777" w:rsidR="006973DC" w:rsidRPr="00A132AD" w:rsidRDefault="006973DC" w:rsidP="004309C7">
            <w:pPr>
              <w:pStyle w:val="af9"/>
            </w:pPr>
            <w:r w:rsidRPr="00A132AD">
              <w:rPr>
                <w:rFonts w:hint="eastAsia"/>
              </w:rPr>
              <w:t>请求方法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1F5F0C" w14:textId="77777777" w:rsidR="006973DC" w:rsidRPr="00A132AD" w:rsidRDefault="006973DC" w:rsidP="004309C7">
            <w:pPr>
              <w:pStyle w:val="af9"/>
            </w:pPr>
            <w:r w:rsidRPr="00A132AD">
              <w:rPr>
                <w:rFonts w:hint="eastAsia"/>
              </w:rPr>
              <w:t>请求路径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8E266E" w14:textId="77777777" w:rsidR="006973DC" w:rsidRPr="00A132AD" w:rsidRDefault="006973DC" w:rsidP="004309C7">
            <w:pPr>
              <w:pStyle w:val="af9"/>
            </w:pPr>
            <w:r w:rsidRPr="00A132AD">
              <w:rPr>
                <w:rFonts w:hint="eastAsia"/>
              </w:rPr>
              <w:t>参数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864FFFC" w14:textId="77777777" w:rsidR="006973DC" w:rsidRPr="00A132AD" w:rsidRDefault="006973DC" w:rsidP="004309C7">
            <w:pPr>
              <w:pStyle w:val="af9"/>
            </w:pPr>
            <w:r w:rsidRPr="00A132AD">
              <w:rPr>
                <w:rFonts w:hint="eastAsia"/>
              </w:rPr>
              <w:t>返回值</w:t>
            </w:r>
          </w:p>
        </w:tc>
      </w:tr>
      <w:tr w:rsidR="006973DC" w:rsidRPr="00A132AD" w14:paraId="0F187366" w14:textId="77777777" w:rsidTr="004309C7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18254A19" w14:textId="43BFD685" w:rsidR="006973DC" w:rsidRPr="00A132AD" w:rsidRDefault="006973DC" w:rsidP="004309C7">
            <w:pPr>
              <w:pStyle w:val="af9"/>
            </w:pPr>
            <w:r w:rsidRPr="00A132AD">
              <w:rPr>
                <w:rFonts w:hint="eastAsia"/>
              </w:rPr>
              <w:t>获取</w:t>
            </w:r>
            <w:r>
              <w:rPr>
                <w:rFonts w:hint="eastAsia"/>
              </w:rPr>
              <w:t>所有未完成计划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99855AE" w14:textId="77777777" w:rsidR="006973DC" w:rsidRPr="00A132AD" w:rsidRDefault="006973DC" w:rsidP="004309C7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141BE1AF" w14:textId="77777777" w:rsidR="006973DC" w:rsidRPr="00A132AD" w:rsidRDefault="006973DC" w:rsidP="004309C7">
            <w:pPr>
              <w:pStyle w:val="af9"/>
            </w:pPr>
            <w:r w:rsidRPr="00A132AD">
              <w:t>/</w:t>
            </w:r>
            <w:r w:rsidRPr="00A132AD">
              <w:rPr>
                <w:rFonts w:hint="eastAsia"/>
              </w:rPr>
              <w:t>query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7F8C4D6E" w14:textId="63C9097A" w:rsidR="006973DC" w:rsidRPr="00A132AD" w:rsidRDefault="006973DC" w:rsidP="006973DC">
            <w:pPr>
              <w:pStyle w:val="af9"/>
            </w:pPr>
            <w:r w:rsidRPr="00A132AD">
              <w:t>{user_id:'413192b4ed8744c380fdc68c5c6804c4'}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vAlign w:val="center"/>
          </w:tcPr>
          <w:p w14:paraId="44837EFB" w14:textId="77777777" w:rsidR="006973DC" w:rsidRPr="00A132AD" w:rsidRDefault="006973DC" w:rsidP="004309C7">
            <w:pPr>
              <w:pStyle w:val="af9"/>
              <w:jc w:val="left"/>
            </w:pPr>
            <w:r w:rsidRPr="00A132AD">
              <w:t>{</w:t>
            </w:r>
            <w:r w:rsidRPr="00A132AD">
              <w:rPr>
                <w:rFonts w:hint="eastAsia"/>
              </w:rPr>
              <w:t xml:space="preserve">"code": 200, </w:t>
            </w:r>
          </w:p>
          <w:p w14:paraId="03AB2D24" w14:textId="77777777" w:rsidR="006973DC" w:rsidRDefault="006973DC" w:rsidP="004309C7">
            <w:pPr>
              <w:pStyle w:val="af9"/>
              <w:jc w:val="left"/>
            </w:pPr>
            <w:r w:rsidRPr="00A132AD">
              <w:rPr>
                <w:rFonts w:hint="eastAsia"/>
              </w:rPr>
              <w:t>"msg": "</w:t>
            </w:r>
            <w:r>
              <w:rPr>
                <w:rFonts w:hint="eastAsia"/>
              </w:rPr>
              <w:t>查询</w:t>
            </w:r>
            <w:r w:rsidRPr="00A132AD">
              <w:rPr>
                <w:rFonts w:hint="eastAsia"/>
              </w:rPr>
              <w:t>成功",</w:t>
            </w:r>
          </w:p>
          <w:p w14:paraId="16D7D5B5" w14:textId="77777777" w:rsidR="006973DC" w:rsidRDefault="006973DC" w:rsidP="006973DC">
            <w:pPr>
              <w:pStyle w:val="af9"/>
              <w:jc w:val="left"/>
            </w:pPr>
            <w:r w:rsidRPr="00A132AD">
              <w:t>"data</w:t>
            </w:r>
            <w:proofErr w:type="gramStart"/>
            <w:r w:rsidRPr="00A132AD">
              <w:t>":</w:t>
            </w:r>
            <w:r>
              <w:t>[</w:t>
            </w:r>
            <w:proofErr w:type="gramEnd"/>
            <w:r>
              <w:t>{"</w:t>
            </w:r>
            <w:proofErr w:type="spellStart"/>
            <w:r>
              <w:t>plan_id</w:t>
            </w:r>
            <w:proofErr w:type="spellEnd"/>
            <w:r>
              <w:t>": 8,</w:t>
            </w:r>
          </w:p>
          <w:p w14:paraId="3C34755C" w14:textId="77777777" w:rsidR="006973DC" w:rsidRDefault="006973DC" w:rsidP="006973DC">
            <w:pPr>
              <w:pStyle w:val="af9"/>
              <w:jc w:val="left"/>
            </w:pPr>
            <w:r>
              <w:t>"user_id":"413192b4ed8744c380fdc68c5c6804c4",</w:t>
            </w:r>
          </w:p>
          <w:p w14:paraId="47CD1300" w14:textId="77777777" w:rsidR="006973DC" w:rsidRDefault="006973DC" w:rsidP="006973DC">
            <w:pPr>
              <w:pStyle w:val="af9"/>
              <w:jc w:val="left"/>
            </w:pPr>
            <w:r>
              <w:rPr>
                <w:rFonts w:hint="eastAsia"/>
              </w:rPr>
              <w:t>"title": "</w:t>
            </w:r>
            <w:proofErr w:type="gramStart"/>
            <w:r>
              <w:rPr>
                <w:rFonts w:hint="eastAsia"/>
              </w:rPr>
              <w:t>毕设</w:t>
            </w:r>
            <w:proofErr w:type="gramEnd"/>
            <w:r>
              <w:rPr>
                <w:rFonts w:hint="eastAsia"/>
              </w:rPr>
              <w:t>",</w:t>
            </w:r>
          </w:p>
          <w:p w14:paraId="5DDAEF86" w14:textId="77777777" w:rsidR="006973DC" w:rsidRDefault="006973DC" w:rsidP="006973DC">
            <w:pPr>
              <w:pStyle w:val="af9"/>
              <w:jc w:val="left"/>
            </w:pPr>
            <w:r>
              <w:rPr>
                <w:rFonts w:hint="eastAsia"/>
              </w:rPr>
              <w:t>"content": "论文",</w:t>
            </w:r>
          </w:p>
          <w:p w14:paraId="2671947B" w14:textId="77777777" w:rsidR="006973DC" w:rsidRDefault="006973DC" w:rsidP="006973DC">
            <w:pPr>
              <w:pStyle w:val="af9"/>
              <w:jc w:val="left"/>
            </w:pPr>
            <w:r>
              <w:t>"urgency": 0,</w:t>
            </w:r>
          </w:p>
          <w:p w14:paraId="79CF0436" w14:textId="77777777" w:rsidR="006973DC" w:rsidRDefault="006973DC" w:rsidP="006973DC">
            <w:pPr>
              <w:pStyle w:val="af9"/>
              <w:jc w:val="left"/>
            </w:pPr>
            <w:r>
              <w:t>"pass": "0m",</w:t>
            </w:r>
          </w:p>
          <w:p w14:paraId="3B3C305F" w14:textId="6A7419A7" w:rsidR="006973DC" w:rsidRPr="00A132AD" w:rsidRDefault="006973DC" w:rsidP="006973DC">
            <w:pPr>
              <w:pStyle w:val="af9"/>
              <w:jc w:val="left"/>
            </w:pPr>
            <w:r>
              <w:t>"finish":</w:t>
            </w:r>
            <w:r>
              <w:t xml:space="preserve"> </w:t>
            </w:r>
            <w:r>
              <w:t>0}</w:t>
            </w:r>
            <w:r w:rsidRPr="00A132AD">
              <w:t>]</w:t>
            </w:r>
            <w:r w:rsidRPr="006334DC">
              <w:t>}</w:t>
            </w:r>
          </w:p>
        </w:tc>
      </w:tr>
      <w:tr w:rsidR="006973DC" w:rsidRPr="00A132AD" w14:paraId="6D77E72C" w14:textId="77777777" w:rsidTr="004309C7">
        <w:trPr>
          <w:trHeight w:val="374"/>
          <w:jc w:val="center"/>
        </w:trPr>
        <w:tc>
          <w:tcPr>
            <w:tcW w:w="1418" w:type="dxa"/>
            <w:vAlign w:val="center"/>
          </w:tcPr>
          <w:p w14:paraId="380FBD16" w14:textId="3824E1F3" w:rsidR="006973DC" w:rsidRPr="00A132AD" w:rsidRDefault="006973DC" w:rsidP="004309C7">
            <w:pPr>
              <w:pStyle w:val="af9"/>
            </w:pPr>
            <w:r w:rsidRPr="00A132AD">
              <w:rPr>
                <w:rFonts w:hint="eastAsia"/>
              </w:rPr>
              <w:t>删除</w:t>
            </w:r>
            <w:r>
              <w:rPr>
                <w:rFonts w:hint="eastAsia"/>
              </w:rPr>
              <w:t>计划</w:t>
            </w:r>
          </w:p>
        </w:tc>
        <w:tc>
          <w:tcPr>
            <w:tcW w:w="709" w:type="dxa"/>
            <w:vAlign w:val="center"/>
          </w:tcPr>
          <w:p w14:paraId="4ED5D533" w14:textId="77777777" w:rsidR="006973DC" w:rsidRPr="00A132AD" w:rsidRDefault="006973DC" w:rsidP="004309C7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vAlign w:val="center"/>
          </w:tcPr>
          <w:p w14:paraId="7C60E80E" w14:textId="77777777" w:rsidR="006973DC" w:rsidRPr="00A132AD" w:rsidRDefault="006973DC" w:rsidP="004309C7">
            <w:pPr>
              <w:pStyle w:val="af9"/>
            </w:pPr>
            <w:r w:rsidRPr="00A132AD">
              <w:t>/</w:t>
            </w:r>
            <w:r>
              <w:rPr>
                <w:rFonts w:hint="eastAsia"/>
              </w:rPr>
              <w:t>delete</w:t>
            </w:r>
          </w:p>
        </w:tc>
        <w:tc>
          <w:tcPr>
            <w:tcW w:w="2552" w:type="dxa"/>
            <w:vAlign w:val="center"/>
          </w:tcPr>
          <w:p w14:paraId="2CB35BD2" w14:textId="6F03035F" w:rsidR="006973DC" w:rsidRPr="00A132AD" w:rsidRDefault="006973DC" w:rsidP="004309C7">
            <w:pPr>
              <w:pStyle w:val="af9"/>
            </w:pPr>
            <w:r w:rsidRPr="00A132AD">
              <w:t>{</w:t>
            </w:r>
            <w:r>
              <w:rPr>
                <w:rFonts w:hint="eastAsia"/>
              </w:rPr>
              <w:t>plan</w:t>
            </w:r>
            <w:r>
              <w:rPr>
                <w:rFonts w:hint="eastAsia"/>
              </w:rPr>
              <w:t>_id</w:t>
            </w:r>
            <w:r>
              <w:t>:8</w:t>
            </w:r>
            <w:r w:rsidRPr="00A132AD">
              <w:t>}</w:t>
            </w:r>
          </w:p>
        </w:tc>
        <w:tc>
          <w:tcPr>
            <w:tcW w:w="2977" w:type="dxa"/>
            <w:vAlign w:val="center"/>
          </w:tcPr>
          <w:p w14:paraId="77D64F24" w14:textId="77777777" w:rsidR="006973DC" w:rsidRPr="00A132AD" w:rsidRDefault="006973DC" w:rsidP="004309C7">
            <w:pPr>
              <w:pStyle w:val="af9"/>
              <w:jc w:val="left"/>
            </w:pPr>
            <w:r w:rsidRPr="00A132AD">
              <w:t>{"code": 20</w:t>
            </w:r>
            <w:r>
              <w:t>0</w:t>
            </w:r>
            <w:r w:rsidRPr="00A132AD">
              <w:t>,</w:t>
            </w:r>
          </w:p>
          <w:p w14:paraId="73A71FB2" w14:textId="77777777" w:rsidR="006973DC" w:rsidRPr="00A132AD" w:rsidRDefault="006973DC" w:rsidP="004309C7">
            <w:pPr>
              <w:pStyle w:val="af9"/>
              <w:jc w:val="left"/>
              <w:rPr>
                <w:rFonts w:hint="eastAsia"/>
              </w:rPr>
            </w:pPr>
            <w:r w:rsidRPr="00A132AD">
              <w:rPr>
                <w:rFonts w:hint="eastAsia"/>
              </w:rPr>
              <w:t>"msg": "</w:t>
            </w:r>
            <w:r>
              <w:rPr>
                <w:rFonts w:hint="eastAsia"/>
              </w:rPr>
              <w:t>删除成功</w:t>
            </w:r>
            <w:r>
              <w:t>"</w:t>
            </w:r>
            <w:r w:rsidRPr="00A132AD">
              <w:t>}</w:t>
            </w:r>
          </w:p>
        </w:tc>
      </w:tr>
      <w:tr w:rsidR="006973DC" w:rsidRPr="00A132AD" w14:paraId="5FA1BD95" w14:textId="77777777" w:rsidTr="004309C7">
        <w:trPr>
          <w:trHeight w:val="374"/>
          <w:jc w:val="center"/>
        </w:trPr>
        <w:tc>
          <w:tcPr>
            <w:tcW w:w="1418" w:type="dxa"/>
            <w:vAlign w:val="center"/>
          </w:tcPr>
          <w:p w14:paraId="0D3E998B" w14:textId="785A8200" w:rsidR="006973DC" w:rsidRPr="00A132AD" w:rsidRDefault="006973DC" w:rsidP="004309C7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计划</w:t>
            </w:r>
          </w:p>
        </w:tc>
        <w:tc>
          <w:tcPr>
            <w:tcW w:w="709" w:type="dxa"/>
            <w:vAlign w:val="center"/>
          </w:tcPr>
          <w:p w14:paraId="359514BB" w14:textId="77777777" w:rsidR="006973DC" w:rsidRPr="00A132AD" w:rsidRDefault="006973DC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vAlign w:val="center"/>
          </w:tcPr>
          <w:p w14:paraId="33491C5B" w14:textId="77777777" w:rsidR="006973DC" w:rsidRPr="00A132AD" w:rsidRDefault="006973DC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/</w:t>
            </w:r>
            <w:r>
              <w:rPr>
                <w:rFonts w:hint="eastAsia"/>
              </w:rPr>
              <w:t>add</w:t>
            </w:r>
          </w:p>
        </w:tc>
        <w:tc>
          <w:tcPr>
            <w:tcW w:w="2552" w:type="dxa"/>
            <w:vAlign w:val="center"/>
          </w:tcPr>
          <w:p w14:paraId="16D1A168" w14:textId="77777777" w:rsidR="006973DC" w:rsidRDefault="006973DC" w:rsidP="004309C7">
            <w:pPr>
              <w:pStyle w:val="af9"/>
              <w:jc w:val="left"/>
            </w:pPr>
            <w:r>
              <w:t>{user_id:</w:t>
            </w:r>
            <w:r w:rsidRPr="00A132AD">
              <w:t>'413192b4ed8744c380fdc68c5c6804c4'</w:t>
            </w:r>
            <w:r>
              <w:t>,</w:t>
            </w:r>
          </w:p>
          <w:p w14:paraId="0CED1CD4" w14:textId="0D9CDF13" w:rsidR="006973DC" w:rsidRDefault="006973DC" w:rsidP="006973DC">
            <w:pPr>
              <w:pStyle w:val="af9"/>
              <w:jc w:val="left"/>
            </w:pPr>
            <w:r>
              <w:t xml:space="preserve">title: </w:t>
            </w:r>
            <w:r w:rsidRPr="00A132AD">
              <w:t>'</w:t>
            </w:r>
            <w:r>
              <w:rPr>
                <w:rFonts w:hint="eastAsia"/>
              </w:rPr>
              <w:t>计划1</w:t>
            </w:r>
            <w:r w:rsidRPr="00A132AD">
              <w:t>'</w:t>
            </w:r>
            <w:r>
              <w:t>,</w:t>
            </w:r>
          </w:p>
          <w:p w14:paraId="7F77BB7E" w14:textId="202F0FB9" w:rsidR="006973DC" w:rsidRDefault="006973DC" w:rsidP="006973DC">
            <w:pPr>
              <w:pStyle w:val="af9"/>
              <w:jc w:val="left"/>
            </w:pPr>
            <w:r>
              <w:rPr>
                <w:rFonts w:hint="eastAsia"/>
              </w:rPr>
              <w:t>content: "</w:t>
            </w:r>
            <w:r>
              <w:rPr>
                <w:rFonts w:hint="eastAsia"/>
              </w:rPr>
              <w:t>复习</w:t>
            </w:r>
            <w:r>
              <w:rPr>
                <w:rFonts w:hint="eastAsia"/>
              </w:rPr>
              <w:t>",</w:t>
            </w:r>
          </w:p>
          <w:p w14:paraId="783C9A64" w14:textId="0FB0451E" w:rsidR="006973DC" w:rsidRPr="00A132AD" w:rsidRDefault="006973DC" w:rsidP="006973DC">
            <w:pPr>
              <w:pStyle w:val="af9"/>
              <w:jc w:val="left"/>
              <w:rPr>
                <w:rFonts w:hint="eastAsia"/>
              </w:rPr>
            </w:pPr>
            <w:r>
              <w:t>urgency: 0,}</w:t>
            </w:r>
          </w:p>
        </w:tc>
        <w:tc>
          <w:tcPr>
            <w:tcW w:w="2977" w:type="dxa"/>
            <w:vAlign w:val="center"/>
          </w:tcPr>
          <w:p w14:paraId="47FBE3D1" w14:textId="77777777" w:rsidR="006973DC" w:rsidRPr="00A132AD" w:rsidRDefault="006973DC" w:rsidP="004309C7">
            <w:pPr>
              <w:pStyle w:val="af9"/>
              <w:jc w:val="left"/>
            </w:pPr>
            <w:r w:rsidRPr="00A132AD">
              <w:t>{"code": 200,</w:t>
            </w:r>
          </w:p>
          <w:p w14:paraId="63556F75" w14:textId="7858568D" w:rsidR="006973DC" w:rsidRPr="00A132AD" w:rsidRDefault="006973DC" w:rsidP="006973DC">
            <w:pPr>
              <w:pStyle w:val="af9"/>
              <w:jc w:val="left"/>
              <w:rPr>
                <w:rFonts w:hint="eastAsia"/>
              </w:rPr>
            </w:pPr>
            <w:r w:rsidRPr="00A132AD">
              <w:rPr>
                <w:rFonts w:hint="eastAsia"/>
              </w:rPr>
              <w:t xml:space="preserve"> "msg": "</w:t>
            </w:r>
            <w:r>
              <w:rPr>
                <w:rFonts w:hint="eastAsia"/>
              </w:rPr>
              <w:t>添加成功</w:t>
            </w:r>
            <w:r w:rsidRPr="00A132AD">
              <w:rPr>
                <w:rFonts w:hint="eastAsia"/>
              </w:rPr>
              <w:t>"</w:t>
            </w:r>
            <w:r w:rsidRPr="006334DC">
              <w:t>}</w:t>
            </w:r>
          </w:p>
        </w:tc>
      </w:tr>
      <w:tr w:rsidR="006973DC" w:rsidRPr="00A132AD" w14:paraId="2F42CE88" w14:textId="77777777" w:rsidTr="004309C7">
        <w:trPr>
          <w:trHeight w:val="374"/>
          <w:jc w:val="center"/>
        </w:trPr>
        <w:tc>
          <w:tcPr>
            <w:tcW w:w="1418" w:type="dxa"/>
            <w:vAlign w:val="center"/>
          </w:tcPr>
          <w:p w14:paraId="5AF2F46A" w14:textId="2B9E313A" w:rsidR="006973DC" w:rsidRPr="00A132AD" w:rsidRDefault="006973DC" w:rsidP="004309C7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修改计划</w:t>
            </w:r>
          </w:p>
        </w:tc>
        <w:tc>
          <w:tcPr>
            <w:tcW w:w="709" w:type="dxa"/>
            <w:vAlign w:val="center"/>
          </w:tcPr>
          <w:p w14:paraId="359766F1" w14:textId="77777777" w:rsidR="006973DC" w:rsidRPr="00A132AD" w:rsidRDefault="006973DC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vAlign w:val="center"/>
          </w:tcPr>
          <w:p w14:paraId="0C54FCA0" w14:textId="38F52474" w:rsidR="006973DC" w:rsidRPr="00A132AD" w:rsidRDefault="006973DC" w:rsidP="004309C7">
            <w:pPr>
              <w:pStyle w:val="af9"/>
              <w:rPr>
                <w:rFonts w:hint="eastAsia"/>
              </w:rPr>
            </w:pPr>
            <w:r w:rsidRPr="00A132AD">
              <w:t>/</w:t>
            </w:r>
            <w:r>
              <w:rPr>
                <w:rFonts w:hint="eastAsia"/>
              </w:rPr>
              <w:t>update</w:t>
            </w:r>
          </w:p>
        </w:tc>
        <w:tc>
          <w:tcPr>
            <w:tcW w:w="2552" w:type="dxa"/>
            <w:vAlign w:val="center"/>
          </w:tcPr>
          <w:p w14:paraId="336C4E22" w14:textId="77777777" w:rsidR="006973DC" w:rsidRDefault="006973DC" w:rsidP="004309C7">
            <w:pPr>
              <w:pStyle w:val="af9"/>
              <w:jc w:val="left"/>
            </w:pPr>
            <w:r>
              <w:t>{</w:t>
            </w:r>
            <w:r>
              <w:rPr>
                <w:rFonts w:hint="eastAsia"/>
              </w:rPr>
              <w:t>todo_id_id</w:t>
            </w:r>
            <w:r>
              <w:t>:39,</w:t>
            </w:r>
          </w:p>
          <w:p w14:paraId="5CFE372E" w14:textId="77777777" w:rsidR="006973DC" w:rsidRPr="00A132AD" w:rsidRDefault="006973DC" w:rsidP="004309C7">
            <w:pPr>
              <w:pStyle w:val="af9"/>
              <w:jc w:val="left"/>
              <w:rPr>
                <w:rFonts w:hint="eastAsia"/>
              </w:rPr>
            </w:pPr>
            <w:r>
              <w:t xml:space="preserve">title: </w:t>
            </w:r>
            <w:r w:rsidRPr="00A132AD">
              <w:t>'</w:t>
            </w:r>
            <w:r>
              <w:rPr>
                <w:rFonts w:hint="eastAsia"/>
              </w:rPr>
              <w:t>学习</w:t>
            </w:r>
            <w:r w:rsidRPr="00A132AD">
              <w:t>'</w:t>
            </w:r>
            <w:r>
              <w:t>}</w:t>
            </w:r>
          </w:p>
        </w:tc>
        <w:tc>
          <w:tcPr>
            <w:tcW w:w="2977" w:type="dxa"/>
            <w:vAlign w:val="center"/>
          </w:tcPr>
          <w:p w14:paraId="1F97CED5" w14:textId="77777777" w:rsidR="006973DC" w:rsidRPr="00A132AD" w:rsidRDefault="006973DC" w:rsidP="004309C7">
            <w:pPr>
              <w:pStyle w:val="af9"/>
              <w:jc w:val="left"/>
            </w:pPr>
            <w:r w:rsidRPr="00A132AD">
              <w:t>{"code": 200,</w:t>
            </w:r>
          </w:p>
          <w:p w14:paraId="1DE6832B" w14:textId="77777777" w:rsidR="006973DC" w:rsidRPr="00A132AD" w:rsidRDefault="006973DC" w:rsidP="004309C7">
            <w:pPr>
              <w:pStyle w:val="af9"/>
              <w:jc w:val="left"/>
              <w:rPr>
                <w:rFonts w:hint="eastAsia"/>
              </w:rPr>
            </w:pPr>
            <w:r w:rsidRPr="00A132AD">
              <w:rPr>
                <w:rFonts w:hint="eastAsia"/>
              </w:rPr>
              <w:t xml:space="preserve"> "msg": "</w:t>
            </w:r>
            <w:r>
              <w:rPr>
                <w:rFonts w:hint="eastAsia"/>
              </w:rPr>
              <w:t>修改</w:t>
            </w:r>
            <w:r w:rsidRPr="00A132AD">
              <w:rPr>
                <w:rFonts w:hint="eastAsia"/>
              </w:rPr>
              <w:t>成功"</w:t>
            </w:r>
            <w:r w:rsidRPr="00A132AD">
              <w:t>}</w:t>
            </w:r>
          </w:p>
        </w:tc>
      </w:tr>
      <w:tr w:rsidR="006973DC" w:rsidRPr="00A132AD" w14:paraId="4349E983" w14:textId="77777777" w:rsidTr="004309C7">
        <w:trPr>
          <w:trHeight w:val="374"/>
          <w:jc w:val="center"/>
        </w:trPr>
        <w:tc>
          <w:tcPr>
            <w:tcW w:w="1418" w:type="dxa"/>
            <w:vAlign w:val="center"/>
          </w:tcPr>
          <w:p w14:paraId="30F9FCF1" w14:textId="7F008441" w:rsidR="006973DC" w:rsidRPr="00A132AD" w:rsidRDefault="006973DC" w:rsidP="004309C7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进行计划</w:t>
            </w:r>
          </w:p>
        </w:tc>
        <w:tc>
          <w:tcPr>
            <w:tcW w:w="709" w:type="dxa"/>
            <w:vAlign w:val="center"/>
          </w:tcPr>
          <w:p w14:paraId="0169729C" w14:textId="77777777" w:rsidR="006973DC" w:rsidRPr="00A132AD" w:rsidRDefault="006973DC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vAlign w:val="center"/>
          </w:tcPr>
          <w:p w14:paraId="455E81F8" w14:textId="64D48DA4" w:rsidR="006973DC" w:rsidRPr="00A132AD" w:rsidRDefault="006973DC" w:rsidP="004309C7">
            <w:pPr>
              <w:pStyle w:val="af9"/>
              <w:rPr>
                <w:rFonts w:hint="eastAsia"/>
              </w:rPr>
            </w:pPr>
            <w:r w:rsidRPr="00A132AD">
              <w:t>/</w:t>
            </w:r>
            <w:r>
              <w:rPr>
                <w:rFonts w:hint="eastAsia"/>
              </w:rPr>
              <w:t>pass</w:t>
            </w:r>
          </w:p>
        </w:tc>
        <w:tc>
          <w:tcPr>
            <w:tcW w:w="2552" w:type="dxa"/>
            <w:vAlign w:val="center"/>
          </w:tcPr>
          <w:p w14:paraId="55ACE2E2" w14:textId="77777777" w:rsidR="006973DC" w:rsidRDefault="006973DC" w:rsidP="004309C7">
            <w:pPr>
              <w:pStyle w:val="af9"/>
              <w:jc w:val="left"/>
            </w:pPr>
            <w:r>
              <w:t>{</w:t>
            </w:r>
            <w:r>
              <w:rPr>
                <w:rFonts w:hint="eastAsia"/>
              </w:rPr>
              <w:t>todo_id_id</w:t>
            </w:r>
            <w:r>
              <w:t>:39,</w:t>
            </w:r>
          </w:p>
          <w:p w14:paraId="6488CA99" w14:textId="77777777" w:rsidR="006973DC" w:rsidRPr="00A132AD" w:rsidRDefault="006973DC" w:rsidP="004309C7">
            <w:pPr>
              <w:pStyle w:val="af9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isChecked</w:t>
            </w:r>
            <w:proofErr w:type="spellEnd"/>
            <w:r>
              <w:t>: 1}</w:t>
            </w:r>
          </w:p>
        </w:tc>
        <w:tc>
          <w:tcPr>
            <w:tcW w:w="2977" w:type="dxa"/>
            <w:vAlign w:val="center"/>
          </w:tcPr>
          <w:p w14:paraId="6ED128E5" w14:textId="77777777" w:rsidR="006973DC" w:rsidRPr="00A132AD" w:rsidRDefault="006973DC" w:rsidP="004309C7">
            <w:pPr>
              <w:pStyle w:val="af9"/>
              <w:jc w:val="left"/>
            </w:pPr>
            <w:r w:rsidRPr="00A132AD">
              <w:t>{</w:t>
            </w:r>
            <w:r w:rsidRPr="00A132AD">
              <w:rPr>
                <w:rFonts w:hint="eastAsia"/>
              </w:rPr>
              <w:t xml:space="preserve">"code": 200, </w:t>
            </w:r>
          </w:p>
          <w:p w14:paraId="691AC6CF" w14:textId="77777777" w:rsidR="006973DC" w:rsidRPr="00A132AD" w:rsidRDefault="006973DC" w:rsidP="004309C7">
            <w:pPr>
              <w:pStyle w:val="af9"/>
              <w:jc w:val="left"/>
              <w:rPr>
                <w:rFonts w:hint="eastAsia"/>
              </w:rPr>
            </w:pPr>
            <w:r w:rsidRPr="00A132AD">
              <w:rPr>
                <w:rFonts w:hint="eastAsia"/>
              </w:rPr>
              <w:t>"msg": "</w:t>
            </w:r>
            <w:r>
              <w:rPr>
                <w:rFonts w:hint="eastAsia"/>
              </w:rPr>
              <w:t>修改</w:t>
            </w:r>
            <w:r w:rsidRPr="00A132AD">
              <w:rPr>
                <w:rFonts w:hint="eastAsia"/>
              </w:rPr>
              <w:t>成功"}</w:t>
            </w:r>
          </w:p>
        </w:tc>
      </w:tr>
      <w:tr w:rsidR="006973DC" w:rsidRPr="00A132AD" w14:paraId="2CD442E4" w14:textId="77777777" w:rsidTr="004309C7">
        <w:trPr>
          <w:trHeight w:val="374"/>
          <w:jc w:val="center"/>
        </w:trPr>
        <w:tc>
          <w:tcPr>
            <w:tcW w:w="1418" w:type="dxa"/>
            <w:vAlign w:val="center"/>
          </w:tcPr>
          <w:p w14:paraId="0590192A" w14:textId="51353927" w:rsidR="006973DC" w:rsidRPr="00A132AD" w:rsidRDefault="006973DC" w:rsidP="004309C7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完成计划</w:t>
            </w:r>
          </w:p>
        </w:tc>
        <w:tc>
          <w:tcPr>
            <w:tcW w:w="709" w:type="dxa"/>
            <w:vAlign w:val="center"/>
          </w:tcPr>
          <w:p w14:paraId="04221A2E" w14:textId="77777777" w:rsidR="006973DC" w:rsidRPr="00A132AD" w:rsidRDefault="006973DC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275" w:type="dxa"/>
            <w:vAlign w:val="center"/>
          </w:tcPr>
          <w:p w14:paraId="2B5319D9" w14:textId="4D505BD2" w:rsidR="006973DC" w:rsidRPr="00A132AD" w:rsidRDefault="006973DC" w:rsidP="004309C7">
            <w:pPr>
              <w:pStyle w:val="af9"/>
              <w:rPr>
                <w:rFonts w:hint="eastAsia"/>
              </w:rPr>
            </w:pPr>
            <w:r w:rsidRPr="00A132AD">
              <w:t>/</w:t>
            </w:r>
            <w:r>
              <w:rPr>
                <w:rFonts w:hint="eastAsia"/>
              </w:rPr>
              <w:t>finish</w:t>
            </w:r>
          </w:p>
        </w:tc>
        <w:tc>
          <w:tcPr>
            <w:tcW w:w="2552" w:type="dxa"/>
            <w:vAlign w:val="center"/>
          </w:tcPr>
          <w:p w14:paraId="2E136A15" w14:textId="77777777" w:rsidR="006973DC" w:rsidRDefault="006973DC" w:rsidP="004309C7">
            <w:pPr>
              <w:pStyle w:val="af9"/>
            </w:pPr>
            <w:r w:rsidRPr="00A132AD">
              <w:t>{user_id:'413192b4ed87</w:t>
            </w:r>
            <w:r w:rsidRPr="00A132AD">
              <w:lastRenderedPageBreak/>
              <w:t>44c380fdc68c5c6804c4'</w:t>
            </w:r>
            <w:r>
              <w:t>,</w:t>
            </w:r>
          </w:p>
          <w:p w14:paraId="39D96FB6" w14:textId="77777777" w:rsidR="006973DC" w:rsidRPr="00A132AD" w:rsidRDefault="006973DC" w:rsidP="004309C7">
            <w:pPr>
              <w:pStyle w:val="af9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  <w:r>
              <w:t>:</w:t>
            </w:r>
            <w:r w:rsidRPr="00A132AD">
              <w:t>'</w:t>
            </w:r>
            <w:r>
              <w:t>2020-05-30’</w:t>
            </w:r>
            <w:r w:rsidRPr="00A132AD">
              <w:t>}</w:t>
            </w:r>
          </w:p>
        </w:tc>
        <w:tc>
          <w:tcPr>
            <w:tcW w:w="2977" w:type="dxa"/>
            <w:vAlign w:val="center"/>
          </w:tcPr>
          <w:p w14:paraId="659F68EA" w14:textId="77777777" w:rsidR="006973DC" w:rsidRPr="00A132AD" w:rsidRDefault="006973DC" w:rsidP="004309C7">
            <w:pPr>
              <w:pStyle w:val="af9"/>
              <w:jc w:val="left"/>
            </w:pPr>
            <w:r w:rsidRPr="00A132AD">
              <w:lastRenderedPageBreak/>
              <w:t>{"code": 200,</w:t>
            </w:r>
          </w:p>
          <w:p w14:paraId="2F88C402" w14:textId="77777777" w:rsidR="006973DC" w:rsidRPr="00A132AD" w:rsidRDefault="006973DC" w:rsidP="004309C7">
            <w:pPr>
              <w:pStyle w:val="af9"/>
              <w:jc w:val="left"/>
              <w:rPr>
                <w:rFonts w:hint="eastAsia"/>
              </w:rPr>
            </w:pPr>
            <w:r w:rsidRPr="00A132AD">
              <w:rPr>
                <w:rFonts w:hint="eastAsia"/>
              </w:rPr>
              <w:lastRenderedPageBreak/>
              <w:t xml:space="preserve"> "msg": "查询成功"</w:t>
            </w:r>
            <w:r w:rsidRPr="00A132AD">
              <w:t>,</w:t>
            </w:r>
            <w:r w:rsidRPr="00A132AD">
              <w:rPr>
                <w:rFonts w:hint="eastAsia"/>
              </w:rPr>
              <w:t xml:space="preserve"> </w:t>
            </w:r>
            <w:r w:rsidRPr="00A132AD">
              <w:t>"data":[{</w:t>
            </w:r>
            <w:r w:rsidRPr="00746BF7">
              <w:t>"</w:t>
            </w:r>
            <w:proofErr w:type="gramStart"/>
            <w:r w:rsidRPr="00746BF7">
              <w:t>count(</w:t>
            </w:r>
            <w:proofErr w:type="gramEnd"/>
            <w:r w:rsidRPr="00746BF7">
              <w:t>*)": 11</w:t>
            </w:r>
            <w:r w:rsidRPr="00A132AD">
              <w:t>}]}</w:t>
            </w:r>
          </w:p>
        </w:tc>
      </w:tr>
    </w:tbl>
    <w:p w14:paraId="6F000729" w14:textId="77777777" w:rsidR="001073BC" w:rsidRPr="00C77E0A" w:rsidRDefault="001073BC" w:rsidP="001073BC">
      <w:pPr>
        <w:pStyle w:val="3"/>
        <w:rPr>
          <w:rFonts w:hint="eastAsia"/>
        </w:rPr>
      </w:pPr>
    </w:p>
    <w:p w14:paraId="0D940029" w14:textId="4319D840" w:rsidR="00E23403" w:rsidRDefault="00E23403" w:rsidP="00E23403">
      <w:pPr>
        <w:pStyle w:val="32"/>
        <w:spacing w:before="156"/>
      </w:pPr>
      <w:bookmarkStart w:id="51" w:name="_Toc41877502"/>
      <w:r>
        <w:t xml:space="preserve">4.5.6 </w:t>
      </w:r>
      <w:r>
        <w:rPr>
          <w:rFonts w:hint="eastAsia"/>
        </w:rPr>
        <w:t>chart</w:t>
      </w:r>
      <w:bookmarkEnd w:id="51"/>
    </w:p>
    <w:p w14:paraId="34E4F054" w14:textId="77777777" w:rsidR="00746BF7" w:rsidRDefault="00746BF7" w:rsidP="00746BF7">
      <w:pPr>
        <w:ind w:firstLine="420"/>
      </w:pP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部分接口详细设计如表</w:t>
      </w:r>
      <w:r>
        <w:rPr>
          <w:rFonts w:hint="eastAsia"/>
        </w:rPr>
        <w:t>4</w:t>
      </w:r>
      <w:r>
        <w:t>-10</w:t>
      </w:r>
      <w:r>
        <w:rPr>
          <w:rFonts w:hint="eastAsia"/>
        </w:rPr>
        <w:t>所示。以下请求路径均已省略</w:t>
      </w:r>
      <w:r w:rsidRPr="00C77E0A">
        <w:rPr>
          <w:rFonts w:hint="eastAsia"/>
        </w:rPr>
        <w:t>http</w:t>
      </w:r>
      <w:r w:rsidRPr="00C77E0A">
        <w:t>://ip</w:t>
      </w:r>
      <w:r w:rsidRPr="00F778AE">
        <w:t>:</w:t>
      </w:r>
      <w:r>
        <w:t xml:space="preserve"> </w:t>
      </w:r>
      <w:r w:rsidRPr="00F778AE">
        <w:t>8080</w:t>
      </w:r>
      <w:r>
        <w:t xml:space="preserve"> </w:t>
      </w:r>
      <w:r w:rsidRPr="00F778AE">
        <w:t>/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。其中参数与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表字段一一对应。</w:t>
      </w:r>
    </w:p>
    <w:p w14:paraId="5189F766" w14:textId="77777777" w:rsidR="00746BF7" w:rsidRPr="00746BF7" w:rsidRDefault="00746BF7" w:rsidP="00746BF7">
      <w:pPr>
        <w:pStyle w:val="3"/>
        <w:rPr>
          <w:rFonts w:hint="eastAsia"/>
        </w:rPr>
      </w:pPr>
    </w:p>
    <w:p w14:paraId="419BF7CC" w14:textId="77777777" w:rsidR="001073BC" w:rsidRPr="001073BC" w:rsidRDefault="001073BC" w:rsidP="001073BC">
      <w:pPr>
        <w:pStyle w:val="af9"/>
        <w:rPr>
          <w:rFonts w:hint="eastAsia"/>
        </w:rPr>
      </w:pPr>
      <w:r>
        <w:rPr>
          <w:rFonts w:hint="eastAsia"/>
        </w:rPr>
        <w:t>表</w:t>
      </w:r>
      <w:r>
        <w:t>4</w:t>
      </w:r>
      <w:r w:rsidRPr="00937CD9">
        <w:t>-</w:t>
      </w:r>
      <w:r>
        <w:t xml:space="preserve">7 </w:t>
      </w:r>
      <w:r>
        <w:rPr>
          <w:rFonts w:hint="eastAsia"/>
        </w:rPr>
        <w:t>user接口详细设计</w:t>
      </w:r>
    </w:p>
    <w:tbl>
      <w:tblPr>
        <w:tblW w:w="8788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1559"/>
        <w:gridCol w:w="2693"/>
        <w:gridCol w:w="2409"/>
      </w:tblGrid>
      <w:tr w:rsidR="00C77E0A" w:rsidRPr="00A132AD" w14:paraId="0E40CFAA" w14:textId="77777777" w:rsidTr="004309C7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616B1F6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接口功能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B5FEA9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请求方法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F7807F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请求路径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095F95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参数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7A489A1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返回值</w:t>
            </w:r>
          </w:p>
        </w:tc>
      </w:tr>
      <w:tr w:rsidR="00C77E0A" w:rsidRPr="00A132AD" w14:paraId="7581A82D" w14:textId="77777777" w:rsidTr="004309C7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676B6EFE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获取好友列表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1F8DF5FE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2422E472" w14:textId="77777777" w:rsidR="00C77E0A" w:rsidRPr="00A132AD" w:rsidRDefault="00C77E0A" w:rsidP="004309C7">
            <w:pPr>
              <w:pStyle w:val="af9"/>
            </w:pPr>
            <w:r w:rsidRPr="00A132AD">
              <w:t>/</w:t>
            </w:r>
            <w:r w:rsidRPr="00A132AD">
              <w:rPr>
                <w:rFonts w:hint="eastAsia"/>
              </w:rPr>
              <w:t>query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69A2B4B7" w14:textId="77777777" w:rsidR="00C77E0A" w:rsidRPr="00A132AD" w:rsidRDefault="00C77E0A" w:rsidP="004309C7">
            <w:pPr>
              <w:pStyle w:val="af9"/>
            </w:pPr>
            <w:r w:rsidRPr="00A132AD">
              <w:t>{user_id:'413192b4ed8744c380fdc68c5c6804c4'}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vAlign w:val="center"/>
          </w:tcPr>
          <w:p w14:paraId="21FBBF60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t>{</w:t>
            </w:r>
            <w:r w:rsidRPr="00A132AD">
              <w:rPr>
                <w:rFonts w:hint="eastAsia"/>
              </w:rPr>
              <w:t xml:space="preserve">"code": 200, </w:t>
            </w:r>
          </w:p>
          <w:p w14:paraId="51E9991F" w14:textId="77777777" w:rsidR="00C77E0A" w:rsidRDefault="00C77E0A" w:rsidP="004309C7">
            <w:pPr>
              <w:pStyle w:val="af9"/>
              <w:jc w:val="left"/>
            </w:pPr>
            <w:r w:rsidRPr="00A132AD">
              <w:rPr>
                <w:rFonts w:hint="eastAsia"/>
              </w:rPr>
              <w:t>"msg": "</w:t>
            </w:r>
            <w:r>
              <w:rPr>
                <w:rFonts w:hint="eastAsia"/>
              </w:rPr>
              <w:t>查询</w:t>
            </w:r>
            <w:r w:rsidRPr="00A132AD">
              <w:rPr>
                <w:rFonts w:hint="eastAsia"/>
              </w:rPr>
              <w:t>成功",</w:t>
            </w:r>
          </w:p>
          <w:p w14:paraId="09A40C89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t>"data</w:t>
            </w:r>
            <w:proofErr w:type="gramStart"/>
            <w:r w:rsidRPr="00A132AD">
              <w:t>":[</w:t>
            </w:r>
            <w:proofErr w:type="gramEnd"/>
            <w:r w:rsidRPr="00A132AD">
              <w:t>{"friend":"'413192b4ed8744c380fdc68c5c6804c4','1d6c2fd7c1cb40b09999a9b4de75f523',"</w:t>
            </w:r>
            <w:r w:rsidRPr="00A132AD">
              <w:rPr>
                <w:rFonts w:hint="eastAsia"/>
              </w:rPr>
              <w:t>}</w:t>
            </w:r>
            <w:r w:rsidRPr="00A132AD">
              <w:t>]}</w:t>
            </w:r>
          </w:p>
        </w:tc>
      </w:tr>
      <w:tr w:rsidR="00C77E0A" w:rsidRPr="00A132AD" w14:paraId="740C6F5C" w14:textId="77777777" w:rsidTr="004309C7">
        <w:trPr>
          <w:trHeight w:val="374"/>
          <w:jc w:val="center"/>
        </w:trPr>
        <w:tc>
          <w:tcPr>
            <w:tcW w:w="1418" w:type="dxa"/>
            <w:vAlign w:val="center"/>
          </w:tcPr>
          <w:p w14:paraId="0A1DC056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删除或添加好友</w:t>
            </w:r>
          </w:p>
        </w:tc>
        <w:tc>
          <w:tcPr>
            <w:tcW w:w="709" w:type="dxa"/>
            <w:vAlign w:val="center"/>
          </w:tcPr>
          <w:p w14:paraId="32684BA1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662A35A7" w14:textId="77777777" w:rsidR="00C77E0A" w:rsidRPr="00A132AD" w:rsidRDefault="00C77E0A" w:rsidP="004309C7">
            <w:pPr>
              <w:pStyle w:val="af9"/>
            </w:pPr>
            <w:r w:rsidRPr="00A132AD">
              <w:t>/</w:t>
            </w:r>
            <w:r w:rsidRPr="0093074B">
              <w:t>update</w:t>
            </w:r>
          </w:p>
        </w:tc>
        <w:tc>
          <w:tcPr>
            <w:tcW w:w="2693" w:type="dxa"/>
            <w:vAlign w:val="center"/>
          </w:tcPr>
          <w:p w14:paraId="7C594385" w14:textId="77777777" w:rsidR="00C77E0A" w:rsidRDefault="00C77E0A" w:rsidP="004309C7">
            <w:pPr>
              <w:pStyle w:val="af9"/>
            </w:pPr>
            <w:r w:rsidRPr="00A132AD">
              <w:t>{user_id:</w:t>
            </w:r>
            <w:r>
              <w:t>"</w:t>
            </w:r>
            <w:r w:rsidRPr="00A132AD">
              <w:t>'413192b4ed8744c380fdc68c5c6804c4'</w:t>
            </w:r>
            <w:r>
              <w:t>,</w:t>
            </w:r>
          </w:p>
          <w:p w14:paraId="07804F30" w14:textId="77777777" w:rsidR="00C77E0A" w:rsidRPr="00A132AD" w:rsidRDefault="00C77E0A" w:rsidP="004309C7">
            <w:pPr>
              <w:pStyle w:val="af9"/>
            </w:pPr>
            <w:r>
              <w:t>ids:</w:t>
            </w:r>
            <w:r w:rsidRPr="00A132AD">
              <w:t>"'413192b4ed8744c380fdc68c5c6804c4'"}</w:t>
            </w:r>
          </w:p>
        </w:tc>
        <w:tc>
          <w:tcPr>
            <w:tcW w:w="2409" w:type="dxa"/>
            <w:vAlign w:val="center"/>
          </w:tcPr>
          <w:p w14:paraId="606AA04E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t>{"code": 20</w:t>
            </w:r>
            <w:r>
              <w:t>0</w:t>
            </w:r>
            <w:r w:rsidRPr="00A132AD">
              <w:t>,</w:t>
            </w:r>
          </w:p>
          <w:p w14:paraId="7594AF31" w14:textId="77777777" w:rsidR="00C77E0A" w:rsidRDefault="00C77E0A" w:rsidP="004309C7">
            <w:pPr>
              <w:pStyle w:val="af9"/>
              <w:jc w:val="left"/>
            </w:pPr>
            <w:r w:rsidRPr="00A132AD">
              <w:rPr>
                <w:rFonts w:hint="eastAsia"/>
              </w:rPr>
              <w:t>"msg": "</w:t>
            </w:r>
            <w:r>
              <w:rPr>
                <w:rFonts w:hint="eastAsia"/>
              </w:rPr>
              <w:t>查询成功</w:t>
            </w:r>
            <w:r w:rsidRPr="00A132AD">
              <w:rPr>
                <w:rFonts w:hint="eastAsia"/>
              </w:rPr>
              <w:t>"</w:t>
            </w:r>
            <w:r>
              <w:rPr>
                <w:rFonts w:hint="eastAsia"/>
              </w:rPr>
              <w:t>,</w:t>
            </w:r>
          </w:p>
          <w:p w14:paraId="6411E95A" w14:textId="77777777" w:rsidR="00C77E0A" w:rsidRDefault="00C77E0A" w:rsidP="004309C7">
            <w:pPr>
              <w:pStyle w:val="af9"/>
              <w:jc w:val="left"/>
            </w:pPr>
            <w:r w:rsidRPr="00A132AD">
              <w:t>"data</w:t>
            </w:r>
            <w:proofErr w:type="gramStart"/>
            <w:r w:rsidRPr="00A132AD">
              <w:t>":[</w:t>
            </w:r>
            <w:proofErr w:type="gramEnd"/>
            <w:r>
              <w:t>{"</w:t>
            </w:r>
            <w:proofErr w:type="spellStart"/>
            <w:r>
              <w:t>user_id</w:t>
            </w:r>
            <w:proofErr w:type="spellEnd"/>
            <w:r>
              <w:t>": "413192b4ed8744c380fdc68c5c6804c4",</w:t>
            </w:r>
          </w:p>
          <w:p w14:paraId="1E3219F5" w14:textId="77777777" w:rsidR="00C77E0A" w:rsidRDefault="00C77E0A" w:rsidP="004309C7">
            <w:pPr>
              <w:pStyle w:val="af9"/>
              <w:jc w:val="left"/>
            </w:pPr>
            <w:r>
              <w:t>"name": "</w:t>
            </w:r>
            <w:proofErr w:type="spellStart"/>
            <w:r>
              <w:t>jc</w:t>
            </w:r>
            <w:proofErr w:type="spellEnd"/>
            <w:r>
              <w:t>",</w:t>
            </w:r>
          </w:p>
          <w:p w14:paraId="031A93F0" w14:textId="77777777" w:rsidR="00C77E0A" w:rsidRDefault="00C77E0A" w:rsidP="004309C7">
            <w:pPr>
              <w:pStyle w:val="af9"/>
              <w:jc w:val="left"/>
            </w:pPr>
            <w:r>
              <w:t>"plan_time":"1h1m"</w:t>
            </w:r>
            <w:proofErr w:type="gramStart"/>
            <w:r>
              <w:t>},{</w:t>
            </w:r>
            <w:proofErr w:type="gramEnd"/>
            <w:r>
              <w:t>"user_id":"1d6c2fd7</w:t>
            </w:r>
            <w:r>
              <w:lastRenderedPageBreak/>
              <w:t>c1cb40b09999a9b4de75f523",</w:t>
            </w:r>
          </w:p>
          <w:p w14:paraId="2DAA200D" w14:textId="77777777" w:rsidR="00C77E0A" w:rsidRDefault="00C77E0A" w:rsidP="004309C7">
            <w:pPr>
              <w:pStyle w:val="af9"/>
              <w:jc w:val="left"/>
            </w:pPr>
            <w:r>
              <w:t>"name": "test",</w:t>
            </w:r>
          </w:p>
          <w:p w14:paraId="729C5F99" w14:textId="77777777" w:rsidR="00C77E0A" w:rsidRPr="00A132AD" w:rsidRDefault="00C77E0A" w:rsidP="004309C7">
            <w:pPr>
              <w:pStyle w:val="af9"/>
              <w:jc w:val="left"/>
              <w:rPr>
                <w:rFonts w:hint="eastAsia"/>
              </w:rPr>
            </w:pPr>
            <w:r>
              <w:t>"</w:t>
            </w:r>
            <w:proofErr w:type="spellStart"/>
            <w:r>
              <w:t>plan_time</w:t>
            </w:r>
            <w:proofErr w:type="spellEnd"/>
            <w:r>
              <w:t>": "0m"}</w:t>
            </w:r>
            <w:r w:rsidRPr="00A132AD">
              <w:t>]}</w:t>
            </w:r>
          </w:p>
        </w:tc>
      </w:tr>
      <w:tr w:rsidR="00C77E0A" w:rsidRPr="00A132AD" w14:paraId="13EC163C" w14:textId="77777777" w:rsidTr="004309C7">
        <w:trPr>
          <w:trHeight w:val="374"/>
          <w:jc w:val="center"/>
        </w:trPr>
        <w:tc>
          <w:tcPr>
            <w:tcW w:w="1418" w:type="dxa"/>
            <w:vAlign w:val="center"/>
          </w:tcPr>
          <w:p w14:paraId="1C190327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93074B">
              <w:rPr>
                <w:rFonts w:hint="eastAsia"/>
              </w:rPr>
              <w:lastRenderedPageBreak/>
              <w:t>获取</w:t>
            </w:r>
            <w:r>
              <w:rPr>
                <w:rFonts w:hint="eastAsia"/>
              </w:rPr>
              <w:t>用户信息</w:t>
            </w:r>
          </w:p>
        </w:tc>
        <w:tc>
          <w:tcPr>
            <w:tcW w:w="709" w:type="dxa"/>
            <w:vAlign w:val="center"/>
          </w:tcPr>
          <w:p w14:paraId="069AA3D9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758C638B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</w:p>
        </w:tc>
        <w:tc>
          <w:tcPr>
            <w:tcW w:w="2693" w:type="dxa"/>
            <w:vAlign w:val="center"/>
          </w:tcPr>
          <w:p w14:paraId="25D3AFAD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t>{</w:t>
            </w:r>
            <w:r>
              <w:rPr>
                <w:rFonts w:hint="eastAsia"/>
              </w:rPr>
              <w:t>ids</w:t>
            </w:r>
            <w:r w:rsidRPr="00A132AD">
              <w:t>:"'413192b4ed8744c380fdc68c5c6804c4','1d6c2fd7c1cb40b09999a9b4de75f523',"}</w:t>
            </w:r>
          </w:p>
        </w:tc>
        <w:tc>
          <w:tcPr>
            <w:tcW w:w="2409" w:type="dxa"/>
            <w:vAlign w:val="center"/>
          </w:tcPr>
          <w:p w14:paraId="45075424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t>{"code": 200,</w:t>
            </w:r>
          </w:p>
          <w:p w14:paraId="4533D02E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rPr>
                <w:rFonts w:hint="eastAsia"/>
              </w:rPr>
              <w:t xml:space="preserve"> "msg": "存在"</w:t>
            </w:r>
            <w:r w:rsidRPr="00A132AD">
              <w:t>}</w:t>
            </w:r>
          </w:p>
          <w:p w14:paraId="6FC64C26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rPr>
                <w:rFonts w:hint="eastAsia"/>
              </w:rPr>
              <w:t>或</w:t>
            </w:r>
            <w:r w:rsidRPr="00A132AD">
              <w:t>{"code": 201,</w:t>
            </w:r>
            <w:r w:rsidRPr="00A132AD">
              <w:rPr>
                <w:rFonts w:hint="eastAsia"/>
              </w:rPr>
              <w:t xml:space="preserve"> </w:t>
            </w:r>
          </w:p>
          <w:p w14:paraId="25644D09" w14:textId="77777777" w:rsidR="00C77E0A" w:rsidRPr="00A132AD" w:rsidRDefault="00C77E0A" w:rsidP="004309C7">
            <w:pPr>
              <w:pStyle w:val="af9"/>
              <w:jc w:val="left"/>
              <w:rPr>
                <w:rFonts w:hint="eastAsia"/>
              </w:rPr>
            </w:pPr>
            <w:r w:rsidRPr="00A132AD">
              <w:rPr>
                <w:rFonts w:hint="eastAsia"/>
              </w:rPr>
              <w:t>"msg": "不存在"</w:t>
            </w:r>
            <w:r w:rsidRPr="00A132AD">
              <w:t>}</w:t>
            </w:r>
          </w:p>
        </w:tc>
      </w:tr>
      <w:tr w:rsidR="00C77E0A" w:rsidRPr="00A132AD" w14:paraId="4A0B3228" w14:textId="77777777" w:rsidTr="004309C7">
        <w:trPr>
          <w:trHeight w:val="374"/>
          <w:jc w:val="center"/>
        </w:trPr>
        <w:tc>
          <w:tcPr>
            <w:tcW w:w="1418" w:type="dxa"/>
            <w:vAlign w:val="center"/>
          </w:tcPr>
          <w:p w14:paraId="631DA59B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获取用户完成待办天数</w:t>
            </w:r>
          </w:p>
        </w:tc>
        <w:tc>
          <w:tcPr>
            <w:tcW w:w="709" w:type="dxa"/>
            <w:vAlign w:val="center"/>
          </w:tcPr>
          <w:p w14:paraId="036712CA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24487CF1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t>/</w:t>
            </w:r>
            <w:proofErr w:type="spellStart"/>
            <w:r w:rsidRPr="00A132AD">
              <w:t>getDay</w:t>
            </w:r>
            <w:proofErr w:type="spellEnd"/>
          </w:p>
        </w:tc>
        <w:tc>
          <w:tcPr>
            <w:tcW w:w="2693" w:type="dxa"/>
            <w:vAlign w:val="center"/>
          </w:tcPr>
          <w:p w14:paraId="0BEDEDD0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t>{user_id:'413192b4ed8744c380fdc68c5c6804c4'}</w:t>
            </w:r>
          </w:p>
        </w:tc>
        <w:tc>
          <w:tcPr>
            <w:tcW w:w="2409" w:type="dxa"/>
            <w:vAlign w:val="center"/>
          </w:tcPr>
          <w:p w14:paraId="41C90A3F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t>{"code": 200,</w:t>
            </w:r>
          </w:p>
          <w:p w14:paraId="589AE9E1" w14:textId="77777777" w:rsidR="00C77E0A" w:rsidRPr="00A132AD" w:rsidRDefault="00C77E0A" w:rsidP="004309C7">
            <w:pPr>
              <w:pStyle w:val="af9"/>
              <w:jc w:val="left"/>
              <w:rPr>
                <w:rFonts w:hint="eastAsia"/>
              </w:rPr>
            </w:pPr>
            <w:r w:rsidRPr="00A132AD">
              <w:rPr>
                <w:rFonts w:hint="eastAsia"/>
              </w:rPr>
              <w:t xml:space="preserve"> "msg": "查询成功"</w:t>
            </w:r>
            <w:r w:rsidRPr="00A132AD">
              <w:t>,</w:t>
            </w:r>
            <w:r w:rsidRPr="00A132AD">
              <w:rPr>
                <w:rFonts w:hint="eastAsia"/>
              </w:rPr>
              <w:t xml:space="preserve"> </w:t>
            </w:r>
            <w:r w:rsidRPr="00A132AD">
              <w:t>"data":[{"</w:t>
            </w:r>
            <w:proofErr w:type="spellStart"/>
            <w:r w:rsidRPr="00A132AD">
              <w:t>todo_day</w:t>
            </w:r>
            <w:proofErr w:type="spellEnd"/>
            <w:r w:rsidRPr="00A132AD">
              <w:t xml:space="preserve">": </w:t>
            </w:r>
            <w:r w:rsidRPr="00A132AD">
              <w:rPr>
                <w:rFonts w:hint="eastAsia"/>
              </w:rPr>
              <w:t>1</w:t>
            </w:r>
            <w:r w:rsidRPr="00A132AD">
              <w:t>}]}</w:t>
            </w:r>
          </w:p>
        </w:tc>
      </w:tr>
      <w:tr w:rsidR="00C77E0A" w:rsidRPr="00A132AD" w14:paraId="43D0D8CD" w14:textId="77777777" w:rsidTr="004309C7">
        <w:trPr>
          <w:trHeight w:val="374"/>
          <w:jc w:val="center"/>
        </w:trPr>
        <w:tc>
          <w:tcPr>
            <w:tcW w:w="1418" w:type="dxa"/>
            <w:vAlign w:val="center"/>
          </w:tcPr>
          <w:p w14:paraId="2A900512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设置用户完成待办天数</w:t>
            </w:r>
          </w:p>
        </w:tc>
        <w:tc>
          <w:tcPr>
            <w:tcW w:w="709" w:type="dxa"/>
            <w:vAlign w:val="center"/>
          </w:tcPr>
          <w:p w14:paraId="721F4386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346E7087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t>/</w:t>
            </w:r>
            <w:proofErr w:type="spellStart"/>
            <w:r w:rsidRPr="00A132AD">
              <w:t>setDay</w:t>
            </w:r>
            <w:proofErr w:type="spellEnd"/>
          </w:p>
        </w:tc>
        <w:tc>
          <w:tcPr>
            <w:tcW w:w="2693" w:type="dxa"/>
            <w:vAlign w:val="center"/>
          </w:tcPr>
          <w:p w14:paraId="0BDFC6D5" w14:textId="77777777" w:rsidR="00C77E0A" w:rsidRPr="00A132AD" w:rsidRDefault="00C77E0A" w:rsidP="004309C7">
            <w:pPr>
              <w:pStyle w:val="af9"/>
            </w:pPr>
            <w:r w:rsidRPr="00A132AD">
              <w:t>{user_id:'413192b4ed8744c380fdc68c5c6804c4',</w:t>
            </w:r>
          </w:p>
          <w:p w14:paraId="22DBA06A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proofErr w:type="spellStart"/>
            <w:r w:rsidRPr="00A132AD">
              <w:t>todo_day</w:t>
            </w:r>
            <w:proofErr w:type="spellEnd"/>
            <w:r w:rsidRPr="00A132AD">
              <w:t>: 1}</w:t>
            </w:r>
          </w:p>
        </w:tc>
        <w:tc>
          <w:tcPr>
            <w:tcW w:w="2409" w:type="dxa"/>
            <w:vAlign w:val="center"/>
          </w:tcPr>
          <w:p w14:paraId="5EA5BD7A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t>{</w:t>
            </w:r>
            <w:r w:rsidRPr="00A132AD">
              <w:rPr>
                <w:rFonts w:hint="eastAsia"/>
              </w:rPr>
              <w:t xml:space="preserve">"code": 200, </w:t>
            </w:r>
          </w:p>
          <w:p w14:paraId="1762C94A" w14:textId="77777777" w:rsidR="00C77E0A" w:rsidRPr="00A132AD" w:rsidRDefault="00C77E0A" w:rsidP="004309C7">
            <w:pPr>
              <w:pStyle w:val="af9"/>
              <w:jc w:val="left"/>
              <w:rPr>
                <w:rFonts w:hint="eastAsia"/>
              </w:rPr>
            </w:pPr>
            <w:r w:rsidRPr="00A132AD">
              <w:rPr>
                <w:rFonts w:hint="eastAsia"/>
              </w:rPr>
              <w:t>"msg": "更新成功"}</w:t>
            </w:r>
          </w:p>
        </w:tc>
      </w:tr>
      <w:tr w:rsidR="00C77E0A" w:rsidRPr="00A132AD" w14:paraId="35C5B057" w14:textId="77777777" w:rsidTr="004309C7">
        <w:trPr>
          <w:trHeight w:val="374"/>
          <w:jc w:val="center"/>
        </w:trPr>
        <w:tc>
          <w:tcPr>
            <w:tcW w:w="1418" w:type="dxa"/>
            <w:vAlign w:val="center"/>
          </w:tcPr>
          <w:p w14:paraId="3E19FDCD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获取用户进行计划时长</w:t>
            </w:r>
          </w:p>
        </w:tc>
        <w:tc>
          <w:tcPr>
            <w:tcW w:w="709" w:type="dxa"/>
            <w:vAlign w:val="center"/>
          </w:tcPr>
          <w:p w14:paraId="062A6656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23A4A1F3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t>/</w:t>
            </w:r>
            <w:proofErr w:type="spellStart"/>
            <w:r w:rsidRPr="00A132AD">
              <w:t>getTime</w:t>
            </w:r>
            <w:proofErr w:type="spellEnd"/>
          </w:p>
        </w:tc>
        <w:tc>
          <w:tcPr>
            <w:tcW w:w="2693" w:type="dxa"/>
            <w:vAlign w:val="center"/>
          </w:tcPr>
          <w:p w14:paraId="7DE59D4C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t>{user_id:'413192b4ed8744c380fdc68c5c6804c4'}</w:t>
            </w:r>
          </w:p>
        </w:tc>
        <w:tc>
          <w:tcPr>
            <w:tcW w:w="2409" w:type="dxa"/>
            <w:vAlign w:val="center"/>
          </w:tcPr>
          <w:p w14:paraId="6CD06B63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t>{"code": 200,</w:t>
            </w:r>
          </w:p>
          <w:p w14:paraId="12B49BB2" w14:textId="77777777" w:rsidR="00C77E0A" w:rsidRPr="00A132AD" w:rsidRDefault="00C77E0A" w:rsidP="004309C7">
            <w:pPr>
              <w:pStyle w:val="af9"/>
              <w:jc w:val="left"/>
              <w:rPr>
                <w:rFonts w:hint="eastAsia"/>
              </w:rPr>
            </w:pPr>
            <w:r w:rsidRPr="00A132AD">
              <w:rPr>
                <w:rFonts w:hint="eastAsia"/>
              </w:rPr>
              <w:t xml:space="preserve"> "msg": "查询成功"</w:t>
            </w:r>
            <w:r w:rsidRPr="00A132AD">
              <w:t>,</w:t>
            </w:r>
            <w:r w:rsidRPr="00A132AD">
              <w:rPr>
                <w:rFonts w:hint="eastAsia"/>
              </w:rPr>
              <w:t xml:space="preserve"> </w:t>
            </w:r>
            <w:r w:rsidRPr="00A132AD">
              <w:t>"data":[{"</w:t>
            </w:r>
            <w:r w:rsidRPr="00A132AD">
              <w:rPr>
                <w:rFonts w:hint="eastAsia"/>
              </w:rPr>
              <w:t>plan</w:t>
            </w:r>
            <w:r w:rsidRPr="00A132AD">
              <w:t>_time":</w:t>
            </w:r>
            <w:r w:rsidRPr="00A132AD">
              <w:rPr>
                <w:rFonts w:hint="eastAsia"/>
              </w:rPr>
              <w:t>"</w:t>
            </w:r>
            <w:r w:rsidRPr="00A132AD">
              <w:t>1m</w:t>
            </w:r>
            <w:r w:rsidRPr="00A132AD">
              <w:rPr>
                <w:rFonts w:hint="eastAsia"/>
              </w:rPr>
              <w:t>"</w:t>
            </w:r>
            <w:r w:rsidRPr="00A132AD">
              <w:t>}]}</w:t>
            </w:r>
          </w:p>
        </w:tc>
      </w:tr>
      <w:tr w:rsidR="00C77E0A" w:rsidRPr="00A132AD" w14:paraId="18E2A98E" w14:textId="77777777" w:rsidTr="004309C7">
        <w:trPr>
          <w:trHeight w:val="374"/>
          <w:jc w:val="center"/>
        </w:trPr>
        <w:tc>
          <w:tcPr>
            <w:tcW w:w="1418" w:type="dxa"/>
            <w:vAlign w:val="center"/>
          </w:tcPr>
          <w:p w14:paraId="7C0AC7AD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设置用户进行计划时长</w:t>
            </w:r>
          </w:p>
        </w:tc>
        <w:tc>
          <w:tcPr>
            <w:tcW w:w="709" w:type="dxa"/>
            <w:vAlign w:val="center"/>
          </w:tcPr>
          <w:p w14:paraId="449B4264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134ECAA0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t>/</w:t>
            </w:r>
            <w:proofErr w:type="spellStart"/>
            <w:r w:rsidRPr="00A132AD">
              <w:t>set</w:t>
            </w:r>
            <w:r w:rsidRPr="00A132AD">
              <w:rPr>
                <w:rFonts w:hint="eastAsia"/>
              </w:rPr>
              <w:t>Time</w:t>
            </w:r>
            <w:proofErr w:type="spellEnd"/>
          </w:p>
        </w:tc>
        <w:tc>
          <w:tcPr>
            <w:tcW w:w="2693" w:type="dxa"/>
            <w:vAlign w:val="center"/>
          </w:tcPr>
          <w:p w14:paraId="50C01CDD" w14:textId="77777777" w:rsidR="00C77E0A" w:rsidRPr="00A132AD" w:rsidRDefault="00C77E0A" w:rsidP="004309C7">
            <w:pPr>
              <w:pStyle w:val="af9"/>
            </w:pPr>
            <w:r w:rsidRPr="00A132AD">
              <w:t>{user_id:'413192b4ed8744c380fdc68c5c6804c4',</w:t>
            </w:r>
          </w:p>
          <w:p w14:paraId="752021B9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proofErr w:type="spellStart"/>
            <w:r w:rsidRPr="00A132AD">
              <w:t>todo_day</w:t>
            </w:r>
            <w:proofErr w:type="spellEnd"/>
            <w:r w:rsidRPr="00A132AD">
              <w:t>: '1m'}</w:t>
            </w:r>
          </w:p>
        </w:tc>
        <w:tc>
          <w:tcPr>
            <w:tcW w:w="2409" w:type="dxa"/>
            <w:vAlign w:val="center"/>
          </w:tcPr>
          <w:p w14:paraId="6CBAB56F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t>{</w:t>
            </w:r>
            <w:r w:rsidRPr="00A132AD">
              <w:rPr>
                <w:rFonts w:hint="eastAsia"/>
              </w:rPr>
              <w:t xml:space="preserve">"code": 200, </w:t>
            </w:r>
          </w:p>
          <w:p w14:paraId="51CF4DA6" w14:textId="77777777" w:rsidR="00C77E0A" w:rsidRPr="00A132AD" w:rsidRDefault="00C77E0A" w:rsidP="004309C7">
            <w:pPr>
              <w:pStyle w:val="af9"/>
              <w:jc w:val="left"/>
              <w:rPr>
                <w:rFonts w:hint="eastAsia"/>
              </w:rPr>
            </w:pPr>
            <w:r w:rsidRPr="00A132AD">
              <w:rPr>
                <w:rFonts w:hint="eastAsia"/>
              </w:rPr>
              <w:t>"msg": "更新成功"}</w:t>
            </w:r>
          </w:p>
        </w:tc>
      </w:tr>
    </w:tbl>
    <w:p w14:paraId="1DAAEEE8" w14:textId="77777777" w:rsidR="001073BC" w:rsidRPr="00C77E0A" w:rsidRDefault="001073BC" w:rsidP="001073BC">
      <w:pPr>
        <w:pStyle w:val="3"/>
        <w:rPr>
          <w:rFonts w:hint="eastAsia"/>
        </w:rPr>
      </w:pPr>
    </w:p>
    <w:p w14:paraId="01D6ED6E" w14:textId="4DE48C0C" w:rsidR="00E23403" w:rsidRDefault="00E23403" w:rsidP="00E23403">
      <w:pPr>
        <w:pStyle w:val="32"/>
        <w:spacing w:before="156"/>
      </w:pPr>
      <w:bookmarkStart w:id="52" w:name="_Toc41877503"/>
      <w:r>
        <w:t xml:space="preserve">4.5.7 </w:t>
      </w:r>
      <w:r>
        <w:rPr>
          <w:rFonts w:hint="eastAsia"/>
        </w:rPr>
        <w:t>achieve</w:t>
      </w:r>
      <w:bookmarkEnd w:id="52"/>
    </w:p>
    <w:p w14:paraId="77148AF3" w14:textId="77777777" w:rsidR="00746BF7" w:rsidRDefault="00746BF7" w:rsidP="00746BF7">
      <w:pPr>
        <w:ind w:firstLine="420"/>
      </w:pP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部分接口详细设计如表</w:t>
      </w:r>
      <w:r>
        <w:rPr>
          <w:rFonts w:hint="eastAsia"/>
        </w:rPr>
        <w:t>4</w:t>
      </w:r>
      <w:r>
        <w:t>-10</w:t>
      </w:r>
      <w:r>
        <w:rPr>
          <w:rFonts w:hint="eastAsia"/>
        </w:rPr>
        <w:t>所示。以下请求路径均已省略</w:t>
      </w:r>
      <w:r w:rsidRPr="00C77E0A">
        <w:rPr>
          <w:rFonts w:hint="eastAsia"/>
        </w:rPr>
        <w:t>http</w:t>
      </w:r>
      <w:r w:rsidRPr="00C77E0A">
        <w:t>://ip</w:t>
      </w:r>
      <w:r w:rsidRPr="00F778AE">
        <w:t>:</w:t>
      </w:r>
      <w:r>
        <w:t xml:space="preserve"> </w:t>
      </w:r>
      <w:r w:rsidRPr="00F778AE">
        <w:t>8080</w:t>
      </w:r>
      <w:r>
        <w:t xml:space="preserve"> </w:t>
      </w:r>
      <w:r w:rsidRPr="00F778AE">
        <w:t>/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。其中参数与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表字段一一对应。</w:t>
      </w:r>
    </w:p>
    <w:p w14:paraId="53DD97C7" w14:textId="77777777" w:rsidR="00746BF7" w:rsidRPr="00746BF7" w:rsidRDefault="00746BF7" w:rsidP="00746BF7">
      <w:pPr>
        <w:pStyle w:val="3"/>
        <w:rPr>
          <w:rFonts w:hint="eastAsia"/>
        </w:rPr>
      </w:pPr>
    </w:p>
    <w:p w14:paraId="3FCD5FF6" w14:textId="77777777" w:rsidR="001073BC" w:rsidRPr="001073BC" w:rsidRDefault="001073BC" w:rsidP="001073BC">
      <w:pPr>
        <w:pStyle w:val="af9"/>
        <w:rPr>
          <w:rFonts w:hint="eastAsia"/>
        </w:rPr>
      </w:pPr>
      <w:r>
        <w:rPr>
          <w:rFonts w:hint="eastAsia"/>
        </w:rPr>
        <w:t>表</w:t>
      </w:r>
      <w:r>
        <w:t>4</w:t>
      </w:r>
      <w:r w:rsidRPr="00937CD9">
        <w:t>-</w:t>
      </w:r>
      <w:r>
        <w:t xml:space="preserve">7 </w:t>
      </w:r>
      <w:r>
        <w:rPr>
          <w:rFonts w:hint="eastAsia"/>
        </w:rPr>
        <w:t>user接口详细设计</w:t>
      </w:r>
    </w:p>
    <w:tbl>
      <w:tblPr>
        <w:tblW w:w="8788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1559"/>
        <w:gridCol w:w="2693"/>
        <w:gridCol w:w="2409"/>
      </w:tblGrid>
      <w:tr w:rsidR="00C77E0A" w:rsidRPr="00A132AD" w14:paraId="4F5D8316" w14:textId="77777777" w:rsidTr="004309C7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A8F74AB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接口功能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7B93EB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请求方法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E6895F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请求路径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30C3AC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参数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7CF863C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返回值</w:t>
            </w:r>
          </w:p>
        </w:tc>
      </w:tr>
      <w:tr w:rsidR="00C77E0A" w:rsidRPr="00A132AD" w14:paraId="20C05555" w14:textId="77777777" w:rsidTr="004309C7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517AD448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获取好友列表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702EC092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4C9E88E4" w14:textId="77777777" w:rsidR="00C77E0A" w:rsidRPr="00A132AD" w:rsidRDefault="00C77E0A" w:rsidP="004309C7">
            <w:pPr>
              <w:pStyle w:val="af9"/>
            </w:pPr>
            <w:r w:rsidRPr="00A132AD">
              <w:t>/</w:t>
            </w:r>
            <w:r w:rsidRPr="00A132AD">
              <w:rPr>
                <w:rFonts w:hint="eastAsia"/>
              </w:rPr>
              <w:t>query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78F6635F" w14:textId="77777777" w:rsidR="00C77E0A" w:rsidRPr="00A132AD" w:rsidRDefault="00C77E0A" w:rsidP="004309C7">
            <w:pPr>
              <w:pStyle w:val="af9"/>
            </w:pPr>
            <w:r w:rsidRPr="00A132AD">
              <w:t>{user_id:'413192b4ed8744c380fdc68c5c6804c4'}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vAlign w:val="center"/>
          </w:tcPr>
          <w:p w14:paraId="1F4F3DD5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t>{</w:t>
            </w:r>
            <w:r w:rsidRPr="00A132AD">
              <w:rPr>
                <w:rFonts w:hint="eastAsia"/>
              </w:rPr>
              <w:t xml:space="preserve">"code": 200, </w:t>
            </w:r>
          </w:p>
          <w:p w14:paraId="3E03D3D8" w14:textId="77777777" w:rsidR="00C77E0A" w:rsidRDefault="00C77E0A" w:rsidP="004309C7">
            <w:pPr>
              <w:pStyle w:val="af9"/>
              <w:jc w:val="left"/>
            </w:pPr>
            <w:r w:rsidRPr="00A132AD">
              <w:rPr>
                <w:rFonts w:hint="eastAsia"/>
              </w:rPr>
              <w:t>"msg": "</w:t>
            </w:r>
            <w:r>
              <w:rPr>
                <w:rFonts w:hint="eastAsia"/>
              </w:rPr>
              <w:t>查询</w:t>
            </w:r>
            <w:r w:rsidRPr="00A132AD">
              <w:rPr>
                <w:rFonts w:hint="eastAsia"/>
              </w:rPr>
              <w:t>成功",</w:t>
            </w:r>
          </w:p>
          <w:p w14:paraId="33E2D98A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t>"data</w:t>
            </w:r>
            <w:proofErr w:type="gramStart"/>
            <w:r w:rsidRPr="00A132AD">
              <w:t>":[</w:t>
            </w:r>
            <w:proofErr w:type="gramEnd"/>
            <w:r w:rsidRPr="00A132AD">
              <w:t>{"friend":"'413192b4ed8744c380fdc68c5c6804c4','1d6c2fd7c1cb40b09999a9b4de75f523',"</w:t>
            </w:r>
            <w:r w:rsidRPr="00A132AD">
              <w:rPr>
                <w:rFonts w:hint="eastAsia"/>
              </w:rPr>
              <w:t>}</w:t>
            </w:r>
            <w:r w:rsidRPr="00A132AD">
              <w:t>]}</w:t>
            </w:r>
          </w:p>
        </w:tc>
      </w:tr>
      <w:tr w:rsidR="00C77E0A" w:rsidRPr="00A132AD" w14:paraId="3437E27B" w14:textId="77777777" w:rsidTr="004309C7">
        <w:trPr>
          <w:trHeight w:val="374"/>
          <w:jc w:val="center"/>
        </w:trPr>
        <w:tc>
          <w:tcPr>
            <w:tcW w:w="1418" w:type="dxa"/>
            <w:vAlign w:val="center"/>
          </w:tcPr>
          <w:p w14:paraId="0D965B53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删除或添加好友</w:t>
            </w:r>
          </w:p>
        </w:tc>
        <w:tc>
          <w:tcPr>
            <w:tcW w:w="709" w:type="dxa"/>
            <w:vAlign w:val="center"/>
          </w:tcPr>
          <w:p w14:paraId="5C3A3087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3F649FC8" w14:textId="77777777" w:rsidR="00C77E0A" w:rsidRPr="00A132AD" w:rsidRDefault="00C77E0A" w:rsidP="004309C7">
            <w:pPr>
              <w:pStyle w:val="af9"/>
            </w:pPr>
            <w:r w:rsidRPr="00A132AD">
              <w:t>/</w:t>
            </w:r>
            <w:r w:rsidRPr="0093074B">
              <w:t>update</w:t>
            </w:r>
          </w:p>
        </w:tc>
        <w:tc>
          <w:tcPr>
            <w:tcW w:w="2693" w:type="dxa"/>
            <w:vAlign w:val="center"/>
          </w:tcPr>
          <w:p w14:paraId="12529559" w14:textId="77777777" w:rsidR="00C77E0A" w:rsidRDefault="00C77E0A" w:rsidP="004309C7">
            <w:pPr>
              <w:pStyle w:val="af9"/>
            </w:pPr>
            <w:r w:rsidRPr="00A132AD">
              <w:t>{user_id:</w:t>
            </w:r>
            <w:r>
              <w:t>"</w:t>
            </w:r>
            <w:r w:rsidRPr="00A132AD">
              <w:t>'413192b4ed8744c380fdc68c5c6804c4'</w:t>
            </w:r>
            <w:r>
              <w:t>,</w:t>
            </w:r>
          </w:p>
          <w:p w14:paraId="05383B12" w14:textId="77777777" w:rsidR="00C77E0A" w:rsidRPr="00A132AD" w:rsidRDefault="00C77E0A" w:rsidP="004309C7">
            <w:pPr>
              <w:pStyle w:val="af9"/>
            </w:pPr>
            <w:r>
              <w:t>ids:</w:t>
            </w:r>
            <w:r w:rsidRPr="00A132AD">
              <w:t>"'413192b4ed8744c380fdc68c5c6804c4'"}</w:t>
            </w:r>
          </w:p>
        </w:tc>
        <w:tc>
          <w:tcPr>
            <w:tcW w:w="2409" w:type="dxa"/>
            <w:vAlign w:val="center"/>
          </w:tcPr>
          <w:p w14:paraId="593EDCCE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t>{"code": 20</w:t>
            </w:r>
            <w:r>
              <w:t>0</w:t>
            </w:r>
            <w:r w:rsidRPr="00A132AD">
              <w:t>,</w:t>
            </w:r>
          </w:p>
          <w:p w14:paraId="5BA9BEAC" w14:textId="77777777" w:rsidR="00C77E0A" w:rsidRDefault="00C77E0A" w:rsidP="004309C7">
            <w:pPr>
              <w:pStyle w:val="af9"/>
              <w:jc w:val="left"/>
            </w:pPr>
            <w:r w:rsidRPr="00A132AD">
              <w:rPr>
                <w:rFonts w:hint="eastAsia"/>
              </w:rPr>
              <w:t>"msg": "</w:t>
            </w:r>
            <w:r>
              <w:rPr>
                <w:rFonts w:hint="eastAsia"/>
              </w:rPr>
              <w:t>查询成功</w:t>
            </w:r>
            <w:r w:rsidRPr="00A132AD">
              <w:rPr>
                <w:rFonts w:hint="eastAsia"/>
              </w:rPr>
              <w:t>"</w:t>
            </w:r>
            <w:r>
              <w:rPr>
                <w:rFonts w:hint="eastAsia"/>
              </w:rPr>
              <w:t>,</w:t>
            </w:r>
          </w:p>
          <w:p w14:paraId="1A04C5A5" w14:textId="77777777" w:rsidR="00C77E0A" w:rsidRDefault="00C77E0A" w:rsidP="004309C7">
            <w:pPr>
              <w:pStyle w:val="af9"/>
              <w:jc w:val="left"/>
            </w:pPr>
            <w:r w:rsidRPr="00A132AD">
              <w:t>"data</w:t>
            </w:r>
            <w:proofErr w:type="gramStart"/>
            <w:r w:rsidRPr="00A132AD">
              <w:t>":[</w:t>
            </w:r>
            <w:proofErr w:type="gramEnd"/>
            <w:r>
              <w:t>{"</w:t>
            </w:r>
            <w:proofErr w:type="spellStart"/>
            <w:r>
              <w:t>user_id</w:t>
            </w:r>
            <w:proofErr w:type="spellEnd"/>
            <w:r>
              <w:t>": "413192b4ed8744c380fdc68c5c6804c4",</w:t>
            </w:r>
          </w:p>
          <w:p w14:paraId="441F19C4" w14:textId="77777777" w:rsidR="00C77E0A" w:rsidRDefault="00C77E0A" w:rsidP="004309C7">
            <w:pPr>
              <w:pStyle w:val="af9"/>
              <w:jc w:val="left"/>
            </w:pPr>
            <w:r>
              <w:t>"name": "</w:t>
            </w:r>
            <w:proofErr w:type="spellStart"/>
            <w:r>
              <w:t>jc</w:t>
            </w:r>
            <w:proofErr w:type="spellEnd"/>
            <w:r>
              <w:t>",</w:t>
            </w:r>
          </w:p>
          <w:p w14:paraId="782C5156" w14:textId="77777777" w:rsidR="00C77E0A" w:rsidRDefault="00C77E0A" w:rsidP="004309C7">
            <w:pPr>
              <w:pStyle w:val="af9"/>
              <w:jc w:val="left"/>
            </w:pPr>
            <w:r>
              <w:t>"plan_time":"1h1m"</w:t>
            </w:r>
            <w:proofErr w:type="gramStart"/>
            <w:r>
              <w:t>},{</w:t>
            </w:r>
            <w:proofErr w:type="gramEnd"/>
            <w:r>
              <w:t>"user_id":"1d6c2fd7c1cb40b09999a9b4de75f523",</w:t>
            </w:r>
          </w:p>
          <w:p w14:paraId="573947FA" w14:textId="77777777" w:rsidR="00C77E0A" w:rsidRDefault="00C77E0A" w:rsidP="004309C7">
            <w:pPr>
              <w:pStyle w:val="af9"/>
              <w:jc w:val="left"/>
            </w:pPr>
            <w:r>
              <w:t>"name": "test",</w:t>
            </w:r>
          </w:p>
          <w:p w14:paraId="4B8B25D9" w14:textId="77777777" w:rsidR="00C77E0A" w:rsidRPr="00A132AD" w:rsidRDefault="00C77E0A" w:rsidP="004309C7">
            <w:pPr>
              <w:pStyle w:val="af9"/>
              <w:jc w:val="left"/>
              <w:rPr>
                <w:rFonts w:hint="eastAsia"/>
              </w:rPr>
            </w:pPr>
            <w:r>
              <w:t>"</w:t>
            </w:r>
            <w:proofErr w:type="spellStart"/>
            <w:r>
              <w:t>plan_time</w:t>
            </w:r>
            <w:proofErr w:type="spellEnd"/>
            <w:r>
              <w:t>": "0m"}</w:t>
            </w:r>
            <w:r w:rsidRPr="00A132AD">
              <w:t>]}</w:t>
            </w:r>
          </w:p>
        </w:tc>
      </w:tr>
      <w:tr w:rsidR="00C77E0A" w:rsidRPr="00A132AD" w14:paraId="4352AD60" w14:textId="77777777" w:rsidTr="004309C7">
        <w:trPr>
          <w:trHeight w:val="374"/>
          <w:jc w:val="center"/>
        </w:trPr>
        <w:tc>
          <w:tcPr>
            <w:tcW w:w="1418" w:type="dxa"/>
            <w:vAlign w:val="center"/>
          </w:tcPr>
          <w:p w14:paraId="5EF84AB2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93074B">
              <w:rPr>
                <w:rFonts w:hint="eastAsia"/>
              </w:rPr>
              <w:t>获取</w:t>
            </w:r>
            <w:r>
              <w:rPr>
                <w:rFonts w:hint="eastAsia"/>
              </w:rPr>
              <w:t>用户信息</w:t>
            </w:r>
          </w:p>
        </w:tc>
        <w:tc>
          <w:tcPr>
            <w:tcW w:w="709" w:type="dxa"/>
            <w:vAlign w:val="center"/>
          </w:tcPr>
          <w:p w14:paraId="76566979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6C194CDA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</w:p>
        </w:tc>
        <w:tc>
          <w:tcPr>
            <w:tcW w:w="2693" w:type="dxa"/>
            <w:vAlign w:val="center"/>
          </w:tcPr>
          <w:p w14:paraId="21A637D1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t>{</w:t>
            </w:r>
            <w:r>
              <w:rPr>
                <w:rFonts w:hint="eastAsia"/>
              </w:rPr>
              <w:t>ids</w:t>
            </w:r>
            <w:r w:rsidRPr="00A132AD">
              <w:t>:"'413192b4ed8744c380fdc68c5c6804c4','1d6c2fd7c1cb40b09999a9b4de75f523',"}</w:t>
            </w:r>
          </w:p>
        </w:tc>
        <w:tc>
          <w:tcPr>
            <w:tcW w:w="2409" w:type="dxa"/>
            <w:vAlign w:val="center"/>
          </w:tcPr>
          <w:p w14:paraId="00B800B5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t>{"code": 200,</w:t>
            </w:r>
          </w:p>
          <w:p w14:paraId="2DFFC093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rPr>
                <w:rFonts w:hint="eastAsia"/>
              </w:rPr>
              <w:t xml:space="preserve"> "msg": "存在"</w:t>
            </w:r>
            <w:r w:rsidRPr="00A132AD">
              <w:t>}</w:t>
            </w:r>
          </w:p>
          <w:p w14:paraId="478B904F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rPr>
                <w:rFonts w:hint="eastAsia"/>
              </w:rPr>
              <w:t>或</w:t>
            </w:r>
            <w:r w:rsidRPr="00A132AD">
              <w:t>{"code": 201,</w:t>
            </w:r>
            <w:r w:rsidRPr="00A132AD">
              <w:rPr>
                <w:rFonts w:hint="eastAsia"/>
              </w:rPr>
              <w:t xml:space="preserve"> </w:t>
            </w:r>
          </w:p>
          <w:p w14:paraId="502C01EC" w14:textId="77777777" w:rsidR="00C77E0A" w:rsidRPr="00A132AD" w:rsidRDefault="00C77E0A" w:rsidP="004309C7">
            <w:pPr>
              <w:pStyle w:val="af9"/>
              <w:jc w:val="left"/>
              <w:rPr>
                <w:rFonts w:hint="eastAsia"/>
              </w:rPr>
            </w:pPr>
            <w:r w:rsidRPr="00A132AD">
              <w:rPr>
                <w:rFonts w:hint="eastAsia"/>
              </w:rPr>
              <w:t>"msg": "不存在"</w:t>
            </w:r>
            <w:r w:rsidRPr="00A132AD">
              <w:t>}</w:t>
            </w:r>
          </w:p>
        </w:tc>
      </w:tr>
      <w:tr w:rsidR="00C77E0A" w:rsidRPr="00A132AD" w14:paraId="40A0A037" w14:textId="77777777" w:rsidTr="004309C7">
        <w:trPr>
          <w:trHeight w:val="374"/>
          <w:jc w:val="center"/>
        </w:trPr>
        <w:tc>
          <w:tcPr>
            <w:tcW w:w="1418" w:type="dxa"/>
            <w:vAlign w:val="center"/>
          </w:tcPr>
          <w:p w14:paraId="55D21244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lastRenderedPageBreak/>
              <w:t>获取用户完成待办天数</w:t>
            </w:r>
          </w:p>
        </w:tc>
        <w:tc>
          <w:tcPr>
            <w:tcW w:w="709" w:type="dxa"/>
            <w:vAlign w:val="center"/>
          </w:tcPr>
          <w:p w14:paraId="7713A519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47B1AD96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t>/</w:t>
            </w:r>
            <w:proofErr w:type="spellStart"/>
            <w:r w:rsidRPr="00A132AD">
              <w:t>getDay</w:t>
            </w:r>
            <w:proofErr w:type="spellEnd"/>
          </w:p>
        </w:tc>
        <w:tc>
          <w:tcPr>
            <w:tcW w:w="2693" w:type="dxa"/>
            <w:vAlign w:val="center"/>
          </w:tcPr>
          <w:p w14:paraId="065D36ED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t>{user_id:'413192b4ed8744c380fdc68c5c6804c4'}</w:t>
            </w:r>
          </w:p>
        </w:tc>
        <w:tc>
          <w:tcPr>
            <w:tcW w:w="2409" w:type="dxa"/>
            <w:vAlign w:val="center"/>
          </w:tcPr>
          <w:p w14:paraId="4110D6FF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t>{"code": 200,</w:t>
            </w:r>
          </w:p>
          <w:p w14:paraId="3E14D79E" w14:textId="77777777" w:rsidR="00C77E0A" w:rsidRPr="00A132AD" w:rsidRDefault="00C77E0A" w:rsidP="004309C7">
            <w:pPr>
              <w:pStyle w:val="af9"/>
              <w:jc w:val="left"/>
              <w:rPr>
                <w:rFonts w:hint="eastAsia"/>
              </w:rPr>
            </w:pPr>
            <w:r w:rsidRPr="00A132AD">
              <w:rPr>
                <w:rFonts w:hint="eastAsia"/>
              </w:rPr>
              <w:t xml:space="preserve"> "msg": "查询成功"</w:t>
            </w:r>
            <w:r w:rsidRPr="00A132AD">
              <w:t>,</w:t>
            </w:r>
            <w:r w:rsidRPr="00A132AD">
              <w:rPr>
                <w:rFonts w:hint="eastAsia"/>
              </w:rPr>
              <w:t xml:space="preserve"> </w:t>
            </w:r>
            <w:r w:rsidRPr="00A132AD">
              <w:t>"data":[{"</w:t>
            </w:r>
            <w:proofErr w:type="spellStart"/>
            <w:r w:rsidRPr="00A132AD">
              <w:t>todo_day</w:t>
            </w:r>
            <w:proofErr w:type="spellEnd"/>
            <w:r w:rsidRPr="00A132AD">
              <w:t xml:space="preserve">": </w:t>
            </w:r>
            <w:r w:rsidRPr="00A132AD">
              <w:rPr>
                <w:rFonts w:hint="eastAsia"/>
              </w:rPr>
              <w:t>1</w:t>
            </w:r>
            <w:r w:rsidRPr="00A132AD">
              <w:t>}]}</w:t>
            </w:r>
          </w:p>
        </w:tc>
      </w:tr>
      <w:tr w:rsidR="00C77E0A" w:rsidRPr="00A132AD" w14:paraId="536FF7F3" w14:textId="77777777" w:rsidTr="004309C7">
        <w:trPr>
          <w:trHeight w:val="374"/>
          <w:jc w:val="center"/>
        </w:trPr>
        <w:tc>
          <w:tcPr>
            <w:tcW w:w="1418" w:type="dxa"/>
            <w:vAlign w:val="center"/>
          </w:tcPr>
          <w:p w14:paraId="6D2F3352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设置用户完成待办天数</w:t>
            </w:r>
          </w:p>
        </w:tc>
        <w:tc>
          <w:tcPr>
            <w:tcW w:w="709" w:type="dxa"/>
            <w:vAlign w:val="center"/>
          </w:tcPr>
          <w:p w14:paraId="46D0CCB8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534A9977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t>/</w:t>
            </w:r>
            <w:proofErr w:type="spellStart"/>
            <w:r w:rsidRPr="00A132AD">
              <w:t>setDay</w:t>
            </w:r>
            <w:proofErr w:type="spellEnd"/>
          </w:p>
        </w:tc>
        <w:tc>
          <w:tcPr>
            <w:tcW w:w="2693" w:type="dxa"/>
            <w:vAlign w:val="center"/>
          </w:tcPr>
          <w:p w14:paraId="6FEE5646" w14:textId="77777777" w:rsidR="00C77E0A" w:rsidRPr="00A132AD" w:rsidRDefault="00C77E0A" w:rsidP="004309C7">
            <w:pPr>
              <w:pStyle w:val="af9"/>
            </w:pPr>
            <w:r w:rsidRPr="00A132AD">
              <w:t>{user_id:'413192b4ed8744c380fdc68c5c6804c4',</w:t>
            </w:r>
          </w:p>
          <w:p w14:paraId="2570B8C9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proofErr w:type="spellStart"/>
            <w:r w:rsidRPr="00A132AD">
              <w:t>todo_day</w:t>
            </w:r>
            <w:proofErr w:type="spellEnd"/>
            <w:r w:rsidRPr="00A132AD">
              <w:t>: 1}</w:t>
            </w:r>
          </w:p>
        </w:tc>
        <w:tc>
          <w:tcPr>
            <w:tcW w:w="2409" w:type="dxa"/>
            <w:vAlign w:val="center"/>
          </w:tcPr>
          <w:p w14:paraId="706DCC83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t>{</w:t>
            </w:r>
            <w:r w:rsidRPr="00A132AD">
              <w:rPr>
                <w:rFonts w:hint="eastAsia"/>
              </w:rPr>
              <w:t xml:space="preserve">"code": 200, </w:t>
            </w:r>
          </w:p>
          <w:p w14:paraId="3F4BA118" w14:textId="77777777" w:rsidR="00C77E0A" w:rsidRPr="00A132AD" w:rsidRDefault="00C77E0A" w:rsidP="004309C7">
            <w:pPr>
              <w:pStyle w:val="af9"/>
              <w:jc w:val="left"/>
              <w:rPr>
                <w:rFonts w:hint="eastAsia"/>
              </w:rPr>
            </w:pPr>
            <w:r w:rsidRPr="00A132AD">
              <w:rPr>
                <w:rFonts w:hint="eastAsia"/>
              </w:rPr>
              <w:t>"msg": "更新成功"}</w:t>
            </w:r>
          </w:p>
        </w:tc>
      </w:tr>
      <w:tr w:rsidR="00C77E0A" w:rsidRPr="00A132AD" w14:paraId="45DA14D2" w14:textId="77777777" w:rsidTr="004309C7">
        <w:trPr>
          <w:trHeight w:val="374"/>
          <w:jc w:val="center"/>
        </w:trPr>
        <w:tc>
          <w:tcPr>
            <w:tcW w:w="1418" w:type="dxa"/>
            <w:vAlign w:val="center"/>
          </w:tcPr>
          <w:p w14:paraId="09880424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获取用户进行计划时长</w:t>
            </w:r>
          </w:p>
        </w:tc>
        <w:tc>
          <w:tcPr>
            <w:tcW w:w="709" w:type="dxa"/>
            <w:vAlign w:val="center"/>
          </w:tcPr>
          <w:p w14:paraId="42138AE8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02C4B81B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t>/</w:t>
            </w:r>
            <w:proofErr w:type="spellStart"/>
            <w:r w:rsidRPr="00A132AD">
              <w:t>getTime</w:t>
            </w:r>
            <w:proofErr w:type="spellEnd"/>
          </w:p>
        </w:tc>
        <w:tc>
          <w:tcPr>
            <w:tcW w:w="2693" w:type="dxa"/>
            <w:vAlign w:val="center"/>
          </w:tcPr>
          <w:p w14:paraId="4FD7A4C5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t>{user_id:'413192b4ed8744c380fdc68c5c6804c4'}</w:t>
            </w:r>
          </w:p>
        </w:tc>
        <w:tc>
          <w:tcPr>
            <w:tcW w:w="2409" w:type="dxa"/>
            <w:vAlign w:val="center"/>
          </w:tcPr>
          <w:p w14:paraId="1ED905EB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t>{"code": 200,</w:t>
            </w:r>
          </w:p>
          <w:p w14:paraId="06C4C584" w14:textId="77777777" w:rsidR="00C77E0A" w:rsidRPr="00A132AD" w:rsidRDefault="00C77E0A" w:rsidP="004309C7">
            <w:pPr>
              <w:pStyle w:val="af9"/>
              <w:jc w:val="left"/>
              <w:rPr>
                <w:rFonts w:hint="eastAsia"/>
              </w:rPr>
            </w:pPr>
            <w:r w:rsidRPr="00A132AD">
              <w:rPr>
                <w:rFonts w:hint="eastAsia"/>
              </w:rPr>
              <w:t xml:space="preserve"> "msg": "查询成功"</w:t>
            </w:r>
            <w:r w:rsidRPr="00A132AD">
              <w:t>,</w:t>
            </w:r>
            <w:r w:rsidRPr="00A132AD">
              <w:rPr>
                <w:rFonts w:hint="eastAsia"/>
              </w:rPr>
              <w:t xml:space="preserve"> </w:t>
            </w:r>
            <w:r w:rsidRPr="00A132AD">
              <w:t>"data":[{"</w:t>
            </w:r>
            <w:r w:rsidRPr="00A132AD">
              <w:rPr>
                <w:rFonts w:hint="eastAsia"/>
              </w:rPr>
              <w:t>plan</w:t>
            </w:r>
            <w:r w:rsidRPr="00A132AD">
              <w:t>_time":</w:t>
            </w:r>
            <w:r w:rsidRPr="00A132AD">
              <w:rPr>
                <w:rFonts w:hint="eastAsia"/>
              </w:rPr>
              <w:t>"</w:t>
            </w:r>
            <w:r w:rsidRPr="00A132AD">
              <w:t>1m</w:t>
            </w:r>
            <w:r w:rsidRPr="00A132AD">
              <w:rPr>
                <w:rFonts w:hint="eastAsia"/>
              </w:rPr>
              <w:t>"</w:t>
            </w:r>
            <w:r w:rsidRPr="00A132AD">
              <w:t>}]}</w:t>
            </w:r>
          </w:p>
        </w:tc>
      </w:tr>
      <w:tr w:rsidR="00C77E0A" w:rsidRPr="00A132AD" w14:paraId="238BEEF6" w14:textId="77777777" w:rsidTr="004309C7">
        <w:trPr>
          <w:trHeight w:val="374"/>
          <w:jc w:val="center"/>
        </w:trPr>
        <w:tc>
          <w:tcPr>
            <w:tcW w:w="1418" w:type="dxa"/>
            <w:vAlign w:val="center"/>
          </w:tcPr>
          <w:p w14:paraId="5A5D9B26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设置用户进行计划时长</w:t>
            </w:r>
          </w:p>
        </w:tc>
        <w:tc>
          <w:tcPr>
            <w:tcW w:w="709" w:type="dxa"/>
            <w:vAlign w:val="center"/>
          </w:tcPr>
          <w:p w14:paraId="5415D8FF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65328075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t>/</w:t>
            </w:r>
            <w:proofErr w:type="spellStart"/>
            <w:r w:rsidRPr="00A132AD">
              <w:t>set</w:t>
            </w:r>
            <w:r w:rsidRPr="00A132AD">
              <w:rPr>
                <w:rFonts w:hint="eastAsia"/>
              </w:rPr>
              <w:t>Time</w:t>
            </w:r>
            <w:proofErr w:type="spellEnd"/>
          </w:p>
        </w:tc>
        <w:tc>
          <w:tcPr>
            <w:tcW w:w="2693" w:type="dxa"/>
            <w:vAlign w:val="center"/>
          </w:tcPr>
          <w:p w14:paraId="5D76EFD4" w14:textId="77777777" w:rsidR="00C77E0A" w:rsidRPr="00A132AD" w:rsidRDefault="00C77E0A" w:rsidP="004309C7">
            <w:pPr>
              <w:pStyle w:val="af9"/>
            </w:pPr>
            <w:r w:rsidRPr="00A132AD">
              <w:t>{user_id:'413192b4ed8744c380fdc68c5c6804c4',</w:t>
            </w:r>
          </w:p>
          <w:p w14:paraId="36DB845D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proofErr w:type="spellStart"/>
            <w:r w:rsidRPr="00A132AD">
              <w:t>todo_day</w:t>
            </w:r>
            <w:proofErr w:type="spellEnd"/>
            <w:r w:rsidRPr="00A132AD">
              <w:t>: '1m'}</w:t>
            </w:r>
          </w:p>
        </w:tc>
        <w:tc>
          <w:tcPr>
            <w:tcW w:w="2409" w:type="dxa"/>
            <w:vAlign w:val="center"/>
          </w:tcPr>
          <w:p w14:paraId="1E71B04A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t>{</w:t>
            </w:r>
            <w:r w:rsidRPr="00A132AD">
              <w:rPr>
                <w:rFonts w:hint="eastAsia"/>
              </w:rPr>
              <w:t xml:space="preserve">"code": 200, </w:t>
            </w:r>
          </w:p>
          <w:p w14:paraId="0A84CBD2" w14:textId="77777777" w:rsidR="00C77E0A" w:rsidRPr="00A132AD" w:rsidRDefault="00C77E0A" w:rsidP="004309C7">
            <w:pPr>
              <w:pStyle w:val="af9"/>
              <w:jc w:val="left"/>
              <w:rPr>
                <w:rFonts w:hint="eastAsia"/>
              </w:rPr>
            </w:pPr>
            <w:r w:rsidRPr="00A132AD">
              <w:rPr>
                <w:rFonts w:hint="eastAsia"/>
              </w:rPr>
              <w:t>"msg": "更新成功"}</w:t>
            </w:r>
          </w:p>
        </w:tc>
      </w:tr>
    </w:tbl>
    <w:p w14:paraId="3A4D3A96" w14:textId="77777777" w:rsidR="001073BC" w:rsidRPr="00A132AD" w:rsidRDefault="001073BC" w:rsidP="001073BC">
      <w:pPr>
        <w:pStyle w:val="3"/>
        <w:rPr>
          <w:rFonts w:hint="eastAsia"/>
        </w:rPr>
      </w:pPr>
    </w:p>
    <w:p w14:paraId="00D567CC" w14:textId="6A238E6D" w:rsidR="00E23403" w:rsidRDefault="00E23403" w:rsidP="00E23403">
      <w:pPr>
        <w:pStyle w:val="32"/>
        <w:spacing w:before="156"/>
      </w:pPr>
      <w:bookmarkStart w:id="53" w:name="_Toc41877504"/>
      <w:r>
        <w:t xml:space="preserve">4.5.8 </w:t>
      </w:r>
      <w:r>
        <w:rPr>
          <w:rFonts w:hint="eastAsia"/>
        </w:rPr>
        <w:t>log</w:t>
      </w:r>
      <w:bookmarkEnd w:id="53"/>
    </w:p>
    <w:p w14:paraId="5463497A" w14:textId="77777777" w:rsidR="00746BF7" w:rsidRDefault="00746BF7" w:rsidP="00746BF7">
      <w:pPr>
        <w:ind w:firstLine="420"/>
      </w:pP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部分接口详细设计如表</w:t>
      </w:r>
      <w:r>
        <w:rPr>
          <w:rFonts w:hint="eastAsia"/>
        </w:rPr>
        <w:t>4</w:t>
      </w:r>
      <w:r>
        <w:t>-10</w:t>
      </w:r>
      <w:r>
        <w:rPr>
          <w:rFonts w:hint="eastAsia"/>
        </w:rPr>
        <w:t>所示。以下请求路径均已省略</w:t>
      </w:r>
      <w:r w:rsidRPr="00C77E0A">
        <w:rPr>
          <w:rFonts w:hint="eastAsia"/>
        </w:rPr>
        <w:t>http</w:t>
      </w:r>
      <w:r w:rsidRPr="00C77E0A">
        <w:t>://ip</w:t>
      </w:r>
      <w:r w:rsidRPr="00F778AE">
        <w:t>:</w:t>
      </w:r>
      <w:r>
        <w:t xml:space="preserve"> </w:t>
      </w:r>
      <w:r w:rsidRPr="00F778AE">
        <w:t>8080</w:t>
      </w:r>
      <w:r>
        <w:t xml:space="preserve"> </w:t>
      </w:r>
      <w:r w:rsidRPr="00F778AE">
        <w:t>/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。其中参数与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表字段一一对应。</w:t>
      </w:r>
    </w:p>
    <w:p w14:paraId="711BD911" w14:textId="77777777" w:rsidR="00746BF7" w:rsidRPr="00746BF7" w:rsidRDefault="00746BF7" w:rsidP="00746BF7">
      <w:pPr>
        <w:pStyle w:val="3"/>
        <w:rPr>
          <w:rFonts w:hint="eastAsia"/>
        </w:rPr>
      </w:pPr>
    </w:p>
    <w:p w14:paraId="35519142" w14:textId="77777777" w:rsidR="001073BC" w:rsidRPr="001073BC" w:rsidRDefault="001073BC" w:rsidP="001073BC">
      <w:pPr>
        <w:pStyle w:val="af9"/>
        <w:rPr>
          <w:rFonts w:hint="eastAsia"/>
        </w:rPr>
      </w:pPr>
      <w:r>
        <w:rPr>
          <w:rFonts w:hint="eastAsia"/>
        </w:rPr>
        <w:t>表</w:t>
      </w:r>
      <w:r>
        <w:t>4</w:t>
      </w:r>
      <w:r w:rsidRPr="00937CD9">
        <w:t>-</w:t>
      </w:r>
      <w:r>
        <w:t xml:space="preserve">7 </w:t>
      </w:r>
      <w:r>
        <w:rPr>
          <w:rFonts w:hint="eastAsia"/>
        </w:rPr>
        <w:t>user接口详细设计</w:t>
      </w:r>
    </w:p>
    <w:tbl>
      <w:tblPr>
        <w:tblW w:w="8788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1559"/>
        <w:gridCol w:w="2693"/>
        <w:gridCol w:w="2409"/>
      </w:tblGrid>
      <w:tr w:rsidR="00C77E0A" w:rsidRPr="00A132AD" w14:paraId="679A3E2F" w14:textId="77777777" w:rsidTr="004309C7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A5B2BA2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接口功能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A5BEA5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请求方法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F8F7CC9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请求路径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B2F160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参数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1E2DF38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返回值</w:t>
            </w:r>
          </w:p>
        </w:tc>
      </w:tr>
      <w:tr w:rsidR="00C77E0A" w:rsidRPr="00A132AD" w14:paraId="48E362F1" w14:textId="77777777" w:rsidTr="004309C7">
        <w:trPr>
          <w:trHeight w:val="374"/>
          <w:jc w:val="center"/>
        </w:trPr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23507EEC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获取好友列表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14:paraId="6221E226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14:paraId="48EDB168" w14:textId="77777777" w:rsidR="00C77E0A" w:rsidRPr="00A132AD" w:rsidRDefault="00C77E0A" w:rsidP="004309C7">
            <w:pPr>
              <w:pStyle w:val="af9"/>
            </w:pPr>
            <w:r w:rsidRPr="00A132AD">
              <w:t>/</w:t>
            </w:r>
            <w:r w:rsidRPr="00A132AD">
              <w:rPr>
                <w:rFonts w:hint="eastAsia"/>
              </w:rPr>
              <w:t>query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14:paraId="61BBC84F" w14:textId="77777777" w:rsidR="00C77E0A" w:rsidRPr="00A132AD" w:rsidRDefault="00C77E0A" w:rsidP="004309C7">
            <w:pPr>
              <w:pStyle w:val="af9"/>
            </w:pPr>
            <w:r w:rsidRPr="00A132AD">
              <w:t>{user_id:'413192b4ed8744c380fdc68c5c6804c4'}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vAlign w:val="center"/>
          </w:tcPr>
          <w:p w14:paraId="7C005D41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t>{</w:t>
            </w:r>
            <w:r w:rsidRPr="00A132AD">
              <w:rPr>
                <w:rFonts w:hint="eastAsia"/>
              </w:rPr>
              <w:t xml:space="preserve">"code": 200, </w:t>
            </w:r>
          </w:p>
          <w:p w14:paraId="35068FA8" w14:textId="77777777" w:rsidR="00C77E0A" w:rsidRDefault="00C77E0A" w:rsidP="004309C7">
            <w:pPr>
              <w:pStyle w:val="af9"/>
              <w:jc w:val="left"/>
            </w:pPr>
            <w:r w:rsidRPr="00A132AD">
              <w:rPr>
                <w:rFonts w:hint="eastAsia"/>
              </w:rPr>
              <w:t>"msg": "</w:t>
            </w:r>
            <w:r>
              <w:rPr>
                <w:rFonts w:hint="eastAsia"/>
              </w:rPr>
              <w:t>查询</w:t>
            </w:r>
            <w:r w:rsidRPr="00A132AD">
              <w:rPr>
                <w:rFonts w:hint="eastAsia"/>
              </w:rPr>
              <w:t>成功",</w:t>
            </w:r>
          </w:p>
          <w:p w14:paraId="57C20269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t>"data</w:t>
            </w:r>
            <w:proofErr w:type="gramStart"/>
            <w:r w:rsidRPr="00A132AD">
              <w:t>":[</w:t>
            </w:r>
            <w:proofErr w:type="gramEnd"/>
            <w:r w:rsidRPr="00A132AD">
              <w:t>{"friend":"'</w:t>
            </w:r>
            <w:r w:rsidRPr="00A132AD">
              <w:lastRenderedPageBreak/>
              <w:t>413192b4ed8744c380fdc68c5c6804c4','1d6c2fd7c1cb40b09999a9b4de75f523',"</w:t>
            </w:r>
            <w:r w:rsidRPr="00A132AD">
              <w:rPr>
                <w:rFonts w:hint="eastAsia"/>
              </w:rPr>
              <w:t>}</w:t>
            </w:r>
            <w:r w:rsidRPr="00A132AD">
              <w:t>]}</w:t>
            </w:r>
          </w:p>
        </w:tc>
      </w:tr>
      <w:tr w:rsidR="00C77E0A" w:rsidRPr="00A132AD" w14:paraId="11F1CA85" w14:textId="77777777" w:rsidTr="004309C7">
        <w:trPr>
          <w:trHeight w:val="374"/>
          <w:jc w:val="center"/>
        </w:trPr>
        <w:tc>
          <w:tcPr>
            <w:tcW w:w="1418" w:type="dxa"/>
            <w:vAlign w:val="center"/>
          </w:tcPr>
          <w:p w14:paraId="56578780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lastRenderedPageBreak/>
              <w:t>删除或添加好友</w:t>
            </w:r>
          </w:p>
        </w:tc>
        <w:tc>
          <w:tcPr>
            <w:tcW w:w="709" w:type="dxa"/>
            <w:vAlign w:val="center"/>
          </w:tcPr>
          <w:p w14:paraId="76F60C11" w14:textId="77777777" w:rsidR="00C77E0A" w:rsidRPr="00A132AD" w:rsidRDefault="00C77E0A" w:rsidP="004309C7">
            <w:pPr>
              <w:pStyle w:val="af9"/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5839EED2" w14:textId="77777777" w:rsidR="00C77E0A" w:rsidRPr="00A132AD" w:rsidRDefault="00C77E0A" w:rsidP="004309C7">
            <w:pPr>
              <w:pStyle w:val="af9"/>
            </w:pPr>
            <w:r w:rsidRPr="00A132AD">
              <w:t>/</w:t>
            </w:r>
            <w:r w:rsidRPr="0093074B">
              <w:t>update</w:t>
            </w:r>
          </w:p>
        </w:tc>
        <w:tc>
          <w:tcPr>
            <w:tcW w:w="2693" w:type="dxa"/>
            <w:vAlign w:val="center"/>
          </w:tcPr>
          <w:p w14:paraId="418BD7DD" w14:textId="77777777" w:rsidR="00C77E0A" w:rsidRDefault="00C77E0A" w:rsidP="004309C7">
            <w:pPr>
              <w:pStyle w:val="af9"/>
            </w:pPr>
            <w:r w:rsidRPr="00A132AD">
              <w:t>{user_id:</w:t>
            </w:r>
            <w:r>
              <w:t>"</w:t>
            </w:r>
            <w:r w:rsidRPr="00A132AD">
              <w:t>'413192b4ed8744c380fdc68c5c6804c4'</w:t>
            </w:r>
            <w:r>
              <w:t>,</w:t>
            </w:r>
          </w:p>
          <w:p w14:paraId="2CE51081" w14:textId="77777777" w:rsidR="00C77E0A" w:rsidRPr="00A132AD" w:rsidRDefault="00C77E0A" w:rsidP="004309C7">
            <w:pPr>
              <w:pStyle w:val="af9"/>
            </w:pPr>
            <w:r>
              <w:t>ids:</w:t>
            </w:r>
            <w:r w:rsidRPr="00A132AD">
              <w:t>"'413192b4ed8744c380fdc68c5c6804c4'"}</w:t>
            </w:r>
          </w:p>
        </w:tc>
        <w:tc>
          <w:tcPr>
            <w:tcW w:w="2409" w:type="dxa"/>
            <w:vAlign w:val="center"/>
          </w:tcPr>
          <w:p w14:paraId="6AB6E8D2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t>{"code": 20</w:t>
            </w:r>
            <w:r>
              <w:t>0</w:t>
            </w:r>
            <w:r w:rsidRPr="00A132AD">
              <w:t>,</w:t>
            </w:r>
          </w:p>
          <w:p w14:paraId="060EB6D4" w14:textId="77777777" w:rsidR="00C77E0A" w:rsidRDefault="00C77E0A" w:rsidP="004309C7">
            <w:pPr>
              <w:pStyle w:val="af9"/>
              <w:jc w:val="left"/>
            </w:pPr>
            <w:r w:rsidRPr="00A132AD">
              <w:rPr>
                <w:rFonts w:hint="eastAsia"/>
              </w:rPr>
              <w:t>"msg": "</w:t>
            </w:r>
            <w:r>
              <w:rPr>
                <w:rFonts w:hint="eastAsia"/>
              </w:rPr>
              <w:t>查询成功</w:t>
            </w:r>
            <w:r w:rsidRPr="00A132AD">
              <w:rPr>
                <w:rFonts w:hint="eastAsia"/>
              </w:rPr>
              <w:t>"</w:t>
            </w:r>
            <w:r>
              <w:rPr>
                <w:rFonts w:hint="eastAsia"/>
              </w:rPr>
              <w:t>,</w:t>
            </w:r>
          </w:p>
          <w:p w14:paraId="7D88A420" w14:textId="77777777" w:rsidR="00C77E0A" w:rsidRDefault="00C77E0A" w:rsidP="004309C7">
            <w:pPr>
              <w:pStyle w:val="af9"/>
              <w:jc w:val="left"/>
            </w:pPr>
            <w:r w:rsidRPr="00A132AD">
              <w:t>"data</w:t>
            </w:r>
            <w:proofErr w:type="gramStart"/>
            <w:r w:rsidRPr="00A132AD">
              <w:t>":[</w:t>
            </w:r>
            <w:proofErr w:type="gramEnd"/>
            <w:r>
              <w:t>{"</w:t>
            </w:r>
            <w:proofErr w:type="spellStart"/>
            <w:r>
              <w:t>user_id</w:t>
            </w:r>
            <w:proofErr w:type="spellEnd"/>
            <w:r>
              <w:t>": "413192b4ed8744c380fdc68c5c6804c4",</w:t>
            </w:r>
          </w:p>
          <w:p w14:paraId="7E0D59E8" w14:textId="77777777" w:rsidR="00C77E0A" w:rsidRDefault="00C77E0A" w:rsidP="004309C7">
            <w:pPr>
              <w:pStyle w:val="af9"/>
              <w:jc w:val="left"/>
            </w:pPr>
            <w:r>
              <w:t>"name": "</w:t>
            </w:r>
            <w:proofErr w:type="spellStart"/>
            <w:r>
              <w:t>jc</w:t>
            </w:r>
            <w:proofErr w:type="spellEnd"/>
            <w:r>
              <w:t>",</w:t>
            </w:r>
          </w:p>
          <w:p w14:paraId="613F03E7" w14:textId="77777777" w:rsidR="00C77E0A" w:rsidRDefault="00C77E0A" w:rsidP="004309C7">
            <w:pPr>
              <w:pStyle w:val="af9"/>
              <w:jc w:val="left"/>
            </w:pPr>
            <w:r>
              <w:t>"plan_time":"1h1m"</w:t>
            </w:r>
            <w:proofErr w:type="gramStart"/>
            <w:r>
              <w:t>},{</w:t>
            </w:r>
            <w:proofErr w:type="gramEnd"/>
            <w:r>
              <w:t>"user_id":"1d6c2fd7c1cb40b09999a9b4de75f523",</w:t>
            </w:r>
          </w:p>
          <w:p w14:paraId="4985A10A" w14:textId="77777777" w:rsidR="00C77E0A" w:rsidRDefault="00C77E0A" w:rsidP="004309C7">
            <w:pPr>
              <w:pStyle w:val="af9"/>
              <w:jc w:val="left"/>
            </w:pPr>
            <w:r>
              <w:t>"name": "test",</w:t>
            </w:r>
          </w:p>
          <w:p w14:paraId="267FDA98" w14:textId="77777777" w:rsidR="00C77E0A" w:rsidRPr="00A132AD" w:rsidRDefault="00C77E0A" w:rsidP="004309C7">
            <w:pPr>
              <w:pStyle w:val="af9"/>
              <w:jc w:val="left"/>
              <w:rPr>
                <w:rFonts w:hint="eastAsia"/>
              </w:rPr>
            </w:pPr>
            <w:r>
              <w:t>"</w:t>
            </w:r>
            <w:proofErr w:type="spellStart"/>
            <w:r>
              <w:t>plan_time</w:t>
            </w:r>
            <w:proofErr w:type="spellEnd"/>
            <w:r>
              <w:t>": "0m"}</w:t>
            </w:r>
            <w:r w:rsidRPr="00A132AD">
              <w:t>]}</w:t>
            </w:r>
          </w:p>
        </w:tc>
      </w:tr>
      <w:tr w:rsidR="00C77E0A" w:rsidRPr="00A132AD" w14:paraId="42873CE1" w14:textId="77777777" w:rsidTr="004309C7">
        <w:trPr>
          <w:trHeight w:val="374"/>
          <w:jc w:val="center"/>
        </w:trPr>
        <w:tc>
          <w:tcPr>
            <w:tcW w:w="1418" w:type="dxa"/>
            <w:vAlign w:val="center"/>
          </w:tcPr>
          <w:p w14:paraId="03F306DE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93074B">
              <w:rPr>
                <w:rFonts w:hint="eastAsia"/>
              </w:rPr>
              <w:t>获取</w:t>
            </w:r>
            <w:r>
              <w:rPr>
                <w:rFonts w:hint="eastAsia"/>
              </w:rPr>
              <w:t>用户信息</w:t>
            </w:r>
          </w:p>
        </w:tc>
        <w:tc>
          <w:tcPr>
            <w:tcW w:w="709" w:type="dxa"/>
            <w:vAlign w:val="center"/>
          </w:tcPr>
          <w:p w14:paraId="1D5B2F1E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4E2B5BC7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</w:p>
        </w:tc>
        <w:tc>
          <w:tcPr>
            <w:tcW w:w="2693" w:type="dxa"/>
            <w:vAlign w:val="center"/>
          </w:tcPr>
          <w:p w14:paraId="706CBEE0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t>{</w:t>
            </w:r>
            <w:r>
              <w:rPr>
                <w:rFonts w:hint="eastAsia"/>
              </w:rPr>
              <w:t>ids</w:t>
            </w:r>
            <w:r w:rsidRPr="00A132AD">
              <w:t>:"'413192b4ed8744c380fdc68c5c6804c4','1d6c2fd7c1cb40b09999a9b4de75f523',"}</w:t>
            </w:r>
          </w:p>
        </w:tc>
        <w:tc>
          <w:tcPr>
            <w:tcW w:w="2409" w:type="dxa"/>
            <w:vAlign w:val="center"/>
          </w:tcPr>
          <w:p w14:paraId="16E3928F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t>{"code": 200,</w:t>
            </w:r>
          </w:p>
          <w:p w14:paraId="337A431A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rPr>
                <w:rFonts w:hint="eastAsia"/>
              </w:rPr>
              <w:t xml:space="preserve"> "msg": "存在"</w:t>
            </w:r>
            <w:r w:rsidRPr="00A132AD">
              <w:t>}</w:t>
            </w:r>
          </w:p>
          <w:p w14:paraId="746D1D66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rPr>
                <w:rFonts w:hint="eastAsia"/>
              </w:rPr>
              <w:t>或</w:t>
            </w:r>
            <w:r w:rsidRPr="00A132AD">
              <w:t>{"code": 201,</w:t>
            </w:r>
            <w:r w:rsidRPr="00A132AD">
              <w:rPr>
                <w:rFonts w:hint="eastAsia"/>
              </w:rPr>
              <w:t xml:space="preserve"> </w:t>
            </w:r>
          </w:p>
          <w:p w14:paraId="190DD3E8" w14:textId="77777777" w:rsidR="00C77E0A" w:rsidRPr="00A132AD" w:rsidRDefault="00C77E0A" w:rsidP="004309C7">
            <w:pPr>
              <w:pStyle w:val="af9"/>
              <w:jc w:val="left"/>
              <w:rPr>
                <w:rFonts w:hint="eastAsia"/>
              </w:rPr>
            </w:pPr>
            <w:r w:rsidRPr="00A132AD">
              <w:rPr>
                <w:rFonts w:hint="eastAsia"/>
              </w:rPr>
              <w:t>"msg": "不存在"</w:t>
            </w:r>
            <w:r w:rsidRPr="00A132AD">
              <w:t>}</w:t>
            </w:r>
          </w:p>
        </w:tc>
      </w:tr>
      <w:tr w:rsidR="00C77E0A" w:rsidRPr="00A132AD" w14:paraId="53211C68" w14:textId="77777777" w:rsidTr="004309C7">
        <w:trPr>
          <w:trHeight w:val="374"/>
          <w:jc w:val="center"/>
        </w:trPr>
        <w:tc>
          <w:tcPr>
            <w:tcW w:w="1418" w:type="dxa"/>
            <w:vAlign w:val="center"/>
          </w:tcPr>
          <w:p w14:paraId="59375628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获取用户完成待办天数</w:t>
            </w:r>
          </w:p>
        </w:tc>
        <w:tc>
          <w:tcPr>
            <w:tcW w:w="709" w:type="dxa"/>
            <w:vAlign w:val="center"/>
          </w:tcPr>
          <w:p w14:paraId="3AF1353E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529456E7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t>/</w:t>
            </w:r>
            <w:proofErr w:type="spellStart"/>
            <w:r w:rsidRPr="00A132AD">
              <w:t>getDay</w:t>
            </w:r>
            <w:proofErr w:type="spellEnd"/>
          </w:p>
        </w:tc>
        <w:tc>
          <w:tcPr>
            <w:tcW w:w="2693" w:type="dxa"/>
            <w:vAlign w:val="center"/>
          </w:tcPr>
          <w:p w14:paraId="1FD6AB6B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t>{user_id:'413192b4ed8744c380fdc68c5c6804c4'}</w:t>
            </w:r>
          </w:p>
        </w:tc>
        <w:tc>
          <w:tcPr>
            <w:tcW w:w="2409" w:type="dxa"/>
            <w:vAlign w:val="center"/>
          </w:tcPr>
          <w:p w14:paraId="097AF700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t>{"code": 200,</w:t>
            </w:r>
          </w:p>
          <w:p w14:paraId="4D626748" w14:textId="77777777" w:rsidR="00C77E0A" w:rsidRPr="00A132AD" w:rsidRDefault="00C77E0A" w:rsidP="004309C7">
            <w:pPr>
              <w:pStyle w:val="af9"/>
              <w:jc w:val="left"/>
              <w:rPr>
                <w:rFonts w:hint="eastAsia"/>
              </w:rPr>
            </w:pPr>
            <w:r w:rsidRPr="00A132AD">
              <w:rPr>
                <w:rFonts w:hint="eastAsia"/>
              </w:rPr>
              <w:t xml:space="preserve"> "msg": "查询成功"</w:t>
            </w:r>
            <w:r w:rsidRPr="00A132AD">
              <w:t>,</w:t>
            </w:r>
            <w:r w:rsidRPr="00A132AD">
              <w:rPr>
                <w:rFonts w:hint="eastAsia"/>
              </w:rPr>
              <w:t xml:space="preserve"> </w:t>
            </w:r>
            <w:r w:rsidRPr="00A132AD">
              <w:t>"data":[{"</w:t>
            </w:r>
            <w:proofErr w:type="spellStart"/>
            <w:r w:rsidRPr="00A132AD">
              <w:t>todo_day</w:t>
            </w:r>
            <w:proofErr w:type="spellEnd"/>
            <w:r w:rsidRPr="00A132AD">
              <w:t xml:space="preserve">": </w:t>
            </w:r>
            <w:r w:rsidRPr="00A132AD">
              <w:rPr>
                <w:rFonts w:hint="eastAsia"/>
              </w:rPr>
              <w:t>1</w:t>
            </w:r>
            <w:r w:rsidRPr="00A132AD">
              <w:t>}]}</w:t>
            </w:r>
          </w:p>
        </w:tc>
      </w:tr>
      <w:tr w:rsidR="00C77E0A" w:rsidRPr="00A132AD" w14:paraId="3B18089B" w14:textId="77777777" w:rsidTr="004309C7">
        <w:trPr>
          <w:trHeight w:val="374"/>
          <w:jc w:val="center"/>
        </w:trPr>
        <w:tc>
          <w:tcPr>
            <w:tcW w:w="1418" w:type="dxa"/>
            <w:vAlign w:val="center"/>
          </w:tcPr>
          <w:p w14:paraId="384BA729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设置用户完成待办天数</w:t>
            </w:r>
          </w:p>
        </w:tc>
        <w:tc>
          <w:tcPr>
            <w:tcW w:w="709" w:type="dxa"/>
            <w:vAlign w:val="center"/>
          </w:tcPr>
          <w:p w14:paraId="4958A084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6812D2E0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t>/</w:t>
            </w:r>
            <w:proofErr w:type="spellStart"/>
            <w:r w:rsidRPr="00A132AD">
              <w:t>setDay</w:t>
            </w:r>
            <w:proofErr w:type="spellEnd"/>
          </w:p>
        </w:tc>
        <w:tc>
          <w:tcPr>
            <w:tcW w:w="2693" w:type="dxa"/>
            <w:vAlign w:val="center"/>
          </w:tcPr>
          <w:p w14:paraId="3530BCEF" w14:textId="77777777" w:rsidR="00C77E0A" w:rsidRPr="00A132AD" w:rsidRDefault="00C77E0A" w:rsidP="004309C7">
            <w:pPr>
              <w:pStyle w:val="af9"/>
            </w:pPr>
            <w:r w:rsidRPr="00A132AD">
              <w:t>{user_id:'413192b4ed8744c380fdc68c5c6804c4',</w:t>
            </w:r>
          </w:p>
          <w:p w14:paraId="29CCE355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proofErr w:type="spellStart"/>
            <w:r w:rsidRPr="00A132AD">
              <w:t>todo_day</w:t>
            </w:r>
            <w:proofErr w:type="spellEnd"/>
            <w:r w:rsidRPr="00A132AD">
              <w:t>: 1}</w:t>
            </w:r>
          </w:p>
        </w:tc>
        <w:tc>
          <w:tcPr>
            <w:tcW w:w="2409" w:type="dxa"/>
            <w:vAlign w:val="center"/>
          </w:tcPr>
          <w:p w14:paraId="343A0ACC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t>{</w:t>
            </w:r>
            <w:r w:rsidRPr="00A132AD">
              <w:rPr>
                <w:rFonts w:hint="eastAsia"/>
              </w:rPr>
              <w:t xml:space="preserve">"code": 200, </w:t>
            </w:r>
          </w:p>
          <w:p w14:paraId="31BD028F" w14:textId="77777777" w:rsidR="00C77E0A" w:rsidRPr="00A132AD" w:rsidRDefault="00C77E0A" w:rsidP="004309C7">
            <w:pPr>
              <w:pStyle w:val="af9"/>
              <w:jc w:val="left"/>
              <w:rPr>
                <w:rFonts w:hint="eastAsia"/>
              </w:rPr>
            </w:pPr>
            <w:r w:rsidRPr="00A132AD">
              <w:rPr>
                <w:rFonts w:hint="eastAsia"/>
              </w:rPr>
              <w:t>"msg": "更新成功"}</w:t>
            </w:r>
          </w:p>
        </w:tc>
      </w:tr>
      <w:tr w:rsidR="00C77E0A" w:rsidRPr="00A132AD" w14:paraId="0C5A3100" w14:textId="77777777" w:rsidTr="004309C7">
        <w:trPr>
          <w:trHeight w:val="374"/>
          <w:jc w:val="center"/>
        </w:trPr>
        <w:tc>
          <w:tcPr>
            <w:tcW w:w="1418" w:type="dxa"/>
            <w:vAlign w:val="center"/>
          </w:tcPr>
          <w:p w14:paraId="240F084A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获取用户进</w:t>
            </w:r>
            <w:r w:rsidRPr="00A132AD">
              <w:rPr>
                <w:rFonts w:hint="eastAsia"/>
              </w:rPr>
              <w:lastRenderedPageBreak/>
              <w:t>行计划时长</w:t>
            </w:r>
          </w:p>
        </w:tc>
        <w:tc>
          <w:tcPr>
            <w:tcW w:w="709" w:type="dxa"/>
            <w:vAlign w:val="center"/>
          </w:tcPr>
          <w:p w14:paraId="6FBDBA86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lastRenderedPageBreak/>
              <w:t>post</w:t>
            </w:r>
          </w:p>
        </w:tc>
        <w:tc>
          <w:tcPr>
            <w:tcW w:w="1559" w:type="dxa"/>
            <w:vAlign w:val="center"/>
          </w:tcPr>
          <w:p w14:paraId="5CA996FF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t>/</w:t>
            </w:r>
            <w:proofErr w:type="spellStart"/>
            <w:r w:rsidRPr="00A132AD">
              <w:t>getTime</w:t>
            </w:r>
            <w:proofErr w:type="spellEnd"/>
          </w:p>
        </w:tc>
        <w:tc>
          <w:tcPr>
            <w:tcW w:w="2693" w:type="dxa"/>
            <w:vAlign w:val="center"/>
          </w:tcPr>
          <w:p w14:paraId="71129943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t>{user_id:'413192b4ed874</w:t>
            </w:r>
            <w:r w:rsidRPr="00A132AD">
              <w:lastRenderedPageBreak/>
              <w:t>4c380fdc68c5c6804c4'}</w:t>
            </w:r>
          </w:p>
        </w:tc>
        <w:tc>
          <w:tcPr>
            <w:tcW w:w="2409" w:type="dxa"/>
            <w:vAlign w:val="center"/>
          </w:tcPr>
          <w:p w14:paraId="718E9D5E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lastRenderedPageBreak/>
              <w:t>{"code": 200,</w:t>
            </w:r>
          </w:p>
          <w:p w14:paraId="07380D12" w14:textId="77777777" w:rsidR="00C77E0A" w:rsidRPr="00A132AD" w:rsidRDefault="00C77E0A" w:rsidP="004309C7">
            <w:pPr>
              <w:pStyle w:val="af9"/>
              <w:jc w:val="left"/>
              <w:rPr>
                <w:rFonts w:hint="eastAsia"/>
              </w:rPr>
            </w:pPr>
            <w:r w:rsidRPr="00A132AD">
              <w:rPr>
                <w:rFonts w:hint="eastAsia"/>
              </w:rPr>
              <w:lastRenderedPageBreak/>
              <w:t xml:space="preserve"> "msg": "查询成功"</w:t>
            </w:r>
            <w:r w:rsidRPr="00A132AD">
              <w:t>,</w:t>
            </w:r>
            <w:r w:rsidRPr="00A132AD">
              <w:rPr>
                <w:rFonts w:hint="eastAsia"/>
              </w:rPr>
              <w:t xml:space="preserve"> </w:t>
            </w:r>
            <w:r w:rsidRPr="00A132AD">
              <w:t>"data":[{"</w:t>
            </w:r>
            <w:r w:rsidRPr="00A132AD">
              <w:rPr>
                <w:rFonts w:hint="eastAsia"/>
              </w:rPr>
              <w:t>plan</w:t>
            </w:r>
            <w:r w:rsidRPr="00A132AD">
              <w:t>_time":</w:t>
            </w:r>
            <w:r w:rsidRPr="00A132AD">
              <w:rPr>
                <w:rFonts w:hint="eastAsia"/>
              </w:rPr>
              <w:t>"</w:t>
            </w:r>
            <w:r w:rsidRPr="00A132AD">
              <w:t>1m</w:t>
            </w:r>
            <w:r w:rsidRPr="00A132AD">
              <w:rPr>
                <w:rFonts w:hint="eastAsia"/>
              </w:rPr>
              <w:t>"</w:t>
            </w:r>
            <w:r w:rsidRPr="00A132AD">
              <w:t>}]}</w:t>
            </w:r>
          </w:p>
        </w:tc>
      </w:tr>
      <w:tr w:rsidR="00C77E0A" w:rsidRPr="00A132AD" w14:paraId="0F0BC238" w14:textId="77777777" w:rsidTr="004309C7">
        <w:trPr>
          <w:trHeight w:val="374"/>
          <w:jc w:val="center"/>
        </w:trPr>
        <w:tc>
          <w:tcPr>
            <w:tcW w:w="1418" w:type="dxa"/>
            <w:vAlign w:val="center"/>
          </w:tcPr>
          <w:p w14:paraId="7B168F15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lastRenderedPageBreak/>
              <w:t>设置用户进行计划时长</w:t>
            </w:r>
          </w:p>
        </w:tc>
        <w:tc>
          <w:tcPr>
            <w:tcW w:w="709" w:type="dxa"/>
            <w:vAlign w:val="center"/>
          </w:tcPr>
          <w:p w14:paraId="2B7C20C6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rPr>
                <w:rFonts w:hint="eastAsia"/>
              </w:rPr>
              <w:t>post</w:t>
            </w:r>
          </w:p>
        </w:tc>
        <w:tc>
          <w:tcPr>
            <w:tcW w:w="1559" w:type="dxa"/>
            <w:vAlign w:val="center"/>
          </w:tcPr>
          <w:p w14:paraId="5402276B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r w:rsidRPr="00A132AD">
              <w:t>/</w:t>
            </w:r>
            <w:proofErr w:type="spellStart"/>
            <w:r w:rsidRPr="00A132AD">
              <w:t>set</w:t>
            </w:r>
            <w:r w:rsidRPr="00A132AD">
              <w:rPr>
                <w:rFonts w:hint="eastAsia"/>
              </w:rPr>
              <w:t>Time</w:t>
            </w:r>
            <w:proofErr w:type="spellEnd"/>
          </w:p>
        </w:tc>
        <w:tc>
          <w:tcPr>
            <w:tcW w:w="2693" w:type="dxa"/>
            <w:vAlign w:val="center"/>
          </w:tcPr>
          <w:p w14:paraId="71AF0564" w14:textId="77777777" w:rsidR="00C77E0A" w:rsidRPr="00A132AD" w:rsidRDefault="00C77E0A" w:rsidP="004309C7">
            <w:pPr>
              <w:pStyle w:val="af9"/>
            </w:pPr>
            <w:r w:rsidRPr="00A132AD">
              <w:t>{user_id:'413192b4ed8744c380fdc68c5c6804c4',</w:t>
            </w:r>
          </w:p>
          <w:p w14:paraId="626EBF24" w14:textId="77777777" w:rsidR="00C77E0A" w:rsidRPr="00A132AD" w:rsidRDefault="00C77E0A" w:rsidP="004309C7">
            <w:pPr>
              <w:pStyle w:val="af9"/>
              <w:rPr>
                <w:rFonts w:hint="eastAsia"/>
              </w:rPr>
            </w:pPr>
            <w:proofErr w:type="spellStart"/>
            <w:r w:rsidRPr="00A132AD">
              <w:t>todo_day</w:t>
            </w:r>
            <w:proofErr w:type="spellEnd"/>
            <w:r w:rsidRPr="00A132AD">
              <w:t>: '1m'}</w:t>
            </w:r>
          </w:p>
        </w:tc>
        <w:tc>
          <w:tcPr>
            <w:tcW w:w="2409" w:type="dxa"/>
            <w:vAlign w:val="center"/>
          </w:tcPr>
          <w:p w14:paraId="4DA7C4FC" w14:textId="77777777" w:rsidR="00C77E0A" w:rsidRPr="00A132AD" w:rsidRDefault="00C77E0A" w:rsidP="004309C7">
            <w:pPr>
              <w:pStyle w:val="af9"/>
              <w:jc w:val="left"/>
            </w:pPr>
            <w:r w:rsidRPr="00A132AD">
              <w:t>{</w:t>
            </w:r>
            <w:r w:rsidRPr="00A132AD">
              <w:rPr>
                <w:rFonts w:hint="eastAsia"/>
              </w:rPr>
              <w:t xml:space="preserve">"code": 200, </w:t>
            </w:r>
          </w:p>
          <w:p w14:paraId="383CC985" w14:textId="77777777" w:rsidR="00C77E0A" w:rsidRPr="00A132AD" w:rsidRDefault="00C77E0A" w:rsidP="004309C7">
            <w:pPr>
              <w:pStyle w:val="af9"/>
              <w:jc w:val="left"/>
              <w:rPr>
                <w:rFonts w:hint="eastAsia"/>
              </w:rPr>
            </w:pPr>
            <w:r w:rsidRPr="00A132AD">
              <w:rPr>
                <w:rFonts w:hint="eastAsia"/>
              </w:rPr>
              <w:t>"msg": "更新成功"}</w:t>
            </w:r>
          </w:p>
        </w:tc>
      </w:tr>
    </w:tbl>
    <w:p w14:paraId="0F8C1E7F" w14:textId="0D7A9FD1" w:rsidR="00006FF8" w:rsidRDefault="00006FF8">
      <w:pPr>
        <w:widowControl/>
        <w:spacing w:line="240" w:lineRule="auto"/>
        <w:jc w:val="left"/>
        <w:rPr>
          <w:b/>
          <w:bCs/>
          <w:sz w:val="32"/>
          <w:szCs w:val="32"/>
        </w:rPr>
      </w:pPr>
      <w:r>
        <w:br w:type="page"/>
      </w:r>
    </w:p>
    <w:p w14:paraId="322DBAFC" w14:textId="71091B66" w:rsidR="003A0F9B" w:rsidRDefault="00B17080" w:rsidP="00B17080">
      <w:pPr>
        <w:pStyle w:val="1"/>
        <w:rPr>
          <w:rFonts w:ascii="黑体" w:hAnsi="黑体"/>
        </w:rPr>
      </w:pPr>
      <w:bookmarkStart w:id="54" w:name="_Toc41877505"/>
      <w:r>
        <w:rPr>
          <w:rFonts w:hint="eastAsia"/>
        </w:rPr>
        <w:lastRenderedPageBreak/>
        <w:t>第</w:t>
      </w:r>
      <w:r w:rsidR="00E23403"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黑体" w:hAnsi="黑体" w:hint="eastAsia"/>
        </w:rPr>
        <w:t>个人管理app的系统实现</w:t>
      </w:r>
      <w:bookmarkEnd w:id="54"/>
    </w:p>
    <w:p w14:paraId="70179944" w14:textId="414EDB81" w:rsidR="00B17080" w:rsidRDefault="00E23403" w:rsidP="00B17080">
      <w:pPr>
        <w:pStyle w:val="22"/>
      </w:pPr>
      <w:bookmarkStart w:id="55" w:name="_Toc41877506"/>
      <w:r>
        <w:t>5</w:t>
      </w:r>
      <w:r w:rsidR="00B17080">
        <w:t xml:space="preserve">.1 </w:t>
      </w:r>
      <w:r w:rsidR="00B17080">
        <w:rPr>
          <w:rFonts w:hint="eastAsia"/>
        </w:rPr>
        <w:t>开发环境</w:t>
      </w:r>
      <w:bookmarkEnd w:id="55"/>
    </w:p>
    <w:p w14:paraId="41538378" w14:textId="58FBD34B" w:rsidR="00E23403" w:rsidRDefault="00E23403" w:rsidP="00E23403">
      <w:pPr>
        <w:pStyle w:val="22"/>
      </w:pPr>
      <w:bookmarkStart w:id="56" w:name="_Toc41877507"/>
      <w:r>
        <w:t>5.2</w:t>
      </w:r>
      <w:r>
        <w:rPr>
          <w:rFonts w:hint="eastAsia"/>
        </w:rPr>
        <w:t>用户模块（程序流图、页面截图）</w:t>
      </w:r>
      <w:bookmarkEnd w:id="56"/>
    </w:p>
    <w:p w14:paraId="3BE770EE" w14:textId="2A6F6D8B" w:rsidR="00E23403" w:rsidRDefault="00E23403" w:rsidP="00E23403">
      <w:pPr>
        <w:pStyle w:val="22"/>
        <w:rPr>
          <w:rFonts w:hint="eastAsia"/>
        </w:rPr>
      </w:pPr>
      <w:bookmarkStart w:id="57" w:name="_Toc41877508"/>
      <w:r>
        <w:t>5.3</w:t>
      </w:r>
      <w:r>
        <w:rPr>
          <w:rFonts w:hint="eastAsia"/>
        </w:rPr>
        <w:t>好友模块</w:t>
      </w:r>
      <w:bookmarkEnd w:id="57"/>
    </w:p>
    <w:p w14:paraId="38E4283D" w14:textId="6BCD79A1" w:rsidR="00E23403" w:rsidRDefault="00E23403" w:rsidP="00E23403">
      <w:pPr>
        <w:pStyle w:val="22"/>
        <w:rPr>
          <w:rFonts w:hint="eastAsia"/>
        </w:rPr>
      </w:pPr>
      <w:bookmarkStart w:id="58" w:name="_Toc41877509"/>
      <w:r>
        <w:t>5.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备忘录模块</w:t>
      </w:r>
      <w:bookmarkEnd w:id="58"/>
    </w:p>
    <w:p w14:paraId="23E87478" w14:textId="3BB521D3" w:rsidR="00E23403" w:rsidRPr="00C207ED" w:rsidRDefault="00E23403" w:rsidP="00E23403">
      <w:pPr>
        <w:pStyle w:val="22"/>
        <w:rPr>
          <w:rFonts w:hint="eastAsia"/>
        </w:rPr>
      </w:pPr>
      <w:bookmarkStart w:id="59" w:name="_Toc41877510"/>
      <w:r>
        <w:t xml:space="preserve">5.5 </w:t>
      </w:r>
      <w:r>
        <w:rPr>
          <w:rFonts w:hint="eastAsia"/>
        </w:rPr>
        <w:t>每日待办模块</w:t>
      </w:r>
      <w:bookmarkEnd w:id="59"/>
    </w:p>
    <w:p w14:paraId="27C8DDF0" w14:textId="5949DE67" w:rsidR="00E23403" w:rsidRDefault="00E23403" w:rsidP="00E23403">
      <w:pPr>
        <w:pStyle w:val="22"/>
        <w:rPr>
          <w:rFonts w:hint="eastAsia"/>
        </w:rPr>
      </w:pPr>
      <w:bookmarkStart w:id="60" w:name="_Toc41877511"/>
      <w:r>
        <w:t xml:space="preserve">5.6 </w:t>
      </w:r>
      <w:r>
        <w:rPr>
          <w:rFonts w:hint="eastAsia"/>
        </w:rPr>
        <w:t>计划模块</w:t>
      </w:r>
      <w:bookmarkEnd w:id="60"/>
    </w:p>
    <w:p w14:paraId="5FF6F875" w14:textId="221376A0" w:rsidR="00E23403" w:rsidRDefault="00E23403" w:rsidP="00E23403">
      <w:pPr>
        <w:pStyle w:val="22"/>
        <w:rPr>
          <w:rFonts w:hint="eastAsia"/>
        </w:rPr>
      </w:pPr>
      <w:bookmarkStart w:id="61" w:name="_Toc41877512"/>
      <w:r>
        <w:t xml:space="preserve">5.7 </w:t>
      </w:r>
      <w:r>
        <w:rPr>
          <w:rFonts w:hint="eastAsia"/>
        </w:rPr>
        <w:t>成就模块</w:t>
      </w:r>
      <w:bookmarkEnd w:id="61"/>
    </w:p>
    <w:p w14:paraId="20A68A28" w14:textId="1EC1074B" w:rsidR="00E23403" w:rsidRDefault="00E23403" w:rsidP="00E23403">
      <w:pPr>
        <w:pStyle w:val="22"/>
      </w:pPr>
      <w:bookmarkStart w:id="62" w:name="_Toc41877513"/>
      <w:r>
        <w:t xml:space="preserve">5.8 </w:t>
      </w:r>
      <w:r w:rsidR="00C5660C">
        <w:rPr>
          <w:rFonts w:hint="eastAsia"/>
        </w:rPr>
        <w:t>时间历程</w:t>
      </w:r>
      <w:r>
        <w:rPr>
          <w:rFonts w:hint="eastAsia"/>
        </w:rPr>
        <w:t>模块</w:t>
      </w:r>
      <w:bookmarkEnd w:id="62"/>
    </w:p>
    <w:p w14:paraId="3BCDA955" w14:textId="5BE605AF" w:rsidR="00E23403" w:rsidRDefault="00E23403">
      <w:pPr>
        <w:widowControl/>
        <w:spacing w:line="240" w:lineRule="auto"/>
        <w:jc w:val="left"/>
        <w:rPr>
          <w:rFonts w:eastAsia="黑体"/>
          <w:b/>
          <w:bCs/>
          <w:kern w:val="44"/>
          <w:sz w:val="32"/>
          <w:szCs w:val="44"/>
        </w:rPr>
      </w:pPr>
    </w:p>
    <w:p w14:paraId="698ACD2B" w14:textId="77777777" w:rsidR="00006FF8" w:rsidRDefault="00006FF8">
      <w:pPr>
        <w:widowControl/>
        <w:spacing w:line="240" w:lineRule="auto"/>
        <w:jc w:val="left"/>
        <w:rPr>
          <w:rFonts w:eastAsia="黑体"/>
          <w:b/>
          <w:bCs/>
          <w:kern w:val="44"/>
          <w:sz w:val="32"/>
          <w:szCs w:val="44"/>
        </w:rPr>
      </w:pPr>
      <w:r>
        <w:br w:type="page"/>
      </w:r>
    </w:p>
    <w:p w14:paraId="52AB4552" w14:textId="7D456042" w:rsidR="00B17080" w:rsidRDefault="00B17080" w:rsidP="00B17080">
      <w:pPr>
        <w:pStyle w:val="1"/>
        <w:rPr>
          <w:rFonts w:ascii="黑体" w:hAnsi="黑体"/>
        </w:rPr>
      </w:pPr>
      <w:bookmarkStart w:id="63" w:name="_Toc41877514"/>
      <w:r>
        <w:rPr>
          <w:rFonts w:hint="eastAsia"/>
        </w:rPr>
        <w:lastRenderedPageBreak/>
        <w:t>第</w:t>
      </w:r>
      <w:r w:rsidR="00006FF8"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ascii="黑体" w:hAnsi="黑体" w:hint="eastAsia"/>
        </w:rPr>
        <w:t>个人管理app的测试</w:t>
      </w:r>
      <w:bookmarkEnd w:id="63"/>
    </w:p>
    <w:p w14:paraId="4D0FA1F2" w14:textId="57CF4FB8" w:rsidR="00B17080" w:rsidRDefault="00006FF8" w:rsidP="00B17080">
      <w:pPr>
        <w:pStyle w:val="22"/>
      </w:pPr>
      <w:bookmarkStart w:id="64" w:name="_Toc41877515"/>
      <w:r>
        <w:t>6</w:t>
      </w:r>
      <w:r w:rsidR="00B17080">
        <w:t xml:space="preserve">.1 </w:t>
      </w:r>
      <w:r w:rsidR="00B17080">
        <w:rPr>
          <w:rFonts w:hint="eastAsia"/>
        </w:rPr>
        <w:t>测试环境</w:t>
      </w:r>
      <w:bookmarkEnd w:id="64"/>
    </w:p>
    <w:p w14:paraId="6F5BA154" w14:textId="69946722" w:rsidR="00B17080" w:rsidRDefault="00006FF8" w:rsidP="00B17080">
      <w:pPr>
        <w:pStyle w:val="22"/>
      </w:pPr>
      <w:bookmarkStart w:id="65" w:name="_Toc41877516"/>
      <w:r>
        <w:t>6</w:t>
      </w:r>
      <w:r w:rsidR="00B17080">
        <w:t xml:space="preserve">.2 </w:t>
      </w:r>
      <w:r w:rsidR="00B17080">
        <w:rPr>
          <w:rFonts w:hint="eastAsia"/>
        </w:rPr>
        <w:t>测试方法？过程？内容？结果</w:t>
      </w:r>
      <w:bookmarkEnd w:id="65"/>
    </w:p>
    <w:p w14:paraId="6802ADF7" w14:textId="2274E251" w:rsidR="00E23403" w:rsidRDefault="00E23403">
      <w:pPr>
        <w:widowControl/>
        <w:spacing w:line="240" w:lineRule="auto"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57F1A1B3" w14:textId="6B1EB400" w:rsidR="00C83C1E" w:rsidRPr="00AE1BE1" w:rsidRDefault="004F0D7C" w:rsidP="00707DB3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66" w:name="_Toc128898878"/>
      <w:bookmarkStart w:id="67" w:name="_Toc229134745"/>
      <w:bookmarkStart w:id="68" w:name="_Toc229135399"/>
      <w:bookmarkStart w:id="69" w:name="_Toc229135544"/>
      <w:bookmarkStart w:id="70" w:name="_Toc229136213"/>
      <w:bookmarkStart w:id="71" w:name="_Toc41877517"/>
      <w:r w:rsidRPr="00AE1BE1">
        <w:rPr>
          <w:rFonts w:ascii="黑体" w:eastAsia="黑体" w:hint="eastAsia"/>
          <w:sz w:val="32"/>
          <w:szCs w:val="32"/>
        </w:rPr>
        <w:lastRenderedPageBreak/>
        <w:t>结</w:t>
      </w:r>
      <w:r w:rsidR="00AE1BE1" w:rsidRPr="00532EDC">
        <w:rPr>
          <w:rFonts w:ascii="黑体" w:eastAsia="黑体" w:hint="eastAsia"/>
          <w:sz w:val="32"/>
          <w:szCs w:val="32"/>
        </w:rPr>
        <w:t xml:space="preserve">　</w:t>
      </w:r>
      <w:r w:rsidRPr="00AE1BE1">
        <w:rPr>
          <w:rFonts w:ascii="黑体" w:eastAsia="黑体" w:hint="eastAsia"/>
          <w:sz w:val="32"/>
          <w:szCs w:val="32"/>
        </w:rPr>
        <w:t>论</w:t>
      </w:r>
      <w:bookmarkEnd w:id="66"/>
      <w:bookmarkEnd w:id="67"/>
      <w:bookmarkEnd w:id="68"/>
      <w:bookmarkEnd w:id="69"/>
      <w:bookmarkEnd w:id="70"/>
      <w:bookmarkEnd w:id="71"/>
    </w:p>
    <w:p w14:paraId="6BD5480F" w14:textId="77777777" w:rsidR="00AE1BE1" w:rsidRPr="007969B0" w:rsidRDefault="009417FA" w:rsidP="007969B0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 w:rsidRPr="007969B0">
        <w:rPr>
          <w:rFonts w:ascii="宋体" w:hAnsi="宋体" w:hint="eastAsia"/>
          <w:kern w:val="0"/>
        </w:rPr>
        <w:t>本文</w:t>
      </w:r>
      <w:r w:rsidR="007969B0">
        <w:rPr>
          <w:rFonts w:ascii="宋体" w:hAnsi="宋体" w:hint="eastAsia"/>
          <w:kern w:val="0"/>
        </w:rPr>
        <w:t>结论</w:t>
      </w:r>
      <w:r w:rsidR="00DD7D05" w:rsidRPr="007969B0">
        <w:rPr>
          <w:rFonts w:ascii="宋体" w:hAnsi="宋体" w:hint="eastAsia"/>
          <w:kern w:val="0"/>
        </w:rPr>
        <w:t>……</w:t>
      </w:r>
      <w:r w:rsidR="004F7316" w:rsidRPr="007969B0">
        <w:rPr>
          <w:rFonts w:ascii="宋体" w:hAnsi="宋体" w:hint="eastAsia"/>
          <w:kern w:val="0"/>
        </w:rPr>
        <w:t>。</w:t>
      </w:r>
    </w:p>
    <w:p w14:paraId="703A6733" w14:textId="77777777" w:rsidR="000B49F1" w:rsidRDefault="00005ABE" w:rsidP="006D162B">
      <w:pPr>
        <w:ind w:firstLineChars="200" w:firstLine="480"/>
        <w:rPr>
          <w:rFonts w:ascii="宋体" w:hAnsi="宋体"/>
          <w:color w:val="000080"/>
        </w:rPr>
      </w:pPr>
      <w:r w:rsidRPr="007969B0">
        <w:rPr>
          <w:rFonts w:ascii="宋体" w:hAnsi="宋体" w:hint="eastAsia"/>
          <w:color w:val="000080"/>
        </w:rPr>
        <w:t>结论作为</w:t>
      </w:r>
      <w:r w:rsidR="00237FD2">
        <w:rPr>
          <w:rFonts w:ascii="宋体" w:hAnsi="宋体" w:hint="eastAsia"/>
          <w:color w:val="000080"/>
        </w:rPr>
        <w:t>毕业设计（论文）</w:t>
      </w:r>
      <w:r w:rsidRPr="007969B0">
        <w:rPr>
          <w:rFonts w:ascii="宋体" w:hAnsi="宋体" w:hint="eastAsia"/>
          <w:color w:val="000080"/>
        </w:rPr>
        <w:t>正文的最后部分单独排写，但不加章号。结论是对整个论文主要结果的总结。在结论中应明确指出本研究的创新点，对其应用前景和社会、经济价值等加以预测和评价，并指出今后进一步在本研究方向进行研究工作的展望与设想。结论部分的撰写应简明扼要，突出创新性。</w:t>
      </w:r>
      <w:r w:rsidR="002C09CD"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0B960432" w14:textId="77777777" w:rsidR="00FA11E2" w:rsidRDefault="006D162B" w:rsidP="00663D1F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</w:rPr>
        <w:t>结论正文样式与文章正文相同：宋体、小四；</w:t>
      </w:r>
      <w:r w:rsidRPr="001828F7">
        <w:rPr>
          <w:rFonts w:ascii="宋体" w:hAnsi="宋体" w:hint="eastAsia"/>
          <w:color w:val="000080"/>
        </w:rPr>
        <w:t>行距：22磅；间距段前段后均为0行。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152B9E99" w14:textId="77777777" w:rsidR="00663D1F" w:rsidRDefault="00663D1F" w:rsidP="00663D1F">
      <w:pPr>
        <w:ind w:firstLineChars="200" w:firstLine="480"/>
        <w:rPr>
          <w:rFonts w:ascii="宋体" w:hAnsi="宋体"/>
          <w:color w:val="000080"/>
          <w:u w:val="double"/>
        </w:rPr>
      </w:pPr>
    </w:p>
    <w:p w14:paraId="45702268" w14:textId="77777777" w:rsidR="00C81316" w:rsidRDefault="00C81316">
      <w:pPr>
        <w:widowControl/>
        <w:jc w:val="left"/>
        <w:rPr>
          <w:rFonts w:ascii="黑体" w:eastAsia="黑体" w:hAnsi="宋体"/>
          <w:b/>
          <w:sz w:val="32"/>
          <w:szCs w:val="32"/>
        </w:rPr>
      </w:pPr>
      <w:bookmarkStart w:id="72" w:name="_Toc128898828"/>
      <w:bookmarkStart w:id="73" w:name="_Toc229134748"/>
      <w:bookmarkStart w:id="74" w:name="_Toc229135402"/>
      <w:bookmarkStart w:id="75" w:name="_Toc229135547"/>
      <w:bookmarkStart w:id="76" w:name="_Toc229136216"/>
      <w:r>
        <w:rPr>
          <w:rFonts w:ascii="黑体" w:eastAsia="黑体" w:hAnsi="宋体"/>
          <w:b/>
          <w:sz w:val="32"/>
          <w:szCs w:val="32"/>
        </w:rPr>
        <w:br w:type="page"/>
      </w:r>
    </w:p>
    <w:p w14:paraId="79E4CCEA" w14:textId="46F0A4DF" w:rsidR="00FD517B" w:rsidRPr="00707DB3" w:rsidRDefault="00FD517B" w:rsidP="00FD517B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</w:p>
    <w:p w14:paraId="599624BE" w14:textId="77777777" w:rsidR="000704CD" w:rsidRPr="00FD517B" w:rsidRDefault="000704CD" w:rsidP="00FD517B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77" w:name="_Toc41877518"/>
      <w:r w:rsidRPr="00FD517B">
        <w:rPr>
          <w:rFonts w:ascii="黑体" w:eastAsia="黑体" w:hint="eastAsia"/>
          <w:sz w:val="32"/>
          <w:szCs w:val="32"/>
        </w:rPr>
        <w:t>参考文献</w:t>
      </w:r>
      <w:bookmarkEnd w:id="72"/>
      <w:bookmarkEnd w:id="73"/>
      <w:bookmarkEnd w:id="74"/>
      <w:bookmarkEnd w:id="75"/>
      <w:bookmarkEnd w:id="76"/>
      <w:bookmarkEnd w:id="77"/>
    </w:p>
    <w:p w14:paraId="2AFF3911" w14:textId="77777777" w:rsidR="0052086F" w:rsidRPr="0052086F" w:rsidRDefault="0052086F" w:rsidP="0052086F">
      <w:pPr>
        <w:autoSpaceDE w:val="0"/>
        <w:autoSpaceDN w:val="0"/>
        <w:adjustRightInd w:val="0"/>
        <w:rPr>
          <w:kern w:val="0"/>
          <w:szCs w:val="21"/>
        </w:rPr>
      </w:pPr>
    </w:p>
    <w:p w14:paraId="566420D0" w14:textId="6B3488CF" w:rsidR="0052086F" w:rsidRPr="0052086F" w:rsidRDefault="0052086F" w:rsidP="0052086F">
      <w:pPr>
        <w:autoSpaceDE w:val="0"/>
        <w:autoSpaceDN w:val="0"/>
        <w:adjustRightInd w:val="0"/>
        <w:rPr>
          <w:kern w:val="0"/>
          <w:szCs w:val="21"/>
        </w:rPr>
      </w:pPr>
      <w:r w:rsidRPr="0052086F">
        <w:rPr>
          <w:rFonts w:hint="eastAsia"/>
          <w:kern w:val="0"/>
          <w:szCs w:val="21"/>
        </w:rPr>
        <w:t>[1]</w:t>
      </w:r>
      <w:r w:rsidRPr="0052086F">
        <w:rPr>
          <w:rFonts w:hint="eastAsia"/>
          <w:kern w:val="0"/>
          <w:szCs w:val="21"/>
        </w:rPr>
        <w:t>潘晶</w:t>
      </w:r>
      <w:r w:rsidRPr="0052086F">
        <w:rPr>
          <w:rFonts w:hint="eastAsia"/>
          <w:kern w:val="0"/>
          <w:szCs w:val="21"/>
        </w:rPr>
        <w:t xml:space="preserve">. </w:t>
      </w:r>
      <w:r w:rsidRPr="0052086F">
        <w:rPr>
          <w:rFonts w:hint="eastAsia"/>
          <w:kern w:val="0"/>
          <w:szCs w:val="21"/>
        </w:rPr>
        <w:t>浅谈游戏化思维方式在体验性展示设计中的应用</w:t>
      </w:r>
      <w:r w:rsidRPr="0052086F">
        <w:rPr>
          <w:rFonts w:hint="eastAsia"/>
          <w:kern w:val="0"/>
          <w:szCs w:val="21"/>
        </w:rPr>
        <w:t xml:space="preserve">[J]. </w:t>
      </w:r>
      <w:r w:rsidRPr="0052086F">
        <w:rPr>
          <w:rFonts w:hint="eastAsia"/>
          <w:kern w:val="0"/>
          <w:szCs w:val="21"/>
        </w:rPr>
        <w:t>美术研究</w:t>
      </w:r>
      <w:r w:rsidRPr="0052086F">
        <w:rPr>
          <w:rFonts w:hint="eastAsia"/>
          <w:kern w:val="0"/>
          <w:szCs w:val="21"/>
        </w:rPr>
        <w:t>,2020,(02):116-118.</w:t>
      </w:r>
    </w:p>
    <w:p w14:paraId="54AE00E8" w14:textId="77777777" w:rsidR="00523770" w:rsidRDefault="00523770" w:rsidP="00ED25D1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r w:rsidRPr="008A4070">
        <w:rPr>
          <w:lang w:val="de-DE"/>
        </w:rPr>
        <w:br w:type="page"/>
      </w:r>
    </w:p>
    <w:p w14:paraId="3265AB62" w14:textId="24C6010D" w:rsidR="00ED25D1" w:rsidRPr="00707DB3" w:rsidRDefault="00ED25D1" w:rsidP="00ED25D1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</w:p>
    <w:p w14:paraId="016CA60C" w14:textId="77777777" w:rsidR="00ED25D1" w:rsidRPr="00ED25D1" w:rsidRDefault="00ED25D1" w:rsidP="00ED25D1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78" w:name="_Toc41877519"/>
      <w:r>
        <w:rPr>
          <w:rFonts w:ascii="黑体" w:eastAsia="黑体" w:hint="eastAsia"/>
          <w:sz w:val="32"/>
          <w:szCs w:val="32"/>
        </w:rPr>
        <w:t>附</w:t>
      </w:r>
      <w:r w:rsidRPr="00532EDC">
        <w:rPr>
          <w:rFonts w:ascii="黑体" w:eastAsia="黑体" w:hint="eastAsia"/>
          <w:sz w:val="32"/>
          <w:szCs w:val="32"/>
        </w:rPr>
        <w:t xml:space="preserve">　</w:t>
      </w:r>
      <w:r>
        <w:rPr>
          <w:rFonts w:ascii="黑体" w:eastAsia="黑体" w:hint="eastAsia"/>
          <w:sz w:val="32"/>
          <w:szCs w:val="32"/>
        </w:rPr>
        <w:t>录</w:t>
      </w:r>
      <w:bookmarkEnd w:id="78"/>
    </w:p>
    <w:p w14:paraId="402ACCDD" w14:textId="77777777" w:rsidR="00B322FA" w:rsidRPr="00B322FA" w:rsidRDefault="00CD6C9E" w:rsidP="00B322FA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 w:rsidRPr="00B322FA">
        <w:rPr>
          <w:rFonts w:ascii="宋体" w:hAnsi="宋体" w:hint="eastAsia"/>
          <w:kern w:val="0"/>
        </w:rPr>
        <w:t>附录相关内容</w:t>
      </w:r>
      <w:r w:rsidRPr="00B322FA">
        <w:rPr>
          <w:rFonts w:ascii="宋体" w:hAnsi="宋体"/>
          <w:kern w:val="0"/>
        </w:rPr>
        <w:t>…</w:t>
      </w:r>
    </w:p>
    <w:p w14:paraId="4501FE19" w14:textId="77777777" w:rsidR="00C444A3" w:rsidRDefault="005D5C16" w:rsidP="003B1C75">
      <w:pPr>
        <w:ind w:firstLineChars="200" w:firstLine="480"/>
        <w:rPr>
          <w:rFonts w:ascii="宋体" w:hAnsi="宋体"/>
          <w:color w:val="000080"/>
        </w:rPr>
      </w:pPr>
      <w:r w:rsidRPr="00B322FA">
        <w:rPr>
          <w:rFonts w:ascii="宋体" w:hAnsi="宋体" w:hint="eastAsia"/>
          <w:color w:val="000080"/>
        </w:rPr>
        <w:t>附录是</w:t>
      </w:r>
      <w:r w:rsidR="00B322FA">
        <w:rPr>
          <w:rFonts w:ascii="宋体" w:hAnsi="宋体" w:hint="eastAsia"/>
          <w:color w:val="000080"/>
        </w:rPr>
        <w:t>毕业设计（论文）</w:t>
      </w:r>
      <w:r w:rsidRPr="00B322FA">
        <w:rPr>
          <w:rFonts w:ascii="宋体" w:hAnsi="宋体" w:hint="eastAsia"/>
          <w:color w:val="000080"/>
        </w:rPr>
        <w:t>主体的补充项目，为了体现整篇</w:t>
      </w:r>
      <w:r w:rsidR="00B322FA">
        <w:rPr>
          <w:rFonts w:ascii="宋体" w:hAnsi="宋体" w:hint="eastAsia"/>
          <w:color w:val="000080"/>
        </w:rPr>
        <w:t>文章</w:t>
      </w:r>
      <w:r w:rsidRPr="00B322FA">
        <w:rPr>
          <w:rFonts w:ascii="宋体" w:hAnsi="宋体" w:hint="eastAsia"/>
          <w:color w:val="000080"/>
        </w:rPr>
        <w:t>的完整性，写入正文又可能有损于论文的条理性、逻辑性和精炼性，这些材料可以写入附录段，但对于每一篇</w:t>
      </w:r>
      <w:r w:rsidR="00B322FA">
        <w:rPr>
          <w:rFonts w:ascii="宋体" w:hAnsi="宋体" w:hint="eastAsia"/>
          <w:color w:val="000080"/>
        </w:rPr>
        <w:t>文章</w:t>
      </w:r>
      <w:r w:rsidRPr="00B322FA">
        <w:rPr>
          <w:rFonts w:ascii="宋体" w:hAnsi="宋体" w:hint="eastAsia"/>
          <w:color w:val="000080"/>
        </w:rPr>
        <w:t>并不是必须的。附录依次用大写正体英文字母A、B、C……编序号，如附录A、附录B</w:t>
      </w:r>
      <w:r w:rsidR="00B322FA">
        <w:rPr>
          <w:rFonts w:ascii="宋体" w:hAnsi="宋体" w:hint="eastAsia"/>
          <w:color w:val="000080"/>
        </w:rPr>
        <w:t>。</w:t>
      </w:r>
      <w:r w:rsidR="00B322FA"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787DD2C8" w14:textId="77777777" w:rsidR="00B322FA" w:rsidRDefault="00B322FA" w:rsidP="00B322FA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</w:rPr>
        <w:t>附录正文样式与文章正文相同：宋体、小四；</w:t>
      </w:r>
      <w:r w:rsidRPr="001828F7">
        <w:rPr>
          <w:rFonts w:ascii="宋体" w:hAnsi="宋体" w:hint="eastAsia"/>
          <w:color w:val="000080"/>
        </w:rPr>
        <w:t>行距：22磅；间距段前段后均为0行。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0E0C2A5C" w14:textId="77777777" w:rsidR="00B322FA" w:rsidRPr="00B322FA" w:rsidRDefault="00B322FA" w:rsidP="003B1C75">
      <w:pPr>
        <w:ind w:firstLineChars="200" w:firstLine="480"/>
        <w:rPr>
          <w:rFonts w:ascii="宋体" w:hAnsi="宋体"/>
          <w:color w:val="000080"/>
        </w:rPr>
      </w:pPr>
    </w:p>
    <w:p w14:paraId="03C1CDE3" w14:textId="77777777" w:rsidR="00C92AAC" w:rsidRPr="00CD6C9E" w:rsidRDefault="007E3C72" w:rsidP="0047704C">
      <w:pPr>
        <w:ind w:firstLineChars="200" w:firstLine="480"/>
        <w:rPr>
          <w:rFonts w:ascii="黑体" w:eastAsia="黑体"/>
          <w:b/>
          <w:sz w:val="32"/>
          <w:szCs w:val="32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5F28E80" wp14:editId="4551774D">
                <wp:simplePos x="0" y="0"/>
                <wp:positionH relativeFrom="column">
                  <wp:posOffset>523875</wp:posOffset>
                </wp:positionH>
                <wp:positionV relativeFrom="paragraph">
                  <wp:posOffset>4845050</wp:posOffset>
                </wp:positionV>
                <wp:extent cx="1767840" cy="792480"/>
                <wp:effectExtent l="0" t="0" r="461010" b="64770"/>
                <wp:wrapNone/>
                <wp:docPr id="20" name="圆角矩形标注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840" cy="792480"/>
                        </a:xfrm>
                        <a:prstGeom prst="wedgeRoundRectCallout">
                          <a:avLst>
                            <a:gd name="adj1" fmla="val 72228"/>
                            <a:gd name="adj2" fmla="val 5138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D3B77" w14:textId="77777777" w:rsidR="00A132AD" w:rsidRPr="004012C5" w:rsidRDefault="00A132AD" w:rsidP="007E3C72">
                            <w:pPr>
                              <w:tabs>
                                <w:tab w:val="left" w:pos="377"/>
                              </w:tabs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注：附录和</w:t>
                            </w:r>
                            <w:r>
                              <w:rPr>
                                <w:rFonts w:ascii="宋体" w:hAnsi="宋体"/>
                                <w:color w:val="000080"/>
                                <w:szCs w:val="21"/>
                              </w:rPr>
                              <w:t>致谢</w:t>
                            </w:r>
                            <w:r w:rsidRPr="004012C5"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页脚内容为页码，宋体、五号，居中排列</w:t>
                            </w:r>
                            <w:r>
                              <w:rPr>
                                <w:rFonts w:ascii="宋体" w:hAnsi="宋体" w:hint="eastAsia"/>
                                <w:color w:val="000080"/>
                                <w:szCs w:val="21"/>
                              </w:rPr>
                              <w:t>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F28E80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0" o:spid="_x0000_s1026" type="#_x0000_t62" style="position:absolute;left:0;text-align:left;margin-left:41.25pt;margin-top:381.5pt;width:139.2pt;height:6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" adj="26401,21900" strokecolor="blue">
                <v:textbox>
                  <w:txbxContent>
                    <w:p w14:paraId="655D3B77" w14:textId="77777777" w:rsidR="00A132AD" w:rsidRPr="004012C5" w:rsidRDefault="00A132AD" w:rsidP="007E3C72">
                      <w:pPr>
                        <w:tabs>
                          <w:tab w:val="left" w:pos="377"/>
                        </w:tabs>
                        <w:rPr>
                          <w:rFonts w:ascii="宋体" w:hAnsi="宋体"/>
                          <w:color w:val="00008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注：附录和</w:t>
                      </w:r>
                      <w:r>
                        <w:rPr>
                          <w:rFonts w:ascii="宋体" w:hAnsi="宋体"/>
                          <w:color w:val="000080"/>
                          <w:szCs w:val="21"/>
                        </w:rPr>
                        <w:t>致谢</w:t>
                      </w:r>
                      <w:r w:rsidRPr="004012C5"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页脚内容为页码，宋体、五号，居中排列</w:t>
                      </w:r>
                      <w:r>
                        <w:rPr>
                          <w:rFonts w:ascii="宋体" w:hAnsi="宋体" w:hint="eastAsia"/>
                          <w:color w:val="000080"/>
                          <w:szCs w:val="21"/>
                        </w:rPr>
                        <w:t>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</w:txbxContent>
                </v:textbox>
              </v:shape>
            </w:pict>
          </mc:Fallback>
        </mc:AlternateContent>
      </w:r>
      <w:r w:rsidR="00B93B36">
        <w:rPr>
          <w:rFonts w:ascii="宋体" w:hAnsi="宋体"/>
        </w:rPr>
        <w:br w:type="page"/>
      </w:r>
      <w:bookmarkStart w:id="79" w:name="_Toc229134750"/>
      <w:bookmarkStart w:id="80" w:name="_Toc229135404"/>
      <w:bookmarkStart w:id="81" w:name="_Toc229135549"/>
      <w:bookmarkStart w:id="82" w:name="_Toc229136218"/>
      <w:bookmarkStart w:id="83" w:name="_Toc128898881"/>
      <w:bookmarkStart w:id="84" w:name="_Toc229134751"/>
      <w:bookmarkStart w:id="85" w:name="_Toc229135405"/>
      <w:bookmarkStart w:id="86" w:name="_Toc229135550"/>
      <w:bookmarkStart w:id="87" w:name="_Toc229136219"/>
    </w:p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p w14:paraId="3D04355D" w14:textId="77777777" w:rsidR="00C92AAC" w:rsidRPr="00707DB3" w:rsidRDefault="00C92AAC" w:rsidP="00C92AAC">
      <w:pPr>
        <w:autoSpaceDE w:val="0"/>
        <w:autoSpaceDN w:val="0"/>
        <w:adjustRightInd w:val="0"/>
        <w:jc w:val="center"/>
        <w:rPr>
          <w:rFonts w:ascii="宋体" w:hAnsi="宋体"/>
          <w:kern w:val="0"/>
        </w:rPr>
      </w:pPr>
      <w:r w:rsidRPr="00532EDC">
        <w:rPr>
          <w:rFonts w:ascii="黑体" w:eastAsia="黑体" w:hint="eastAsia"/>
          <w:noProof/>
          <w:sz w:val="48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5AA4A8" wp14:editId="6D6B9925">
                <wp:simplePos x="0" y="0"/>
                <wp:positionH relativeFrom="column">
                  <wp:posOffset>3850005</wp:posOffset>
                </wp:positionH>
                <wp:positionV relativeFrom="paragraph">
                  <wp:posOffset>194945</wp:posOffset>
                </wp:positionV>
                <wp:extent cx="1440180" cy="556260"/>
                <wp:effectExtent l="685800" t="0" r="26670" b="15240"/>
                <wp:wrapNone/>
                <wp:docPr id="25" name="圆角矩形标注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556260"/>
                        </a:xfrm>
                        <a:prstGeom prst="wedgeRoundRectCallout">
                          <a:avLst>
                            <a:gd name="adj1" fmla="val -94310"/>
                            <a:gd name="adj2" fmla="val -1207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6820F" w14:textId="77777777" w:rsidR="00A132AD" w:rsidRDefault="00A132AD" w:rsidP="00C92AAC">
                            <w:pPr>
                              <w:tabs>
                                <w:tab w:val="left" w:pos="377"/>
                              </w:tabs>
                              <w:rPr>
                                <w:color w:val="00008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000080"/>
                                <w:szCs w:val="21"/>
                              </w:rPr>
                              <w:t>注：此处无需更改。</w:t>
                            </w:r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阅后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删除此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80"/>
                                <w:szCs w:val="21"/>
                                <w:u w:val="double"/>
                              </w:rPr>
                              <w:t>文本框。</w:t>
                            </w:r>
                          </w:p>
                          <w:p w14:paraId="55D8821E" w14:textId="77777777" w:rsidR="00A132AD" w:rsidRDefault="00A132AD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6E049EB9" w14:textId="77777777" w:rsidR="00A132AD" w:rsidRDefault="00A132AD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  <w:p w14:paraId="424A19A4" w14:textId="77777777" w:rsidR="00A132AD" w:rsidRDefault="00A132AD" w:rsidP="00C92AAC">
                            <w:pPr>
                              <w:tabs>
                                <w:tab w:val="left" w:pos="377"/>
                              </w:tabs>
                              <w:ind w:firstLine="420"/>
                              <w:rPr>
                                <w:color w:val="00008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5AA4A8" id="圆角矩形标注 25" o:spid="_x0000_s1027" type="#_x0000_t62" style="position:absolute;left:0;text-align:left;margin-left:303.15pt;margin-top:15.35pt;width:113.4pt;height:43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" adj="-9571,8191" strokecolor="blue">
                <v:textbox>
                  <w:txbxContent>
                    <w:p w14:paraId="73A6820F" w14:textId="77777777" w:rsidR="00A132AD" w:rsidRDefault="00A132AD" w:rsidP="00C92AAC">
                      <w:pPr>
                        <w:tabs>
                          <w:tab w:val="left" w:pos="377"/>
                        </w:tabs>
                        <w:rPr>
                          <w:color w:val="000080"/>
                          <w:szCs w:val="21"/>
                        </w:rPr>
                      </w:pPr>
                      <w:r>
                        <w:rPr>
                          <w:rFonts w:hint="eastAsia"/>
                          <w:color w:val="000080"/>
                          <w:szCs w:val="21"/>
                        </w:rPr>
                        <w:t>注：此处无需更改。</w:t>
                      </w:r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阅后</w:t>
                      </w:r>
                      <w:proofErr w:type="gramStart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删除此</w:t>
                      </w:r>
                      <w:proofErr w:type="gramEnd"/>
                      <w:r>
                        <w:rPr>
                          <w:rFonts w:hint="eastAsia"/>
                          <w:color w:val="000080"/>
                          <w:szCs w:val="21"/>
                          <w:u w:val="double"/>
                        </w:rPr>
                        <w:t>文本框。</w:t>
                      </w:r>
                    </w:p>
                    <w:p w14:paraId="55D8821E" w14:textId="77777777" w:rsidR="00A132AD" w:rsidRDefault="00A132AD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14:paraId="6E049EB9" w14:textId="77777777" w:rsidR="00A132AD" w:rsidRDefault="00A132AD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  <w:p w14:paraId="424A19A4" w14:textId="77777777" w:rsidR="00A132AD" w:rsidRDefault="00A132AD" w:rsidP="00C92AAC">
                      <w:pPr>
                        <w:tabs>
                          <w:tab w:val="left" w:pos="377"/>
                        </w:tabs>
                        <w:ind w:firstLine="420"/>
                        <w:rPr>
                          <w:color w:val="00008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7FF797" w14:textId="77777777" w:rsidR="00C92AAC" w:rsidRPr="00ED25D1" w:rsidRDefault="00C92AAC" w:rsidP="00C92AAC">
      <w:pPr>
        <w:snapToGrid w:val="0"/>
        <w:spacing w:afterLines="100" w:after="312"/>
        <w:jc w:val="center"/>
        <w:outlineLvl w:val="0"/>
        <w:rPr>
          <w:rFonts w:ascii="黑体" w:eastAsia="黑体"/>
          <w:sz w:val="32"/>
          <w:szCs w:val="32"/>
        </w:rPr>
      </w:pPr>
      <w:bookmarkStart w:id="88" w:name="_Toc41877520"/>
      <w:r>
        <w:rPr>
          <w:rFonts w:ascii="黑体" w:eastAsia="黑体" w:hint="eastAsia"/>
          <w:sz w:val="32"/>
          <w:szCs w:val="32"/>
        </w:rPr>
        <w:t>致</w:t>
      </w:r>
      <w:r w:rsidRPr="00532EDC">
        <w:rPr>
          <w:rFonts w:ascii="黑体" w:eastAsia="黑体" w:hint="eastAsia"/>
          <w:sz w:val="32"/>
          <w:szCs w:val="32"/>
        </w:rPr>
        <w:t xml:space="preserve">　</w:t>
      </w:r>
      <w:r>
        <w:rPr>
          <w:rFonts w:ascii="黑体" w:eastAsia="黑体" w:hint="eastAsia"/>
          <w:sz w:val="32"/>
          <w:szCs w:val="32"/>
        </w:rPr>
        <w:t>谢</w:t>
      </w:r>
      <w:bookmarkEnd w:id="88"/>
    </w:p>
    <w:p w14:paraId="794A4EA4" w14:textId="77777777" w:rsidR="00C92AAC" w:rsidRPr="00B322FA" w:rsidRDefault="00C92AAC" w:rsidP="00C92AAC">
      <w:pPr>
        <w:autoSpaceDE w:val="0"/>
        <w:autoSpaceDN w:val="0"/>
        <w:adjustRightInd w:val="0"/>
        <w:ind w:firstLineChars="200" w:firstLine="480"/>
        <w:rPr>
          <w:rFonts w:ascii="宋体" w:hAnsi="宋体"/>
          <w:kern w:val="0"/>
        </w:rPr>
      </w:pPr>
      <w:r w:rsidRPr="00C92AAC">
        <w:rPr>
          <w:rFonts w:ascii="宋体" w:hAnsi="宋体" w:hint="eastAsia"/>
          <w:kern w:val="0"/>
        </w:rPr>
        <w:t>值此论文完成之际，首先向我的导师……</w:t>
      </w:r>
    </w:p>
    <w:p w14:paraId="32B7F446" w14:textId="77777777" w:rsidR="007D27C6" w:rsidRDefault="00C92AAC" w:rsidP="00C92AAC">
      <w:pPr>
        <w:ind w:firstLineChars="200" w:firstLine="480"/>
        <w:rPr>
          <w:rFonts w:ascii="宋体" w:hAnsi="宋体"/>
          <w:color w:val="000080"/>
          <w:u w:val="double"/>
        </w:rPr>
      </w:pPr>
      <w:r>
        <w:rPr>
          <w:rFonts w:ascii="宋体" w:hAnsi="宋体" w:hint="eastAsia"/>
          <w:color w:val="000080"/>
        </w:rPr>
        <w:t>致谢正文样式与文章正文相同：宋体、小四；</w:t>
      </w:r>
      <w:r w:rsidRPr="001828F7">
        <w:rPr>
          <w:rFonts w:ascii="宋体" w:hAnsi="宋体" w:hint="eastAsia"/>
          <w:color w:val="000080"/>
        </w:rPr>
        <w:t>行距：22磅；间距段前段后均为0行。</w:t>
      </w:r>
      <w:r w:rsidRPr="001828F7">
        <w:rPr>
          <w:rFonts w:ascii="宋体" w:hAnsi="宋体" w:hint="eastAsia"/>
          <w:color w:val="000080"/>
          <w:u w:val="double"/>
        </w:rPr>
        <w:t>阅后删除此段。</w:t>
      </w:r>
    </w:p>
    <w:p w14:paraId="5622DD4C" w14:textId="77777777" w:rsidR="00C92AAC" w:rsidRDefault="00C92AAC" w:rsidP="00C92AAC">
      <w:pPr>
        <w:ind w:firstLineChars="200" w:firstLine="480"/>
        <w:rPr>
          <w:rFonts w:ascii="宋体" w:hAnsi="宋体"/>
          <w:color w:val="000080"/>
          <w:u w:val="double"/>
        </w:rPr>
      </w:pPr>
    </w:p>
    <w:p w14:paraId="12908B79" w14:textId="77777777" w:rsidR="00C92AAC" w:rsidRPr="00C92AAC" w:rsidRDefault="00C92AAC" w:rsidP="00C92AAC">
      <w:pPr>
        <w:ind w:firstLineChars="200" w:firstLine="480"/>
        <w:rPr>
          <w:rFonts w:ascii="宋体" w:hAnsi="宋体"/>
          <w:color w:val="000080"/>
          <w:u w:val="double"/>
        </w:rPr>
      </w:pPr>
    </w:p>
    <w:sectPr w:rsidR="00C92AAC" w:rsidRPr="00C92AAC" w:rsidSect="00290EB0">
      <w:footerReference w:type="default" r:id="rId35"/>
      <w:pgSz w:w="11906" w:h="16838" w:code="9"/>
      <w:pgMar w:top="1985" w:right="1474" w:bottom="1474" w:left="1701" w:header="1361" w:footer="113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C436A" w14:textId="77777777" w:rsidR="00EE4962" w:rsidRDefault="00EE4962">
      <w:r>
        <w:separator/>
      </w:r>
    </w:p>
  </w:endnote>
  <w:endnote w:type="continuationSeparator" w:id="0">
    <w:p w14:paraId="7C908D57" w14:textId="77777777" w:rsidR="00EE4962" w:rsidRDefault="00EE4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3312A" w14:textId="77777777" w:rsidR="00A132AD" w:rsidRPr="002C5FCB" w:rsidRDefault="00A132AD">
    <w:pPr>
      <w:pStyle w:val="a7"/>
      <w:jc w:val="center"/>
      <w:rPr>
        <w:sz w:val="21"/>
        <w:szCs w:val="21"/>
      </w:rPr>
    </w:pPr>
  </w:p>
  <w:p w14:paraId="5431FA7D" w14:textId="77777777" w:rsidR="00A132AD" w:rsidRDefault="00A132A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04B21" w14:textId="77777777" w:rsidR="00A132AD" w:rsidRDefault="00A132AD" w:rsidP="00A037CE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F50E4" w14:textId="77777777" w:rsidR="00A132AD" w:rsidRPr="00C10BF2" w:rsidRDefault="00A132AD" w:rsidP="00DF1E84">
    <w:pPr>
      <w:pStyle w:val="a7"/>
      <w:framePr w:wrap="around" w:vAnchor="text" w:hAnchor="margin" w:xAlign="center" w:y="-9"/>
      <w:rPr>
        <w:rStyle w:val="a9"/>
        <w:rFonts w:ascii="宋体" w:hAnsi="宋体"/>
        <w:sz w:val="21"/>
        <w:szCs w:val="21"/>
      </w:rPr>
    </w:pPr>
    <w:r w:rsidRPr="00C10BF2">
      <w:rPr>
        <w:rStyle w:val="a9"/>
        <w:rFonts w:ascii="宋体" w:hAnsi="宋体"/>
        <w:sz w:val="21"/>
        <w:szCs w:val="21"/>
      </w:rPr>
      <w:fldChar w:fldCharType="begin"/>
    </w:r>
    <w:r w:rsidRPr="00C10BF2">
      <w:rPr>
        <w:rStyle w:val="a9"/>
        <w:rFonts w:ascii="宋体" w:hAnsi="宋体"/>
        <w:sz w:val="21"/>
        <w:szCs w:val="21"/>
      </w:rPr>
      <w:instrText xml:space="preserve">PAGE  </w:instrText>
    </w:r>
    <w:r w:rsidRPr="00C10BF2">
      <w:rPr>
        <w:rStyle w:val="a9"/>
        <w:rFonts w:ascii="宋体" w:hAnsi="宋体"/>
        <w:sz w:val="21"/>
        <w:szCs w:val="21"/>
      </w:rPr>
      <w:fldChar w:fldCharType="separate"/>
    </w:r>
    <w:r>
      <w:rPr>
        <w:rStyle w:val="a9"/>
        <w:rFonts w:ascii="宋体" w:hAnsi="宋体"/>
        <w:noProof/>
        <w:sz w:val="21"/>
        <w:szCs w:val="21"/>
      </w:rPr>
      <w:t>III</w:t>
    </w:r>
    <w:r w:rsidRPr="00C10BF2">
      <w:rPr>
        <w:rStyle w:val="a9"/>
        <w:rFonts w:ascii="宋体" w:hAnsi="宋体"/>
        <w:sz w:val="21"/>
        <w:szCs w:val="21"/>
      </w:rPr>
      <w:fldChar w:fldCharType="end"/>
    </w:r>
  </w:p>
  <w:p w14:paraId="0B2F2801" w14:textId="77777777" w:rsidR="00A132AD" w:rsidRDefault="00A132AD" w:rsidP="00A037CE">
    <w:pPr>
      <w:pStyle w:val="a7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9BDED" w14:textId="77777777" w:rsidR="00A132AD" w:rsidRPr="00494CFB" w:rsidRDefault="00A132AD" w:rsidP="00EA5C74">
    <w:pPr>
      <w:pStyle w:val="a7"/>
      <w:framePr w:wrap="around" w:vAnchor="text" w:hAnchor="margin" w:xAlign="center" w:y="1"/>
      <w:rPr>
        <w:rStyle w:val="a9"/>
        <w:rFonts w:ascii="宋体" w:hAnsi="宋体"/>
      </w:rPr>
    </w:pPr>
    <w:r w:rsidRPr="00494CFB">
      <w:rPr>
        <w:rStyle w:val="a9"/>
        <w:rFonts w:ascii="宋体" w:hAnsi="宋体"/>
      </w:rPr>
      <w:fldChar w:fldCharType="begin"/>
    </w:r>
    <w:r w:rsidRPr="00494CFB">
      <w:rPr>
        <w:rStyle w:val="a9"/>
        <w:rFonts w:ascii="宋体" w:hAnsi="宋体"/>
      </w:rPr>
      <w:instrText xml:space="preserve">PAGE  </w:instrText>
    </w:r>
    <w:r w:rsidRPr="00494CFB">
      <w:rPr>
        <w:rStyle w:val="a9"/>
        <w:rFonts w:ascii="宋体" w:hAnsi="宋体"/>
      </w:rPr>
      <w:fldChar w:fldCharType="separate"/>
    </w:r>
    <w:r>
      <w:rPr>
        <w:rStyle w:val="a9"/>
        <w:rFonts w:ascii="宋体" w:hAnsi="宋体"/>
        <w:noProof/>
      </w:rPr>
      <w:t>7</w:t>
    </w:r>
    <w:r w:rsidRPr="00494CFB">
      <w:rPr>
        <w:rStyle w:val="a9"/>
        <w:rFonts w:ascii="宋体" w:hAnsi="宋体"/>
      </w:rPr>
      <w:fldChar w:fldCharType="end"/>
    </w:r>
  </w:p>
  <w:p w14:paraId="36180F41" w14:textId="77777777" w:rsidR="00A132AD" w:rsidRPr="00494CFB" w:rsidRDefault="00A132AD">
    <w:pPr>
      <w:pStyle w:val="a7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2516F" w14:textId="77777777" w:rsidR="00EE4962" w:rsidRDefault="00EE4962">
      <w:r>
        <w:separator/>
      </w:r>
    </w:p>
  </w:footnote>
  <w:footnote w:type="continuationSeparator" w:id="0">
    <w:p w14:paraId="23E6CD33" w14:textId="77777777" w:rsidR="00EE4962" w:rsidRDefault="00EE4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8694C" w14:textId="77777777" w:rsidR="00A132AD" w:rsidRPr="00043DE9" w:rsidRDefault="00A132AD" w:rsidP="00B17080">
    <w:pPr>
      <w:pStyle w:val="a5"/>
      <w:rPr>
        <w:spacing w:val="10"/>
        <w:sz w:val="28"/>
        <w:szCs w:val="28"/>
      </w:rPr>
    </w:pPr>
    <w:r w:rsidRPr="00043DE9">
      <w:rPr>
        <w:rFonts w:hint="eastAsia"/>
        <w:spacing w:val="10"/>
        <w:sz w:val="28"/>
        <w:szCs w:val="28"/>
      </w:rPr>
      <w:t>北京理工大学本科生毕业设计（论文）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D8DA4" w14:textId="77777777" w:rsidR="00A132AD" w:rsidRPr="00DF1E84" w:rsidRDefault="00A132AD">
    <w:pPr>
      <w:pStyle w:val="a5"/>
      <w:rPr>
        <w:spacing w:val="10"/>
        <w:sz w:val="28"/>
        <w:szCs w:val="28"/>
      </w:rPr>
    </w:pPr>
    <w:r w:rsidRPr="00DF1E84">
      <w:rPr>
        <w:rFonts w:hint="eastAsia"/>
        <w:spacing w:val="10"/>
        <w:sz w:val="28"/>
        <w:szCs w:val="28"/>
      </w:rPr>
      <w:t>北京理工大学本科生毕业设计（论文）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779AB"/>
    <w:multiLevelType w:val="hybridMultilevel"/>
    <w:tmpl w:val="EAF681D6"/>
    <w:lvl w:ilvl="0" w:tplc="4F722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238AC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2DD216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A985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BB2C0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BDAE66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FA2AB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33A9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3D69D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" w15:restartNumberingAfterBreak="0">
    <w:nsid w:val="13196680"/>
    <w:multiLevelType w:val="hybridMultilevel"/>
    <w:tmpl w:val="35683A8E"/>
    <w:lvl w:ilvl="0" w:tplc="DC648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60121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7A4C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AA761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F9F838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18CF7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73F285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AB6A9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0172F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 w15:restartNumberingAfterBreak="0">
    <w:nsid w:val="14A523E0"/>
    <w:multiLevelType w:val="hybridMultilevel"/>
    <w:tmpl w:val="0BEEEDD2"/>
    <w:lvl w:ilvl="0" w:tplc="340E6A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77EC3A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71A2D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423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DB5A9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6469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0E23A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D9762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536CC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3" w15:restartNumberingAfterBreak="0">
    <w:nsid w:val="1AAB3826"/>
    <w:multiLevelType w:val="multilevel"/>
    <w:tmpl w:val="B7FAAB24"/>
    <w:lvl w:ilvl="0">
      <w:start w:val="2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02A3298"/>
    <w:multiLevelType w:val="hybridMultilevel"/>
    <w:tmpl w:val="1B7CB66C"/>
    <w:lvl w:ilvl="0" w:tplc="C46E34E8">
      <w:start w:val="1"/>
      <w:numFmt w:val="lowerLetter"/>
      <w:lvlText w:val="(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95320B7"/>
    <w:multiLevelType w:val="hybridMultilevel"/>
    <w:tmpl w:val="A0E2A824"/>
    <w:lvl w:ilvl="0" w:tplc="223489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ECCFC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278A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A5E7B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23889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28EC6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E640A2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D10C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828E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6" w15:restartNumberingAfterBreak="0">
    <w:nsid w:val="2C575067"/>
    <w:multiLevelType w:val="hybridMultilevel"/>
    <w:tmpl w:val="798C8DCE"/>
    <w:lvl w:ilvl="0" w:tplc="8E108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59F8D7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086D7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31AD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72104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92904A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90C0B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F802C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249CB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7" w15:restartNumberingAfterBreak="0">
    <w:nsid w:val="301B43A6"/>
    <w:multiLevelType w:val="hybridMultilevel"/>
    <w:tmpl w:val="6C4E69CE"/>
    <w:lvl w:ilvl="0" w:tplc="BCDE0C8A">
      <w:start w:val="1"/>
      <w:numFmt w:val="japaneseCounting"/>
      <w:lvlText w:val="%1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8" w15:restartNumberingAfterBreak="0">
    <w:nsid w:val="35B64E99"/>
    <w:multiLevelType w:val="hybridMultilevel"/>
    <w:tmpl w:val="05BC776E"/>
    <w:lvl w:ilvl="0" w:tplc="4CF245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9985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B82D1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3EE42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4956C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699CE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6CC2C6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5C187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99087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9" w15:restartNumberingAfterBreak="0">
    <w:nsid w:val="37FC6DE2"/>
    <w:multiLevelType w:val="hybridMultilevel"/>
    <w:tmpl w:val="887A4786"/>
    <w:lvl w:ilvl="0" w:tplc="3006E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060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A6F8F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4462C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6CA8D3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354E6F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0DA841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099607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42A7C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0" w15:restartNumberingAfterBreak="0">
    <w:nsid w:val="3C4979EB"/>
    <w:multiLevelType w:val="hybridMultilevel"/>
    <w:tmpl w:val="F8E03422"/>
    <w:lvl w:ilvl="0" w:tplc="04090019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0D163E9"/>
    <w:multiLevelType w:val="multilevel"/>
    <w:tmpl w:val="18363B2C"/>
    <w:lvl w:ilvl="0">
      <w:start w:val="3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2" w15:restartNumberingAfterBreak="0">
    <w:nsid w:val="410479A3"/>
    <w:multiLevelType w:val="hybridMultilevel"/>
    <w:tmpl w:val="E4CCFF52"/>
    <w:lvl w:ilvl="0" w:tplc="A6E6552E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A91F12"/>
    <w:multiLevelType w:val="hybridMultilevel"/>
    <w:tmpl w:val="BA42FF06"/>
    <w:lvl w:ilvl="0" w:tplc="05D054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C855E80"/>
    <w:multiLevelType w:val="hybridMultilevel"/>
    <w:tmpl w:val="18A2547E"/>
    <w:lvl w:ilvl="0" w:tplc="D9263A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F418E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8EB8A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D938E4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E0FA51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01F6B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D646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C518B1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637641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5" w15:restartNumberingAfterBreak="0">
    <w:nsid w:val="627D1C0F"/>
    <w:multiLevelType w:val="multilevel"/>
    <w:tmpl w:val="D3F87142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6A312ABF"/>
    <w:multiLevelType w:val="hybridMultilevel"/>
    <w:tmpl w:val="3BAC9F94"/>
    <w:lvl w:ilvl="0" w:tplc="94D099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40099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68BED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F490E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83ACD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FFBC7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C8CCC4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46581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A8182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17" w15:restartNumberingAfterBreak="0">
    <w:nsid w:val="709D776F"/>
    <w:multiLevelType w:val="multilevel"/>
    <w:tmpl w:val="455C2ADC"/>
    <w:lvl w:ilvl="0">
      <w:start w:val="3"/>
      <w:numFmt w:val="decimal"/>
      <w:lvlText w:val="%1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2">
      <w:start w:val="4"/>
      <w:numFmt w:val="decimal"/>
      <w:lvlText w:val="%1.%2.%3"/>
      <w:lvlJc w:val="left"/>
      <w:pPr>
        <w:tabs>
          <w:tab w:val="num" w:pos="990"/>
        </w:tabs>
        <w:ind w:left="990" w:hanging="99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6"/>
  </w:num>
  <w:num w:numId="5">
    <w:abstractNumId w:val="1"/>
  </w:num>
  <w:num w:numId="6">
    <w:abstractNumId w:val="2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15"/>
  </w:num>
  <w:num w:numId="12">
    <w:abstractNumId w:val="12"/>
  </w:num>
  <w:num w:numId="13">
    <w:abstractNumId w:val="3"/>
  </w:num>
  <w:num w:numId="14">
    <w:abstractNumId w:val="17"/>
  </w:num>
  <w:num w:numId="15">
    <w:abstractNumId w:val="13"/>
  </w:num>
  <w:num w:numId="16">
    <w:abstractNumId w:val="4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1CB"/>
    <w:rsid w:val="00000053"/>
    <w:rsid w:val="00002ED5"/>
    <w:rsid w:val="00003674"/>
    <w:rsid w:val="00005ABE"/>
    <w:rsid w:val="00006EBD"/>
    <w:rsid w:val="00006FF8"/>
    <w:rsid w:val="0001354C"/>
    <w:rsid w:val="00013DAB"/>
    <w:rsid w:val="000146E3"/>
    <w:rsid w:val="00016175"/>
    <w:rsid w:val="000166C9"/>
    <w:rsid w:val="00017210"/>
    <w:rsid w:val="0001762E"/>
    <w:rsid w:val="00021094"/>
    <w:rsid w:val="00021F26"/>
    <w:rsid w:val="00023AFD"/>
    <w:rsid w:val="0002489D"/>
    <w:rsid w:val="00025E26"/>
    <w:rsid w:val="000271E9"/>
    <w:rsid w:val="00027456"/>
    <w:rsid w:val="000315EF"/>
    <w:rsid w:val="00034AF6"/>
    <w:rsid w:val="00034F2B"/>
    <w:rsid w:val="00044284"/>
    <w:rsid w:val="00044847"/>
    <w:rsid w:val="00045D10"/>
    <w:rsid w:val="00046EAF"/>
    <w:rsid w:val="0005127C"/>
    <w:rsid w:val="0006582A"/>
    <w:rsid w:val="0006583E"/>
    <w:rsid w:val="00066CE4"/>
    <w:rsid w:val="000704CD"/>
    <w:rsid w:val="000725FA"/>
    <w:rsid w:val="000820EF"/>
    <w:rsid w:val="0008323F"/>
    <w:rsid w:val="00084326"/>
    <w:rsid w:val="00085852"/>
    <w:rsid w:val="000861E9"/>
    <w:rsid w:val="00086A98"/>
    <w:rsid w:val="00090F91"/>
    <w:rsid w:val="00097B48"/>
    <w:rsid w:val="000A3696"/>
    <w:rsid w:val="000A7C96"/>
    <w:rsid w:val="000B2686"/>
    <w:rsid w:val="000B3D25"/>
    <w:rsid w:val="000B49F1"/>
    <w:rsid w:val="000B6F8D"/>
    <w:rsid w:val="000C2E87"/>
    <w:rsid w:val="000D25B5"/>
    <w:rsid w:val="000D3824"/>
    <w:rsid w:val="000D3E7B"/>
    <w:rsid w:val="000D4B9B"/>
    <w:rsid w:val="000D4D94"/>
    <w:rsid w:val="000D58D7"/>
    <w:rsid w:val="000E05CB"/>
    <w:rsid w:val="000E1787"/>
    <w:rsid w:val="000E1E83"/>
    <w:rsid w:val="000E75B4"/>
    <w:rsid w:val="000E7EA7"/>
    <w:rsid w:val="000F1058"/>
    <w:rsid w:val="000F138D"/>
    <w:rsid w:val="000F1C2D"/>
    <w:rsid w:val="000F7259"/>
    <w:rsid w:val="0010026C"/>
    <w:rsid w:val="00103928"/>
    <w:rsid w:val="0010399F"/>
    <w:rsid w:val="001073BC"/>
    <w:rsid w:val="001106EE"/>
    <w:rsid w:val="00110DFC"/>
    <w:rsid w:val="001135A9"/>
    <w:rsid w:val="001142F1"/>
    <w:rsid w:val="00124F19"/>
    <w:rsid w:val="00125207"/>
    <w:rsid w:val="00125BD2"/>
    <w:rsid w:val="00126ABC"/>
    <w:rsid w:val="00130588"/>
    <w:rsid w:val="00133C4D"/>
    <w:rsid w:val="0013560C"/>
    <w:rsid w:val="00135BE5"/>
    <w:rsid w:val="00136576"/>
    <w:rsid w:val="00142661"/>
    <w:rsid w:val="0014290D"/>
    <w:rsid w:val="00144B13"/>
    <w:rsid w:val="00147AB2"/>
    <w:rsid w:val="00151395"/>
    <w:rsid w:val="001519AF"/>
    <w:rsid w:val="001546D7"/>
    <w:rsid w:val="001616AB"/>
    <w:rsid w:val="001632C9"/>
    <w:rsid w:val="001707BF"/>
    <w:rsid w:val="00170E0F"/>
    <w:rsid w:val="00173192"/>
    <w:rsid w:val="00175FC0"/>
    <w:rsid w:val="00176863"/>
    <w:rsid w:val="0018146C"/>
    <w:rsid w:val="001828F7"/>
    <w:rsid w:val="001858C0"/>
    <w:rsid w:val="00192CAF"/>
    <w:rsid w:val="001A1987"/>
    <w:rsid w:val="001A1BAF"/>
    <w:rsid w:val="001A32A1"/>
    <w:rsid w:val="001B0326"/>
    <w:rsid w:val="001B148D"/>
    <w:rsid w:val="001B164F"/>
    <w:rsid w:val="001B1B3B"/>
    <w:rsid w:val="001B1ED5"/>
    <w:rsid w:val="001B330B"/>
    <w:rsid w:val="001B554B"/>
    <w:rsid w:val="001B5691"/>
    <w:rsid w:val="001C32FE"/>
    <w:rsid w:val="001C34D7"/>
    <w:rsid w:val="001C41E9"/>
    <w:rsid w:val="001C4A6F"/>
    <w:rsid w:val="001C5838"/>
    <w:rsid w:val="001D0629"/>
    <w:rsid w:val="001D0D4E"/>
    <w:rsid w:val="001D3E75"/>
    <w:rsid w:val="001D7D1C"/>
    <w:rsid w:val="001E1058"/>
    <w:rsid w:val="001E19C1"/>
    <w:rsid w:val="001E24CE"/>
    <w:rsid w:val="001F2BD6"/>
    <w:rsid w:val="001F57FA"/>
    <w:rsid w:val="00201255"/>
    <w:rsid w:val="00201FA8"/>
    <w:rsid w:val="00204358"/>
    <w:rsid w:val="002044C3"/>
    <w:rsid w:val="002049F6"/>
    <w:rsid w:val="0020524F"/>
    <w:rsid w:val="00205A94"/>
    <w:rsid w:val="00211A46"/>
    <w:rsid w:val="00211EE2"/>
    <w:rsid w:val="00222A21"/>
    <w:rsid w:val="0022358B"/>
    <w:rsid w:val="00225476"/>
    <w:rsid w:val="00236FBB"/>
    <w:rsid w:val="00237FD2"/>
    <w:rsid w:val="00242614"/>
    <w:rsid w:val="002509FC"/>
    <w:rsid w:val="002535A7"/>
    <w:rsid w:val="00256B88"/>
    <w:rsid w:val="002577AC"/>
    <w:rsid w:val="002577BD"/>
    <w:rsid w:val="00257B1D"/>
    <w:rsid w:val="00260D14"/>
    <w:rsid w:val="002613BC"/>
    <w:rsid w:val="00261551"/>
    <w:rsid w:val="00262DDC"/>
    <w:rsid w:val="002663CD"/>
    <w:rsid w:val="002714A0"/>
    <w:rsid w:val="0027202F"/>
    <w:rsid w:val="00274423"/>
    <w:rsid w:val="0027520F"/>
    <w:rsid w:val="00277D66"/>
    <w:rsid w:val="00280DF5"/>
    <w:rsid w:val="0028401A"/>
    <w:rsid w:val="002842F6"/>
    <w:rsid w:val="0028545B"/>
    <w:rsid w:val="00287260"/>
    <w:rsid w:val="00290EB0"/>
    <w:rsid w:val="00294BDD"/>
    <w:rsid w:val="00295588"/>
    <w:rsid w:val="0029612C"/>
    <w:rsid w:val="002A064F"/>
    <w:rsid w:val="002A1B97"/>
    <w:rsid w:val="002A2DA1"/>
    <w:rsid w:val="002A342D"/>
    <w:rsid w:val="002A37BD"/>
    <w:rsid w:val="002A513A"/>
    <w:rsid w:val="002A54EF"/>
    <w:rsid w:val="002B1625"/>
    <w:rsid w:val="002B3E86"/>
    <w:rsid w:val="002C07EE"/>
    <w:rsid w:val="002C09CD"/>
    <w:rsid w:val="002C1917"/>
    <w:rsid w:val="002C3067"/>
    <w:rsid w:val="002C3397"/>
    <w:rsid w:val="002C4496"/>
    <w:rsid w:val="002D3875"/>
    <w:rsid w:val="002D387B"/>
    <w:rsid w:val="002F02C2"/>
    <w:rsid w:val="002F0736"/>
    <w:rsid w:val="002F0856"/>
    <w:rsid w:val="002F7E4A"/>
    <w:rsid w:val="00300EAD"/>
    <w:rsid w:val="00304AF5"/>
    <w:rsid w:val="00305404"/>
    <w:rsid w:val="00306750"/>
    <w:rsid w:val="003101E8"/>
    <w:rsid w:val="00313DB9"/>
    <w:rsid w:val="00314E72"/>
    <w:rsid w:val="00315288"/>
    <w:rsid w:val="0031576F"/>
    <w:rsid w:val="00316E04"/>
    <w:rsid w:val="00322C20"/>
    <w:rsid w:val="003255E4"/>
    <w:rsid w:val="00325804"/>
    <w:rsid w:val="00327527"/>
    <w:rsid w:val="0033621C"/>
    <w:rsid w:val="00337263"/>
    <w:rsid w:val="003425D1"/>
    <w:rsid w:val="00344318"/>
    <w:rsid w:val="003444D1"/>
    <w:rsid w:val="00346468"/>
    <w:rsid w:val="00346641"/>
    <w:rsid w:val="00350398"/>
    <w:rsid w:val="00354C7E"/>
    <w:rsid w:val="0035553D"/>
    <w:rsid w:val="00356D3A"/>
    <w:rsid w:val="0036439D"/>
    <w:rsid w:val="003709DC"/>
    <w:rsid w:val="00372656"/>
    <w:rsid w:val="003726AB"/>
    <w:rsid w:val="00372F2D"/>
    <w:rsid w:val="00374270"/>
    <w:rsid w:val="003810FF"/>
    <w:rsid w:val="0038404C"/>
    <w:rsid w:val="00386ECF"/>
    <w:rsid w:val="003872E1"/>
    <w:rsid w:val="00393018"/>
    <w:rsid w:val="00393BD0"/>
    <w:rsid w:val="003952E2"/>
    <w:rsid w:val="003A06C4"/>
    <w:rsid w:val="003A0F9B"/>
    <w:rsid w:val="003A71B7"/>
    <w:rsid w:val="003A7E65"/>
    <w:rsid w:val="003B183C"/>
    <w:rsid w:val="003B1AB2"/>
    <w:rsid w:val="003B1C75"/>
    <w:rsid w:val="003B1E14"/>
    <w:rsid w:val="003B2B4D"/>
    <w:rsid w:val="003B2FED"/>
    <w:rsid w:val="003B3E73"/>
    <w:rsid w:val="003B4FD0"/>
    <w:rsid w:val="003B707B"/>
    <w:rsid w:val="003B75BB"/>
    <w:rsid w:val="003C0685"/>
    <w:rsid w:val="003C2301"/>
    <w:rsid w:val="003C2CB6"/>
    <w:rsid w:val="003C6F06"/>
    <w:rsid w:val="003D051C"/>
    <w:rsid w:val="003D26D0"/>
    <w:rsid w:val="003D4342"/>
    <w:rsid w:val="003D7010"/>
    <w:rsid w:val="003D7EE2"/>
    <w:rsid w:val="003E04FC"/>
    <w:rsid w:val="003E4089"/>
    <w:rsid w:val="003E4A9C"/>
    <w:rsid w:val="003E636F"/>
    <w:rsid w:val="003E6B1D"/>
    <w:rsid w:val="003E77CA"/>
    <w:rsid w:val="003E7F80"/>
    <w:rsid w:val="003F0CCE"/>
    <w:rsid w:val="003F1825"/>
    <w:rsid w:val="003F1A1A"/>
    <w:rsid w:val="003F2D97"/>
    <w:rsid w:val="003F42BA"/>
    <w:rsid w:val="003F46CD"/>
    <w:rsid w:val="003F48C9"/>
    <w:rsid w:val="003F62F5"/>
    <w:rsid w:val="003F70A3"/>
    <w:rsid w:val="00400FB5"/>
    <w:rsid w:val="004012C5"/>
    <w:rsid w:val="004044AC"/>
    <w:rsid w:val="00404CEB"/>
    <w:rsid w:val="00407773"/>
    <w:rsid w:val="00411C84"/>
    <w:rsid w:val="00413D56"/>
    <w:rsid w:val="00415BCB"/>
    <w:rsid w:val="00417085"/>
    <w:rsid w:val="00421F35"/>
    <w:rsid w:val="0042215D"/>
    <w:rsid w:val="00422516"/>
    <w:rsid w:val="004225A3"/>
    <w:rsid w:val="00423BE9"/>
    <w:rsid w:val="00424F4E"/>
    <w:rsid w:val="00432192"/>
    <w:rsid w:val="0043298B"/>
    <w:rsid w:val="00434276"/>
    <w:rsid w:val="00434322"/>
    <w:rsid w:val="00446091"/>
    <w:rsid w:val="00446278"/>
    <w:rsid w:val="004542ED"/>
    <w:rsid w:val="00454592"/>
    <w:rsid w:val="00457EFC"/>
    <w:rsid w:val="00461049"/>
    <w:rsid w:val="004640C5"/>
    <w:rsid w:val="00470CD2"/>
    <w:rsid w:val="00475E24"/>
    <w:rsid w:val="0047704C"/>
    <w:rsid w:val="0047794D"/>
    <w:rsid w:val="00477E3D"/>
    <w:rsid w:val="00482950"/>
    <w:rsid w:val="00483EA5"/>
    <w:rsid w:val="00484F8C"/>
    <w:rsid w:val="00486F33"/>
    <w:rsid w:val="00492A17"/>
    <w:rsid w:val="00493017"/>
    <w:rsid w:val="00494B08"/>
    <w:rsid w:val="00494CFB"/>
    <w:rsid w:val="00494DD0"/>
    <w:rsid w:val="004954F9"/>
    <w:rsid w:val="00496935"/>
    <w:rsid w:val="004A0F82"/>
    <w:rsid w:val="004B00E9"/>
    <w:rsid w:val="004B0595"/>
    <w:rsid w:val="004B2E79"/>
    <w:rsid w:val="004C1F0E"/>
    <w:rsid w:val="004C5916"/>
    <w:rsid w:val="004C5D0B"/>
    <w:rsid w:val="004C7D84"/>
    <w:rsid w:val="004D076B"/>
    <w:rsid w:val="004D78B2"/>
    <w:rsid w:val="004E024E"/>
    <w:rsid w:val="004E04DA"/>
    <w:rsid w:val="004E5EFC"/>
    <w:rsid w:val="004E67F5"/>
    <w:rsid w:val="004E6A2D"/>
    <w:rsid w:val="004F0D7C"/>
    <w:rsid w:val="004F1B20"/>
    <w:rsid w:val="004F3947"/>
    <w:rsid w:val="004F7316"/>
    <w:rsid w:val="0050072D"/>
    <w:rsid w:val="00500752"/>
    <w:rsid w:val="005008B7"/>
    <w:rsid w:val="00501F42"/>
    <w:rsid w:val="00503CB2"/>
    <w:rsid w:val="005062B3"/>
    <w:rsid w:val="00514735"/>
    <w:rsid w:val="0051612C"/>
    <w:rsid w:val="00517124"/>
    <w:rsid w:val="0052086F"/>
    <w:rsid w:val="0052126C"/>
    <w:rsid w:val="00523770"/>
    <w:rsid w:val="00524043"/>
    <w:rsid w:val="005248B8"/>
    <w:rsid w:val="00525BAF"/>
    <w:rsid w:val="005261FB"/>
    <w:rsid w:val="00532736"/>
    <w:rsid w:val="00532DD8"/>
    <w:rsid w:val="00532EDC"/>
    <w:rsid w:val="00534C1A"/>
    <w:rsid w:val="005400F2"/>
    <w:rsid w:val="00541203"/>
    <w:rsid w:val="005420F2"/>
    <w:rsid w:val="00542C7E"/>
    <w:rsid w:val="00542FC9"/>
    <w:rsid w:val="0054441B"/>
    <w:rsid w:val="00545A5A"/>
    <w:rsid w:val="00547085"/>
    <w:rsid w:val="00550ED6"/>
    <w:rsid w:val="005526C7"/>
    <w:rsid w:val="0055477C"/>
    <w:rsid w:val="005550F1"/>
    <w:rsid w:val="00560C5E"/>
    <w:rsid w:val="00565445"/>
    <w:rsid w:val="005654AB"/>
    <w:rsid w:val="00567971"/>
    <w:rsid w:val="005700AC"/>
    <w:rsid w:val="00575F17"/>
    <w:rsid w:val="00580E40"/>
    <w:rsid w:val="00582903"/>
    <w:rsid w:val="0058388B"/>
    <w:rsid w:val="00585829"/>
    <w:rsid w:val="00585D51"/>
    <w:rsid w:val="005864D4"/>
    <w:rsid w:val="00586B4A"/>
    <w:rsid w:val="005A0E3E"/>
    <w:rsid w:val="005A24BD"/>
    <w:rsid w:val="005A4F5E"/>
    <w:rsid w:val="005A684E"/>
    <w:rsid w:val="005B26C5"/>
    <w:rsid w:val="005B3F0F"/>
    <w:rsid w:val="005C1563"/>
    <w:rsid w:val="005C2113"/>
    <w:rsid w:val="005D1D79"/>
    <w:rsid w:val="005D4B06"/>
    <w:rsid w:val="005D5B52"/>
    <w:rsid w:val="005D5C16"/>
    <w:rsid w:val="005E2E7E"/>
    <w:rsid w:val="005E33FA"/>
    <w:rsid w:val="005F20B3"/>
    <w:rsid w:val="005F37EE"/>
    <w:rsid w:val="005F4F9B"/>
    <w:rsid w:val="005F6A6C"/>
    <w:rsid w:val="00601525"/>
    <w:rsid w:val="00601DA4"/>
    <w:rsid w:val="006025A2"/>
    <w:rsid w:val="00605D0D"/>
    <w:rsid w:val="00613C24"/>
    <w:rsid w:val="0061760E"/>
    <w:rsid w:val="006204BC"/>
    <w:rsid w:val="00621151"/>
    <w:rsid w:val="006220A0"/>
    <w:rsid w:val="00623A97"/>
    <w:rsid w:val="00626568"/>
    <w:rsid w:val="00626981"/>
    <w:rsid w:val="0063241C"/>
    <w:rsid w:val="00632433"/>
    <w:rsid w:val="006334DC"/>
    <w:rsid w:val="00633F06"/>
    <w:rsid w:val="00640FDE"/>
    <w:rsid w:val="00642130"/>
    <w:rsid w:val="00645093"/>
    <w:rsid w:val="00652237"/>
    <w:rsid w:val="00654B5E"/>
    <w:rsid w:val="00656E05"/>
    <w:rsid w:val="006578FB"/>
    <w:rsid w:val="006609E6"/>
    <w:rsid w:val="00663D1F"/>
    <w:rsid w:val="00664766"/>
    <w:rsid w:val="00664815"/>
    <w:rsid w:val="00665773"/>
    <w:rsid w:val="0066796C"/>
    <w:rsid w:val="00670FD2"/>
    <w:rsid w:val="00671103"/>
    <w:rsid w:val="00671A8D"/>
    <w:rsid w:val="00673E95"/>
    <w:rsid w:val="00680F89"/>
    <w:rsid w:val="0068150C"/>
    <w:rsid w:val="006822E0"/>
    <w:rsid w:val="00682C45"/>
    <w:rsid w:val="00687261"/>
    <w:rsid w:val="00691602"/>
    <w:rsid w:val="00694709"/>
    <w:rsid w:val="0069562C"/>
    <w:rsid w:val="006973DC"/>
    <w:rsid w:val="006A6B91"/>
    <w:rsid w:val="006B5230"/>
    <w:rsid w:val="006B7498"/>
    <w:rsid w:val="006D162B"/>
    <w:rsid w:val="006D2DDF"/>
    <w:rsid w:val="006D2FF1"/>
    <w:rsid w:val="006D5C55"/>
    <w:rsid w:val="006D6557"/>
    <w:rsid w:val="006D6BCB"/>
    <w:rsid w:val="006D78E2"/>
    <w:rsid w:val="006E0A04"/>
    <w:rsid w:val="006E1A14"/>
    <w:rsid w:val="006E2697"/>
    <w:rsid w:val="006E28B3"/>
    <w:rsid w:val="006E3022"/>
    <w:rsid w:val="006E3E98"/>
    <w:rsid w:val="006F2FC0"/>
    <w:rsid w:val="006F3B85"/>
    <w:rsid w:val="006F6706"/>
    <w:rsid w:val="0070114A"/>
    <w:rsid w:val="0070202C"/>
    <w:rsid w:val="00702EC9"/>
    <w:rsid w:val="00703D6E"/>
    <w:rsid w:val="0070421B"/>
    <w:rsid w:val="00704D86"/>
    <w:rsid w:val="00706C7D"/>
    <w:rsid w:val="00707DB3"/>
    <w:rsid w:val="00713FD6"/>
    <w:rsid w:val="0072043C"/>
    <w:rsid w:val="00720F2B"/>
    <w:rsid w:val="0072450A"/>
    <w:rsid w:val="00724F51"/>
    <w:rsid w:val="0072529F"/>
    <w:rsid w:val="007253CC"/>
    <w:rsid w:val="00731E22"/>
    <w:rsid w:val="0073284B"/>
    <w:rsid w:val="00737745"/>
    <w:rsid w:val="0074194B"/>
    <w:rsid w:val="00744D98"/>
    <w:rsid w:val="0074664D"/>
    <w:rsid w:val="00746BF7"/>
    <w:rsid w:val="0074775E"/>
    <w:rsid w:val="00747DC8"/>
    <w:rsid w:val="00750BEA"/>
    <w:rsid w:val="0075401C"/>
    <w:rsid w:val="007543A8"/>
    <w:rsid w:val="0075489A"/>
    <w:rsid w:val="007553CB"/>
    <w:rsid w:val="00760527"/>
    <w:rsid w:val="0076371B"/>
    <w:rsid w:val="00766FAF"/>
    <w:rsid w:val="00771728"/>
    <w:rsid w:val="007720A4"/>
    <w:rsid w:val="007720C1"/>
    <w:rsid w:val="007852F5"/>
    <w:rsid w:val="007925F2"/>
    <w:rsid w:val="007969B0"/>
    <w:rsid w:val="00797354"/>
    <w:rsid w:val="007A00A4"/>
    <w:rsid w:val="007A6B56"/>
    <w:rsid w:val="007B51FF"/>
    <w:rsid w:val="007B5F4A"/>
    <w:rsid w:val="007B730F"/>
    <w:rsid w:val="007C0275"/>
    <w:rsid w:val="007C1080"/>
    <w:rsid w:val="007C239A"/>
    <w:rsid w:val="007C72D3"/>
    <w:rsid w:val="007C7B67"/>
    <w:rsid w:val="007D19E0"/>
    <w:rsid w:val="007D1C26"/>
    <w:rsid w:val="007D27C6"/>
    <w:rsid w:val="007D70AD"/>
    <w:rsid w:val="007E02A6"/>
    <w:rsid w:val="007E1E30"/>
    <w:rsid w:val="007E21FC"/>
    <w:rsid w:val="007E2A76"/>
    <w:rsid w:val="007E2EB4"/>
    <w:rsid w:val="007E3C72"/>
    <w:rsid w:val="007E3E23"/>
    <w:rsid w:val="007E40D8"/>
    <w:rsid w:val="007E41E5"/>
    <w:rsid w:val="007E4C67"/>
    <w:rsid w:val="007E7813"/>
    <w:rsid w:val="007F3FCE"/>
    <w:rsid w:val="007F537B"/>
    <w:rsid w:val="00806A38"/>
    <w:rsid w:val="00811E00"/>
    <w:rsid w:val="00811F85"/>
    <w:rsid w:val="00817769"/>
    <w:rsid w:val="0081780B"/>
    <w:rsid w:val="00817C1F"/>
    <w:rsid w:val="0082180B"/>
    <w:rsid w:val="00830B36"/>
    <w:rsid w:val="00832684"/>
    <w:rsid w:val="00832C20"/>
    <w:rsid w:val="008401BD"/>
    <w:rsid w:val="00841D05"/>
    <w:rsid w:val="00843EE1"/>
    <w:rsid w:val="00850F7C"/>
    <w:rsid w:val="00853AF0"/>
    <w:rsid w:val="0085698A"/>
    <w:rsid w:val="008619E0"/>
    <w:rsid w:val="00862E20"/>
    <w:rsid w:val="00863C02"/>
    <w:rsid w:val="008643AA"/>
    <w:rsid w:val="00867D6F"/>
    <w:rsid w:val="00872C35"/>
    <w:rsid w:val="00876B3C"/>
    <w:rsid w:val="00876F1C"/>
    <w:rsid w:val="00885B8D"/>
    <w:rsid w:val="00891644"/>
    <w:rsid w:val="00893394"/>
    <w:rsid w:val="00897959"/>
    <w:rsid w:val="008A1C49"/>
    <w:rsid w:val="008A1EE2"/>
    <w:rsid w:val="008A3453"/>
    <w:rsid w:val="008A386F"/>
    <w:rsid w:val="008A4070"/>
    <w:rsid w:val="008A59A3"/>
    <w:rsid w:val="008A7933"/>
    <w:rsid w:val="008B0592"/>
    <w:rsid w:val="008B1869"/>
    <w:rsid w:val="008B5683"/>
    <w:rsid w:val="008B58BF"/>
    <w:rsid w:val="008B7E27"/>
    <w:rsid w:val="008C1729"/>
    <w:rsid w:val="008C2005"/>
    <w:rsid w:val="008C232F"/>
    <w:rsid w:val="008C34E1"/>
    <w:rsid w:val="008C658A"/>
    <w:rsid w:val="008C79CE"/>
    <w:rsid w:val="008D05F5"/>
    <w:rsid w:val="008D110E"/>
    <w:rsid w:val="008D1484"/>
    <w:rsid w:val="008D2EBF"/>
    <w:rsid w:val="008E0EC5"/>
    <w:rsid w:val="008E16CE"/>
    <w:rsid w:val="008E6628"/>
    <w:rsid w:val="008F0C70"/>
    <w:rsid w:val="008F2CE5"/>
    <w:rsid w:val="008F4B62"/>
    <w:rsid w:val="0090121E"/>
    <w:rsid w:val="009033C3"/>
    <w:rsid w:val="00904F78"/>
    <w:rsid w:val="00914A57"/>
    <w:rsid w:val="00914BF8"/>
    <w:rsid w:val="009212EE"/>
    <w:rsid w:val="00923A41"/>
    <w:rsid w:val="00923DF7"/>
    <w:rsid w:val="00924D58"/>
    <w:rsid w:val="00927211"/>
    <w:rsid w:val="009274BD"/>
    <w:rsid w:val="00927EBC"/>
    <w:rsid w:val="0093074B"/>
    <w:rsid w:val="00931C4E"/>
    <w:rsid w:val="00932A6C"/>
    <w:rsid w:val="009335FA"/>
    <w:rsid w:val="00933B26"/>
    <w:rsid w:val="009378C2"/>
    <w:rsid w:val="00937CD9"/>
    <w:rsid w:val="0094175D"/>
    <w:rsid w:val="009417FA"/>
    <w:rsid w:val="00943508"/>
    <w:rsid w:val="009474A2"/>
    <w:rsid w:val="009520C3"/>
    <w:rsid w:val="00955637"/>
    <w:rsid w:val="009576A0"/>
    <w:rsid w:val="009578D8"/>
    <w:rsid w:val="009711E6"/>
    <w:rsid w:val="00972F97"/>
    <w:rsid w:val="00975795"/>
    <w:rsid w:val="009801D0"/>
    <w:rsid w:val="00987EC5"/>
    <w:rsid w:val="0099006A"/>
    <w:rsid w:val="00990FB7"/>
    <w:rsid w:val="00992A9D"/>
    <w:rsid w:val="00993B08"/>
    <w:rsid w:val="00993E70"/>
    <w:rsid w:val="0099680E"/>
    <w:rsid w:val="009B0828"/>
    <w:rsid w:val="009B1018"/>
    <w:rsid w:val="009B5139"/>
    <w:rsid w:val="009B5741"/>
    <w:rsid w:val="009D18DA"/>
    <w:rsid w:val="009D6AC5"/>
    <w:rsid w:val="009E2F5B"/>
    <w:rsid w:val="009F05C7"/>
    <w:rsid w:val="009F12F2"/>
    <w:rsid w:val="009F16E3"/>
    <w:rsid w:val="009F1BDB"/>
    <w:rsid w:val="009F42A5"/>
    <w:rsid w:val="009F4378"/>
    <w:rsid w:val="00A003E3"/>
    <w:rsid w:val="00A037CE"/>
    <w:rsid w:val="00A03906"/>
    <w:rsid w:val="00A061CB"/>
    <w:rsid w:val="00A0769F"/>
    <w:rsid w:val="00A078B6"/>
    <w:rsid w:val="00A079E8"/>
    <w:rsid w:val="00A1148D"/>
    <w:rsid w:val="00A132AD"/>
    <w:rsid w:val="00A138F5"/>
    <w:rsid w:val="00A17958"/>
    <w:rsid w:val="00A2289C"/>
    <w:rsid w:val="00A3010C"/>
    <w:rsid w:val="00A30159"/>
    <w:rsid w:val="00A320F8"/>
    <w:rsid w:val="00A334A2"/>
    <w:rsid w:val="00A34A88"/>
    <w:rsid w:val="00A36233"/>
    <w:rsid w:val="00A37DAC"/>
    <w:rsid w:val="00A37ED7"/>
    <w:rsid w:val="00A44049"/>
    <w:rsid w:val="00A44DF6"/>
    <w:rsid w:val="00A455ED"/>
    <w:rsid w:val="00A46A55"/>
    <w:rsid w:val="00A4717C"/>
    <w:rsid w:val="00A475EE"/>
    <w:rsid w:val="00A50193"/>
    <w:rsid w:val="00A51051"/>
    <w:rsid w:val="00A526DB"/>
    <w:rsid w:val="00A53E6D"/>
    <w:rsid w:val="00A5417B"/>
    <w:rsid w:val="00A64EDE"/>
    <w:rsid w:val="00A70C58"/>
    <w:rsid w:val="00A74F55"/>
    <w:rsid w:val="00A750F3"/>
    <w:rsid w:val="00A7672F"/>
    <w:rsid w:val="00A839E4"/>
    <w:rsid w:val="00A96B09"/>
    <w:rsid w:val="00A97273"/>
    <w:rsid w:val="00AA1707"/>
    <w:rsid w:val="00AA315B"/>
    <w:rsid w:val="00AA388D"/>
    <w:rsid w:val="00AA3B87"/>
    <w:rsid w:val="00AA6363"/>
    <w:rsid w:val="00AA7EC9"/>
    <w:rsid w:val="00AB2836"/>
    <w:rsid w:val="00AB6E93"/>
    <w:rsid w:val="00AB7CA2"/>
    <w:rsid w:val="00AC033C"/>
    <w:rsid w:val="00AD72DD"/>
    <w:rsid w:val="00AE03C0"/>
    <w:rsid w:val="00AE1BE1"/>
    <w:rsid w:val="00AE415E"/>
    <w:rsid w:val="00AE55E6"/>
    <w:rsid w:val="00AE5FA2"/>
    <w:rsid w:val="00AF0FBA"/>
    <w:rsid w:val="00AF14C8"/>
    <w:rsid w:val="00AF1CB2"/>
    <w:rsid w:val="00AF4F45"/>
    <w:rsid w:val="00AF687C"/>
    <w:rsid w:val="00AF6E1B"/>
    <w:rsid w:val="00B0316C"/>
    <w:rsid w:val="00B06B75"/>
    <w:rsid w:val="00B07DA7"/>
    <w:rsid w:val="00B1236F"/>
    <w:rsid w:val="00B15864"/>
    <w:rsid w:val="00B163D2"/>
    <w:rsid w:val="00B17080"/>
    <w:rsid w:val="00B17807"/>
    <w:rsid w:val="00B239E2"/>
    <w:rsid w:val="00B23D5A"/>
    <w:rsid w:val="00B23EC6"/>
    <w:rsid w:val="00B31046"/>
    <w:rsid w:val="00B322FA"/>
    <w:rsid w:val="00B333E1"/>
    <w:rsid w:val="00B3464C"/>
    <w:rsid w:val="00B346E7"/>
    <w:rsid w:val="00B3741D"/>
    <w:rsid w:val="00B40CFC"/>
    <w:rsid w:val="00B40DF4"/>
    <w:rsid w:val="00B41C02"/>
    <w:rsid w:val="00B4261A"/>
    <w:rsid w:val="00B436D4"/>
    <w:rsid w:val="00B4420E"/>
    <w:rsid w:val="00B601D0"/>
    <w:rsid w:val="00B605C8"/>
    <w:rsid w:val="00B61033"/>
    <w:rsid w:val="00B615C9"/>
    <w:rsid w:val="00B639B4"/>
    <w:rsid w:val="00B66A5B"/>
    <w:rsid w:val="00B67530"/>
    <w:rsid w:val="00B72DE1"/>
    <w:rsid w:val="00B75F16"/>
    <w:rsid w:val="00B81805"/>
    <w:rsid w:val="00B8235B"/>
    <w:rsid w:val="00B83078"/>
    <w:rsid w:val="00B83A4F"/>
    <w:rsid w:val="00B903B3"/>
    <w:rsid w:val="00B9088F"/>
    <w:rsid w:val="00B92FB7"/>
    <w:rsid w:val="00B93132"/>
    <w:rsid w:val="00B93B36"/>
    <w:rsid w:val="00B94BEF"/>
    <w:rsid w:val="00B968E4"/>
    <w:rsid w:val="00B9723E"/>
    <w:rsid w:val="00BA0522"/>
    <w:rsid w:val="00BA18B2"/>
    <w:rsid w:val="00BA4007"/>
    <w:rsid w:val="00BA600C"/>
    <w:rsid w:val="00BA6DA9"/>
    <w:rsid w:val="00BA7B7D"/>
    <w:rsid w:val="00BA7D5A"/>
    <w:rsid w:val="00BB2F71"/>
    <w:rsid w:val="00BB3420"/>
    <w:rsid w:val="00BC018B"/>
    <w:rsid w:val="00BC04FB"/>
    <w:rsid w:val="00BC303A"/>
    <w:rsid w:val="00BC4E9D"/>
    <w:rsid w:val="00BD26E1"/>
    <w:rsid w:val="00BD2FAC"/>
    <w:rsid w:val="00BD709D"/>
    <w:rsid w:val="00BE2396"/>
    <w:rsid w:val="00BE46B0"/>
    <w:rsid w:val="00BE5021"/>
    <w:rsid w:val="00BE69C6"/>
    <w:rsid w:val="00BF0223"/>
    <w:rsid w:val="00BF1981"/>
    <w:rsid w:val="00BF4514"/>
    <w:rsid w:val="00BF4C9D"/>
    <w:rsid w:val="00BF4EF0"/>
    <w:rsid w:val="00BF63A0"/>
    <w:rsid w:val="00BF6594"/>
    <w:rsid w:val="00BF6FEA"/>
    <w:rsid w:val="00BF7FAA"/>
    <w:rsid w:val="00C029D9"/>
    <w:rsid w:val="00C04ADA"/>
    <w:rsid w:val="00C04FC4"/>
    <w:rsid w:val="00C05755"/>
    <w:rsid w:val="00C104D8"/>
    <w:rsid w:val="00C10BF2"/>
    <w:rsid w:val="00C121B1"/>
    <w:rsid w:val="00C138FE"/>
    <w:rsid w:val="00C14331"/>
    <w:rsid w:val="00C14C80"/>
    <w:rsid w:val="00C15DDD"/>
    <w:rsid w:val="00C16E23"/>
    <w:rsid w:val="00C207BF"/>
    <w:rsid w:val="00C207ED"/>
    <w:rsid w:val="00C21512"/>
    <w:rsid w:val="00C22102"/>
    <w:rsid w:val="00C238AF"/>
    <w:rsid w:val="00C239A4"/>
    <w:rsid w:val="00C2498F"/>
    <w:rsid w:val="00C26963"/>
    <w:rsid w:val="00C3014F"/>
    <w:rsid w:val="00C30381"/>
    <w:rsid w:val="00C33410"/>
    <w:rsid w:val="00C37619"/>
    <w:rsid w:val="00C3777B"/>
    <w:rsid w:val="00C4304A"/>
    <w:rsid w:val="00C433FB"/>
    <w:rsid w:val="00C44074"/>
    <w:rsid w:val="00C444A3"/>
    <w:rsid w:val="00C466F3"/>
    <w:rsid w:val="00C47FE7"/>
    <w:rsid w:val="00C5660C"/>
    <w:rsid w:val="00C5779D"/>
    <w:rsid w:val="00C6193D"/>
    <w:rsid w:val="00C61A64"/>
    <w:rsid w:val="00C61BE4"/>
    <w:rsid w:val="00C62065"/>
    <w:rsid w:val="00C624F5"/>
    <w:rsid w:val="00C70AC8"/>
    <w:rsid w:val="00C730F5"/>
    <w:rsid w:val="00C77A55"/>
    <w:rsid w:val="00C77E0A"/>
    <w:rsid w:val="00C81316"/>
    <w:rsid w:val="00C8390C"/>
    <w:rsid w:val="00C83C1E"/>
    <w:rsid w:val="00C84F72"/>
    <w:rsid w:val="00C919D1"/>
    <w:rsid w:val="00C92360"/>
    <w:rsid w:val="00C92AAC"/>
    <w:rsid w:val="00C93DDE"/>
    <w:rsid w:val="00C95176"/>
    <w:rsid w:val="00C95C36"/>
    <w:rsid w:val="00C966BC"/>
    <w:rsid w:val="00CA3200"/>
    <w:rsid w:val="00CA39C0"/>
    <w:rsid w:val="00CA5018"/>
    <w:rsid w:val="00CA5371"/>
    <w:rsid w:val="00CA6E39"/>
    <w:rsid w:val="00CB0E99"/>
    <w:rsid w:val="00CB1E8B"/>
    <w:rsid w:val="00CB5995"/>
    <w:rsid w:val="00CC2BF2"/>
    <w:rsid w:val="00CC70BB"/>
    <w:rsid w:val="00CD02C8"/>
    <w:rsid w:val="00CD1182"/>
    <w:rsid w:val="00CD24EA"/>
    <w:rsid w:val="00CD2E66"/>
    <w:rsid w:val="00CD3582"/>
    <w:rsid w:val="00CD42A0"/>
    <w:rsid w:val="00CD58F7"/>
    <w:rsid w:val="00CD5A3D"/>
    <w:rsid w:val="00CD604C"/>
    <w:rsid w:val="00CD6C9E"/>
    <w:rsid w:val="00CE10A5"/>
    <w:rsid w:val="00CE2BC8"/>
    <w:rsid w:val="00CE3D51"/>
    <w:rsid w:val="00CE482D"/>
    <w:rsid w:val="00CF1100"/>
    <w:rsid w:val="00CF1884"/>
    <w:rsid w:val="00CF3CB5"/>
    <w:rsid w:val="00CF78DE"/>
    <w:rsid w:val="00D0154A"/>
    <w:rsid w:val="00D02323"/>
    <w:rsid w:val="00D0293E"/>
    <w:rsid w:val="00D04DDC"/>
    <w:rsid w:val="00D069BF"/>
    <w:rsid w:val="00D13108"/>
    <w:rsid w:val="00D138BE"/>
    <w:rsid w:val="00D1734C"/>
    <w:rsid w:val="00D20320"/>
    <w:rsid w:val="00D2118B"/>
    <w:rsid w:val="00D24C42"/>
    <w:rsid w:val="00D30645"/>
    <w:rsid w:val="00D4186C"/>
    <w:rsid w:val="00D44DF0"/>
    <w:rsid w:val="00D515D1"/>
    <w:rsid w:val="00D53E60"/>
    <w:rsid w:val="00D54BAF"/>
    <w:rsid w:val="00D60DF6"/>
    <w:rsid w:val="00D6155B"/>
    <w:rsid w:val="00D6158D"/>
    <w:rsid w:val="00D61955"/>
    <w:rsid w:val="00D64AB2"/>
    <w:rsid w:val="00D653C4"/>
    <w:rsid w:val="00D658F4"/>
    <w:rsid w:val="00D71F3A"/>
    <w:rsid w:val="00D73A4A"/>
    <w:rsid w:val="00D7749D"/>
    <w:rsid w:val="00D80E6D"/>
    <w:rsid w:val="00D8236E"/>
    <w:rsid w:val="00D82D9F"/>
    <w:rsid w:val="00D830AB"/>
    <w:rsid w:val="00D83400"/>
    <w:rsid w:val="00D85AC3"/>
    <w:rsid w:val="00D8730E"/>
    <w:rsid w:val="00D874B2"/>
    <w:rsid w:val="00D95F3B"/>
    <w:rsid w:val="00D962D5"/>
    <w:rsid w:val="00D97304"/>
    <w:rsid w:val="00DA0D70"/>
    <w:rsid w:val="00DA3830"/>
    <w:rsid w:val="00DA5D29"/>
    <w:rsid w:val="00DB04EB"/>
    <w:rsid w:val="00DB18C4"/>
    <w:rsid w:val="00DB1E8E"/>
    <w:rsid w:val="00DB4D75"/>
    <w:rsid w:val="00DB567B"/>
    <w:rsid w:val="00DB774D"/>
    <w:rsid w:val="00DC21E2"/>
    <w:rsid w:val="00DC2730"/>
    <w:rsid w:val="00DC4264"/>
    <w:rsid w:val="00DC775F"/>
    <w:rsid w:val="00DD39A0"/>
    <w:rsid w:val="00DD484C"/>
    <w:rsid w:val="00DD48F1"/>
    <w:rsid w:val="00DD4B38"/>
    <w:rsid w:val="00DD63AE"/>
    <w:rsid w:val="00DD69DE"/>
    <w:rsid w:val="00DD7D05"/>
    <w:rsid w:val="00DE0107"/>
    <w:rsid w:val="00DE36ED"/>
    <w:rsid w:val="00DE37A3"/>
    <w:rsid w:val="00DE4A80"/>
    <w:rsid w:val="00DE6645"/>
    <w:rsid w:val="00DF1E84"/>
    <w:rsid w:val="00DF4CC1"/>
    <w:rsid w:val="00DF5EB8"/>
    <w:rsid w:val="00DF7577"/>
    <w:rsid w:val="00DF7E36"/>
    <w:rsid w:val="00DF7E91"/>
    <w:rsid w:val="00E00842"/>
    <w:rsid w:val="00E00A7F"/>
    <w:rsid w:val="00E0114F"/>
    <w:rsid w:val="00E0221D"/>
    <w:rsid w:val="00E02C4F"/>
    <w:rsid w:val="00E03D2E"/>
    <w:rsid w:val="00E069FB"/>
    <w:rsid w:val="00E07DD9"/>
    <w:rsid w:val="00E12F34"/>
    <w:rsid w:val="00E23403"/>
    <w:rsid w:val="00E2535A"/>
    <w:rsid w:val="00E27F7A"/>
    <w:rsid w:val="00E316E4"/>
    <w:rsid w:val="00E32C85"/>
    <w:rsid w:val="00E33733"/>
    <w:rsid w:val="00E3598C"/>
    <w:rsid w:val="00E373F1"/>
    <w:rsid w:val="00E37906"/>
    <w:rsid w:val="00E41701"/>
    <w:rsid w:val="00E50543"/>
    <w:rsid w:val="00E60E90"/>
    <w:rsid w:val="00E64C31"/>
    <w:rsid w:val="00E6723B"/>
    <w:rsid w:val="00E67BF2"/>
    <w:rsid w:val="00E712B9"/>
    <w:rsid w:val="00E7164E"/>
    <w:rsid w:val="00E72A63"/>
    <w:rsid w:val="00E72CCB"/>
    <w:rsid w:val="00E90FB8"/>
    <w:rsid w:val="00E94981"/>
    <w:rsid w:val="00E976CE"/>
    <w:rsid w:val="00E97C05"/>
    <w:rsid w:val="00EA026A"/>
    <w:rsid w:val="00EA077C"/>
    <w:rsid w:val="00EA1666"/>
    <w:rsid w:val="00EA2F5B"/>
    <w:rsid w:val="00EA3A81"/>
    <w:rsid w:val="00EA4A3A"/>
    <w:rsid w:val="00EA5C74"/>
    <w:rsid w:val="00EB05E8"/>
    <w:rsid w:val="00EB0628"/>
    <w:rsid w:val="00EB2AB9"/>
    <w:rsid w:val="00EB2FA8"/>
    <w:rsid w:val="00EB47E7"/>
    <w:rsid w:val="00EB4CA3"/>
    <w:rsid w:val="00EB6092"/>
    <w:rsid w:val="00EC1116"/>
    <w:rsid w:val="00EC7B84"/>
    <w:rsid w:val="00ED1B18"/>
    <w:rsid w:val="00ED25D1"/>
    <w:rsid w:val="00ED2D4E"/>
    <w:rsid w:val="00ED5516"/>
    <w:rsid w:val="00EE221D"/>
    <w:rsid w:val="00EE26AB"/>
    <w:rsid w:val="00EE3F08"/>
    <w:rsid w:val="00EE4962"/>
    <w:rsid w:val="00EE78A2"/>
    <w:rsid w:val="00EF21CB"/>
    <w:rsid w:val="00EF2CDD"/>
    <w:rsid w:val="00EF57AE"/>
    <w:rsid w:val="00EF5BAF"/>
    <w:rsid w:val="00EF5D22"/>
    <w:rsid w:val="00EF73F4"/>
    <w:rsid w:val="00F00576"/>
    <w:rsid w:val="00F00D40"/>
    <w:rsid w:val="00F055BF"/>
    <w:rsid w:val="00F05709"/>
    <w:rsid w:val="00F07276"/>
    <w:rsid w:val="00F12F2E"/>
    <w:rsid w:val="00F131B6"/>
    <w:rsid w:val="00F17435"/>
    <w:rsid w:val="00F21549"/>
    <w:rsid w:val="00F22BF1"/>
    <w:rsid w:val="00F23AB7"/>
    <w:rsid w:val="00F2466E"/>
    <w:rsid w:val="00F24CEB"/>
    <w:rsid w:val="00F33521"/>
    <w:rsid w:val="00F34C4F"/>
    <w:rsid w:val="00F37169"/>
    <w:rsid w:val="00F4168B"/>
    <w:rsid w:val="00F44571"/>
    <w:rsid w:val="00F46500"/>
    <w:rsid w:val="00F53D14"/>
    <w:rsid w:val="00F60F11"/>
    <w:rsid w:val="00F6218D"/>
    <w:rsid w:val="00F647FD"/>
    <w:rsid w:val="00F71609"/>
    <w:rsid w:val="00F7305D"/>
    <w:rsid w:val="00F778AE"/>
    <w:rsid w:val="00F81B38"/>
    <w:rsid w:val="00F82025"/>
    <w:rsid w:val="00F87249"/>
    <w:rsid w:val="00F87D4A"/>
    <w:rsid w:val="00F902E7"/>
    <w:rsid w:val="00F90E48"/>
    <w:rsid w:val="00F95ACD"/>
    <w:rsid w:val="00F965F5"/>
    <w:rsid w:val="00F97E1E"/>
    <w:rsid w:val="00FA0DED"/>
    <w:rsid w:val="00FA11E2"/>
    <w:rsid w:val="00FA50FF"/>
    <w:rsid w:val="00FA7BF0"/>
    <w:rsid w:val="00FB363E"/>
    <w:rsid w:val="00FB4399"/>
    <w:rsid w:val="00FB68F7"/>
    <w:rsid w:val="00FC0A70"/>
    <w:rsid w:val="00FC0C63"/>
    <w:rsid w:val="00FC2EE2"/>
    <w:rsid w:val="00FC4937"/>
    <w:rsid w:val="00FC4BA2"/>
    <w:rsid w:val="00FC4BF2"/>
    <w:rsid w:val="00FC6C79"/>
    <w:rsid w:val="00FD517B"/>
    <w:rsid w:val="00FD554C"/>
    <w:rsid w:val="00FD634D"/>
    <w:rsid w:val="00FD6C87"/>
    <w:rsid w:val="00FD7ABE"/>
    <w:rsid w:val="00FD7CD1"/>
    <w:rsid w:val="00FE2509"/>
    <w:rsid w:val="00FE592D"/>
    <w:rsid w:val="00FF3325"/>
    <w:rsid w:val="00FF3944"/>
    <w:rsid w:val="00FF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13530B7E"/>
  <w15:docId w15:val="{DE8D4491-7474-415B-8DA7-A0E91646D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672F"/>
    <w:pPr>
      <w:widowControl w:val="0"/>
      <w:spacing w:line="440" w:lineRule="exact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A7672F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A767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rsid w:val="00C10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1B164F"/>
    <w:pPr>
      <w:keepNext/>
      <w:keepLines/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26A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rsid w:val="0074664D"/>
    <w:rPr>
      <w:rFonts w:ascii="Tahoma" w:hAnsi="Tahoma" w:cs="Tahoma" w:hint="default"/>
      <w:strike w:val="0"/>
      <w:dstrike w:val="0"/>
      <w:color w:val="0000FF"/>
      <w:u w:val="none"/>
      <w:effect w:val="none"/>
    </w:rPr>
  </w:style>
  <w:style w:type="paragraph" w:styleId="TOC3">
    <w:name w:val="toc 3"/>
    <w:basedOn w:val="a"/>
    <w:next w:val="a"/>
    <w:autoRedefine/>
    <w:uiPriority w:val="39"/>
    <w:rsid w:val="00FD7ABE"/>
    <w:pPr>
      <w:tabs>
        <w:tab w:val="right" w:leader="dot" w:pos="8834"/>
      </w:tabs>
      <w:adjustRightInd w:val="0"/>
      <w:snapToGrid w:val="0"/>
      <w:spacing w:line="360" w:lineRule="auto"/>
      <w:ind w:left="210" w:firstLineChars="360" w:firstLine="864"/>
    </w:pPr>
    <w:rPr>
      <w:rFonts w:ascii="宋体" w:hAnsi="宋体"/>
      <w:noProof/>
    </w:rPr>
  </w:style>
  <w:style w:type="paragraph" w:styleId="TOC1">
    <w:name w:val="toc 1"/>
    <w:basedOn w:val="a"/>
    <w:next w:val="a"/>
    <w:link w:val="TOC10"/>
    <w:uiPriority w:val="39"/>
    <w:rsid w:val="00DD63AE"/>
    <w:pPr>
      <w:spacing w:line="300" w:lineRule="auto"/>
      <w:jc w:val="left"/>
    </w:pPr>
    <w:rPr>
      <w:rFonts w:cs="Arial"/>
      <w:bCs/>
    </w:rPr>
  </w:style>
  <w:style w:type="paragraph" w:styleId="TOC2">
    <w:name w:val="toc 2"/>
    <w:basedOn w:val="a"/>
    <w:next w:val="a"/>
    <w:autoRedefine/>
    <w:uiPriority w:val="39"/>
    <w:rsid w:val="00FD7ABE"/>
    <w:pPr>
      <w:tabs>
        <w:tab w:val="right" w:leader="dot" w:pos="8834"/>
      </w:tabs>
      <w:spacing w:line="240" w:lineRule="auto"/>
      <w:ind w:firstLineChars="200" w:firstLine="480"/>
    </w:pPr>
    <w:rPr>
      <w:rFonts w:ascii="宋体" w:hAnsi="宋体"/>
      <w:b/>
      <w:bCs/>
      <w:noProof/>
    </w:rPr>
  </w:style>
  <w:style w:type="paragraph" w:styleId="TOC4">
    <w:name w:val="toc 4"/>
    <w:basedOn w:val="a"/>
    <w:next w:val="a"/>
    <w:autoRedefine/>
    <w:semiHidden/>
    <w:rsid w:val="00A839E4"/>
    <w:pPr>
      <w:ind w:left="420"/>
      <w:jc w:val="left"/>
    </w:pPr>
    <w:rPr>
      <w:sz w:val="20"/>
      <w:szCs w:val="20"/>
    </w:rPr>
  </w:style>
  <w:style w:type="paragraph" w:styleId="a5">
    <w:name w:val="header"/>
    <w:basedOn w:val="a"/>
    <w:link w:val="a6"/>
    <w:uiPriority w:val="99"/>
    <w:rsid w:val="001519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8"/>
    <w:uiPriority w:val="99"/>
    <w:rsid w:val="00151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519AF"/>
  </w:style>
  <w:style w:type="paragraph" w:styleId="aa">
    <w:name w:val="Body Text"/>
    <w:basedOn w:val="a"/>
    <w:rsid w:val="00FB4399"/>
    <w:pPr>
      <w:jc w:val="left"/>
    </w:pPr>
  </w:style>
  <w:style w:type="paragraph" w:styleId="ab">
    <w:name w:val="Body Text Indent"/>
    <w:basedOn w:val="a"/>
    <w:rsid w:val="00FB4399"/>
    <w:pPr>
      <w:spacing w:line="520" w:lineRule="exact"/>
      <w:ind w:firstLineChars="200" w:firstLine="480"/>
    </w:pPr>
    <w:rPr>
      <w:rFonts w:ascii="宋体" w:hAnsi="宋体"/>
    </w:rPr>
  </w:style>
  <w:style w:type="paragraph" w:styleId="ac">
    <w:name w:val="Document Map"/>
    <w:basedOn w:val="a"/>
    <w:semiHidden/>
    <w:rsid w:val="003E7F80"/>
    <w:pPr>
      <w:shd w:val="clear" w:color="auto" w:fill="000080"/>
    </w:pPr>
  </w:style>
  <w:style w:type="character" w:customStyle="1" w:styleId="1Char">
    <w:name w:val="1论文正文的 Char"/>
    <w:link w:val="11"/>
    <w:rsid w:val="0081780B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1">
    <w:name w:val="1论文正文的"/>
    <w:basedOn w:val="a"/>
    <w:link w:val="1Char"/>
    <w:rsid w:val="004225A3"/>
    <w:pPr>
      <w:ind w:firstLineChars="200" w:firstLine="480"/>
    </w:pPr>
  </w:style>
  <w:style w:type="paragraph" w:customStyle="1" w:styleId="12">
    <w:name w:val="1图标表格的"/>
    <w:basedOn w:val="a"/>
    <w:rsid w:val="004225A3"/>
    <w:pPr>
      <w:spacing w:beforeLines="50" w:before="156" w:afterLines="50" w:after="156"/>
      <w:jc w:val="center"/>
    </w:pPr>
    <w:rPr>
      <w:szCs w:val="21"/>
    </w:rPr>
  </w:style>
  <w:style w:type="paragraph" w:styleId="TOC5">
    <w:name w:val="toc 5"/>
    <w:basedOn w:val="a"/>
    <w:next w:val="a"/>
    <w:autoRedefine/>
    <w:semiHidden/>
    <w:rsid w:val="00FC0C63"/>
    <w:pPr>
      <w:ind w:left="630"/>
      <w:jc w:val="left"/>
    </w:pPr>
    <w:rPr>
      <w:sz w:val="20"/>
      <w:szCs w:val="20"/>
    </w:rPr>
  </w:style>
  <w:style w:type="paragraph" w:styleId="21">
    <w:name w:val="Body Text Indent 2"/>
    <w:basedOn w:val="a"/>
    <w:rsid w:val="0058388B"/>
    <w:pPr>
      <w:spacing w:after="120" w:line="480" w:lineRule="auto"/>
      <w:ind w:leftChars="200" w:left="420" w:firstLineChars="200" w:firstLine="200"/>
    </w:pPr>
  </w:style>
  <w:style w:type="paragraph" w:styleId="TOC6">
    <w:name w:val="toc 6"/>
    <w:basedOn w:val="a"/>
    <w:next w:val="a"/>
    <w:autoRedefine/>
    <w:semiHidden/>
    <w:rsid w:val="00FC0C63"/>
    <w:pPr>
      <w:ind w:left="84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semiHidden/>
    <w:rsid w:val="00FC0C63"/>
    <w:pPr>
      <w:ind w:left="105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semiHidden/>
    <w:rsid w:val="00FC0C63"/>
    <w:pPr>
      <w:ind w:left="126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semiHidden/>
    <w:rsid w:val="00FC0C63"/>
    <w:pPr>
      <w:ind w:left="1470"/>
      <w:jc w:val="left"/>
    </w:pPr>
    <w:rPr>
      <w:sz w:val="20"/>
      <w:szCs w:val="20"/>
    </w:rPr>
  </w:style>
  <w:style w:type="paragraph" w:styleId="ad">
    <w:name w:val="Normal Indent"/>
    <w:basedOn w:val="a"/>
    <w:rsid w:val="00706C7D"/>
    <w:pPr>
      <w:adjustRightInd w:val="0"/>
      <w:spacing w:line="360" w:lineRule="auto"/>
      <w:ind w:firstLineChars="200" w:firstLine="420"/>
      <w:jc w:val="left"/>
      <w:textAlignment w:val="baseline"/>
    </w:pPr>
    <w:rPr>
      <w:kern w:val="0"/>
      <w:szCs w:val="20"/>
    </w:rPr>
  </w:style>
  <w:style w:type="paragraph" w:styleId="ae">
    <w:name w:val="Balloon Text"/>
    <w:basedOn w:val="a"/>
    <w:semiHidden/>
    <w:rsid w:val="00ED5516"/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B148D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B148D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A7672F"/>
    <w:rPr>
      <w:rFonts w:eastAsia="黑体"/>
      <w:b/>
      <w:bCs/>
      <w:kern w:val="44"/>
      <w:sz w:val="32"/>
      <w:szCs w:val="44"/>
    </w:rPr>
  </w:style>
  <w:style w:type="paragraph" w:customStyle="1" w:styleId="22">
    <w:name w:val="标题2"/>
    <w:basedOn w:val="2"/>
    <w:link w:val="2Char"/>
    <w:autoRedefine/>
    <w:qFormat/>
    <w:rsid w:val="00C104D8"/>
    <w:rPr>
      <w:rFonts w:ascii="黑体" w:eastAsia="黑体" w:hAnsi="黑体"/>
      <w:sz w:val="28"/>
      <w:szCs w:val="28"/>
    </w:rPr>
  </w:style>
  <w:style w:type="table" w:styleId="31">
    <w:name w:val="Table List 3"/>
    <w:basedOn w:val="a1"/>
    <w:rsid w:val="00BF6594"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32">
    <w:name w:val="标题3"/>
    <w:basedOn w:val="2"/>
    <w:next w:val="3"/>
    <w:link w:val="3Char"/>
    <w:qFormat/>
    <w:rsid w:val="003A0F9B"/>
    <w:pPr>
      <w:spacing w:beforeLines="50" w:before="50" w:after="0" w:line="360" w:lineRule="auto"/>
      <w:outlineLvl w:val="2"/>
    </w:pPr>
    <w:rPr>
      <w:rFonts w:ascii="黑体" w:eastAsia="黑体" w:hAnsi="黑体" w:cs="黑体"/>
      <w:sz w:val="24"/>
      <w:szCs w:val="24"/>
    </w:rPr>
  </w:style>
  <w:style w:type="table" w:styleId="af">
    <w:name w:val="Light Shading"/>
    <w:basedOn w:val="a1"/>
    <w:uiPriority w:val="60"/>
    <w:rsid w:val="00BF6594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3">
    <w:name w:val="Table Simple 1"/>
    <w:basedOn w:val="a1"/>
    <w:rsid w:val="00BF6594"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332">
    <w:name w:val="样式 标题 3 + 黑体 四号 行距: 固定值 32 磅"/>
    <w:basedOn w:val="3"/>
    <w:rsid w:val="00C104D8"/>
    <w:pPr>
      <w:spacing w:line="640" w:lineRule="exact"/>
    </w:pPr>
    <w:rPr>
      <w:rFonts w:ascii="黑体" w:hAnsi="黑体" w:cs="宋体"/>
      <w:sz w:val="24"/>
      <w:szCs w:val="20"/>
    </w:rPr>
  </w:style>
  <w:style w:type="character" w:customStyle="1" w:styleId="30">
    <w:name w:val="标题 3 字符"/>
    <w:basedOn w:val="a0"/>
    <w:link w:val="3"/>
    <w:rsid w:val="00C104D8"/>
    <w:rPr>
      <w:b/>
      <w:bCs/>
      <w:kern w:val="2"/>
      <w:sz w:val="32"/>
      <w:szCs w:val="32"/>
    </w:rPr>
  </w:style>
  <w:style w:type="character" w:customStyle="1" w:styleId="2Char">
    <w:name w:val="标题2 Char"/>
    <w:basedOn w:val="30"/>
    <w:link w:val="22"/>
    <w:rsid w:val="00FD7ABE"/>
    <w:rPr>
      <w:rFonts w:ascii="黑体" w:eastAsia="黑体" w:hAnsi="黑体" w:cstheme="majorBidi"/>
      <w:b/>
      <w:bCs/>
      <w:kern w:val="2"/>
      <w:sz w:val="28"/>
      <w:szCs w:val="28"/>
    </w:rPr>
  </w:style>
  <w:style w:type="character" w:customStyle="1" w:styleId="3Char">
    <w:name w:val="标题3 Char"/>
    <w:basedOn w:val="a0"/>
    <w:link w:val="32"/>
    <w:rsid w:val="003A0F9B"/>
    <w:rPr>
      <w:rFonts w:ascii="黑体" w:eastAsia="黑体" w:hAnsi="黑体" w:cs="黑体"/>
      <w:b/>
      <w:bCs/>
      <w:kern w:val="2"/>
      <w:sz w:val="24"/>
      <w:szCs w:val="24"/>
    </w:rPr>
  </w:style>
  <w:style w:type="paragraph" w:styleId="af0">
    <w:name w:val="List Paragraph"/>
    <w:basedOn w:val="a"/>
    <w:uiPriority w:val="34"/>
    <w:qFormat/>
    <w:rsid w:val="002C3067"/>
    <w:pPr>
      <w:ind w:firstLineChars="200" w:firstLine="420"/>
    </w:pPr>
  </w:style>
  <w:style w:type="paragraph" w:styleId="af1">
    <w:name w:val="Subtitle"/>
    <w:basedOn w:val="a"/>
    <w:next w:val="a"/>
    <w:link w:val="af2"/>
    <w:qFormat/>
    <w:rsid w:val="003A0F9B"/>
    <w:pPr>
      <w:spacing w:before="240" w:after="60" w:line="312" w:lineRule="atLeast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semiHidden/>
    <w:rsid w:val="00A7672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f2">
    <w:name w:val="副标题 字符"/>
    <w:basedOn w:val="a0"/>
    <w:link w:val="af1"/>
    <w:rsid w:val="003A0F9B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customStyle="1" w:styleId="af3">
    <w:name w:val="目录"/>
    <w:basedOn w:val="TOC1"/>
    <w:link w:val="af4"/>
    <w:autoRedefine/>
    <w:rsid w:val="00FD7ABE"/>
    <w:pPr>
      <w:tabs>
        <w:tab w:val="right" w:leader="dot" w:pos="8721"/>
      </w:tabs>
    </w:pPr>
    <w:rPr>
      <w:rFonts w:ascii="黑体" w:hAnsi="黑体"/>
      <w:noProof/>
    </w:rPr>
  </w:style>
  <w:style w:type="paragraph" w:styleId="af5">
    <w:name w:val="No Spacing"/>
    <w:next w:val="12"/>
    <w:uiPriority w:val="1"/>
    <w:qFormat/>
    <w:rsid w:val="00D82D9F"/>
    <w:pPr>
      <w:widowControl w:val="0"/>
      <w:jc w:val="center"/>
    </w:pPr>
    <w:rPr>
      <w:kern w:val="2"/>
      <w:sz w:val="24"/>
      <w:szCs w:val="24"/>
    </w:rPr>
  </w:style>
  <w:style w:type="character" w:customStyle="1" w:styleId="TOC10">
    <w:name w:val="TOC 1 字符"/>
    <w:basedOn w:val="a0"/>
    <w:link w:val="TOC1"/>
    <w:uiPriority w:val="39"/>
    <w:rsid w:val="00FD7ABE"/>
    <w:rPr>
      <w:rFonts w:cs="Arial"/>
      <w:bCs/>
      <w:kern w:val="2"/>
      <w:sz w:val="24"/>
      <w:szCs w:val="24"/>
    </w:rPr>
  </w:style>
  <w:style w:type="character" w:customStyle="1" w:styleId="af4">
    <w:name w:val="目录 字符"/>
    <w:basedOn w:val="TOC10"/>
    <w:link w:val="af3"/>
    <w:rsid w:val="00FD7ABE"/>
    <w:rPr>
      <w:rFonts w:ascii="黑体" w:hAnsi="黑体" w:cs="Arial"/>
      <w:bCs/>
      <w:noProof/>
      <w:kern w:val="2"/>
      <w:sz w:val="24"/>
      <w:szCs w:val="24"/>
    </w:rPr>
  </w:style>
  <w:style w:type="character" w:styleId="af6">
    <w:name w:val="Strong"/>
    <w:basedOn w:val="a0"/>
    <w:rsid w:val="00AC033C"/>
    <w:rPr>
      <w:b/>
      <w:bCs/>
    </w:rPr>
  </w:style>
  <w:style w:type="character" w:styleId="af7">
    <w:name w:val="Emphasis"/>
    <w:basedOn w:val="a0"/>
    <w:rsid w:val="00AC033C"/>
    <w:rPr>
      <w:i/>
      <w:iCs/>
    </w:rPr>
  </w:style>
  <w:style w:type="character" w:styleId="af8">
    <w:name w:val="Subtle Emphasis"/>
    <w:basedOn w:val="a0"/>
    <w:uiPriority w:val="19"/>
    <w:qFormat/>
    <w:rsid w:val="00AC033C"/>
    <w:rPr>
      <w:i/>
      <w:iCs/>
      <w:color w:val="404040" w:themeColor="text1" w:themeTint="BF"/>
    </w:rPr>
  </w:style>
  <w:style w:type="paragraph" w:customStyle="1" w:styleId="af9">
    <w:name w:val="图表标题"/>
    <w:basedOn w:val="a"/>
    <w:next w:val="11"/>
    <w:link w:val="afa"/>
    <w:qFormat/>
    <w:rsid w:val="00AC033C"/>
    <w:pPr>
      <w:spacing w:line="360" w:lineRule="auto"/>
      <w:jc w:val="center"/>
    </w:pPr>
    <w:rPr>
      <w:rFonts w:ascii="宋体" w:hAnsi="宋体" w:cs="宋体"/>
      <w:sz w:val="21"/>
      <w:szCs w:val="21"/>
    </w:rPr>
  </w:style>
  <w:style w:type="paragraph" w:styleId="afb">
    <w:name w:val="Date"/>
    <w:basedOn w:val="a"/>
    <w:next w:val="a"/>
    <w:link w:val="afc"/>
    <w:rsid w:val="00C207ED"/>
    <w:pPr>
      <w:ind w:leftChars="2500" w:left="100"/>
    </w:pPr>
  </w:style>
  <w:style w:type="character" w:customStyle="1" w:styleId="afa">
    <w:name w:val="图表标题 字符"/>
    <w:basedOn w:val="a0"/>
    <w:link w:val="af9"/>
    <w:rsid w:val="00AC033C"/>
    <w:rPr>
      <w:rFonts w:ascii="宋体" w:hAnsi="宋体" w:cs="宋体"/>
      <w:kern w:val="2"/>
      <w:sz w:val="21"/>
      <w:szCs w:val="21"/>
    </w:rPr>
  </w:style>
  <w:style w:type="character" w:customStyle="1" w:styleId="afc">
    <w:name w:val="日期 字符"/>
    <w:basedOn w:val="a0"/>
    <w:link w:val="afb"/>
    <w:rsid w:val="00C207ED"/>
    <w:rPr>
      <w:kern w:val="2"/>
      <w:sz w:val="24"/>
      <w:szCs w:val="24"/>
    </w:rPr>
  </w:style>
  <w:style w:type="character" w:customStyle="1" w:styleId="60">
    <w:name w:val="标题 6 字符"/>
    <w:basedOn w:val="a0"/>
    <w:link w:val="6"/>
    <w:semiHidden/>
    <w:rsid w:val="001B164F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fd">
    <w:name w:val="Unresolved Mention"/>
    <w:basedOn w:val="a0"/>
    <w:uiPriority w:val="99"/>
    <w:semiHidden/>
    <w:unhideWhenUsed/>
    <w:rsid w:val="00F778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1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bc\&#26700;&#38754;\0522&#20110;&#19996;&#19996;&#20462;&#25913;&#26368;&#32456;&#29256;ok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6DE5F-E499-4982-977A-EEF1FF31E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0522于东东修改最终版ok.dot</Template>
  <TotalTime>5606</TotalTime>
  <Pages>43</Pages>
  <Words>3331</Words>
  <Characters>18987</Characters>
  <Application>Microsoft Office Word</Application>
  <DocSecurity>0</DocSecurity>
  <Lines>158</Lines>
  <Paragraphs>44</Paragraphs>
  <ScaleCrop>false</ScaleCrop>
  <Company>BIT</Company>
  <LinksUpToDate>false</LinksUpToDate>
  <CharactersWithSpaces>22274</CharactersWithSpaces>
  <SharedDoc>false</SharedDoc>
  <HLinks>
    <vt:vector size="60" baseType="variant"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_Toc230171464</vt:lpwstr>
      </vt:variant>
      <vt:variant>
        <vt:i4>1179697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_Toc230171463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_Toc230171462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_Toc230171459</vt:lpwstr>
      </vt:variant>
      <vt:variant>
        <vt:i4>1507377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_Toc230171430</vt:lpwstr>
      </vt:variant>
      <vt:variant>
        <vt:i4>1441841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_Toc230171429</vt:lpwstr>
      </vt:variant>
      <vt:variant>
        <vt:i4>1441841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_Toc230171428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_Toc230171427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_Toc230171426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_Toc230171425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摘 要</dc:title>
  <dc:creator>MC SYSTEM</dc:creator>
  <cp:lastModifiedBy>方恩 董</cp:lastModifiedBy>
  <cp:revision>31</cp:revision>
  <cp:lastPrinted>2011-03-29T06:38:00Z</cp:lastPrinted>
  <dcterms:created xsi:type="dcterms:W3CDTF">2019-05-13T01:13:00Z</dcterms:created>
  <dcterms:modified xsi:type="dcterms:W3CDTF">2020-06-01T16:20:00Z</dcterms:modified>
</cp:coreProperties>
</file>